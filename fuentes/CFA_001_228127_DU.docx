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4373A7" w14:textId="55B608CF" w:rsidR="00FA6D4D" w:rsidRPr="009E3E41" w:rsidRDefault="002B435F" w:rsidP="00442B0D">
      <w:pPr>
        <w:rPr>
          <w:rFonts w:asciiTheme="minorHAnsi" w:hAnsiTheme="minorHAnsi" w:cstheme="minorHAnsi"/>
          <w:sz w:val="28"/>
          <w:szCs w:val="28"/>
        </w:rPr>
      </w:pPr>
      <w:r w:rsidRPr="009E3E41">
        <w:rPr>
          <w:rFonts w:asciiTheme="minorHAnsi" w:hAnsiTheme="minorHAnsi" w:cstheme="minorHAnsi"/>
          <w:sz w:val="28"/>
          <w:szCs w:val="28"/>
        </w:rPr>
        <w:t xml:space="preserve"> </w:t>
      </w:r>
    </w:p>
    <w:p w14:paraId="7AB894D9" w14:textId="77777777" w:rsidR="00BD50A4" w:rsidRPr="009E3E41" w:rsidRDefault="00013F81" w:rsidP="00907010">
      <w:pPr>
        <w:ind w:firstLine="0"/>
        <w:jc w:val="center"/>
        <w:rPr>
          <w:rFonts w:asciiTheme="minorHAnsi" w:hAnsiTheme="minorHAnsi" w:cstheme="minorHAnsi"/>
          <w:sz w:val="28"/>
          <w:szCs w:val="28"/>
        </w:rPr>
      </w:pPr>
      <w:r w:rsidRPr="009E3E41">
        <w:rPr>
          <w:rFonts w:asciiTheme="minorHAnsi" w:hAnsiTheme="minorHAnsi" w:cstheme="minorHAnsi"/>
          <w:noProof/>
          <w:sz w:val="28"/>
          <w:szCs w:val="28"/>
          <w:lang w:eastAsia="es-CO"/>
        </w:rPr>
        <w:drawing>
          <wp:anchor distT="0" distB="0" distL="114300" distR="114300" simplePos="0" relativeHeight="251659264" behindDoc="0" locked="0" layoutInCell="1" allowOverlap="1" wp14:anchorId="1851BCAF" wp14:editId="12C03F92">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anchor>
        </w:drawing>
      </w:r>
    </w:p>
    <w:p w14:paraId="1633381A" w14:textId="77777777" w:rsidR="00BD50A4" w:rsidRPr="009E3E41" w:rsidRDefault="00BD50A4" w:rsidP="00BD50A4">
      <w:pPr>
        <w:jc w:val="center"/>
        <w:rPr>
          <w:rFonts w:asciiTheme="minorHAnsi" w:hAnsiTheme="minorHAnsi" w:cstheme="minorHAnsi"/>
          <w:sz w:val="28"/>
          <w:szCs w:val="28"/>
        </w:rPr>
      </w:pPr>
    </w:p>
    <w:p w14:paraId="45FC0D3E" w14:textId="77777777" w:rsidR="00BD50A4" w:rsidRPr="009E3E41" w:rsidRDefault="00BD50A4" w:rsidP="00BD50A4">
      <w:pPr>
        <w:jc w:val="center"/>
        <w:rPr>
          <w:rFonts w:asciiTheme="minorHAnsi" w:hAnsiTheme="minorHAnsi" w:cstheme="minorHAnsi"/>
          <w:sz w:val="28"/>
          <w:szCs w:val="28"/>
        </w:rPr>
      </w:pPr>
    </w:p>
    <w:p w14:paraId="7194EE85" w14:textId="77777777" w:rsidR="0024663E" w:rsidRPr="009E3E41" w:rsidRDefault="0024663E" w:rsidP="00907010">
      <w:pPr>
        <w:spacing w:line="240" w:lineRule="auto"/>
        <w:ind w:firstLine="0"/>
        <w:jc w:val="center"/>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Componente formativo</w:t>
      </w:r>
    </w:p>
    <w:p w14:paraId="798F4CD7" w14:textId="00732B9C" w:rsidR="0024663E" w:rsidRPr="009E3E41" w:rsidRDefault="00E47BF8" w:rsidP="00BE29A1">
      <w:pPr>
        <w:spacing w:line="240" w:lineRule="auto"/>
        <w:ind w:firstLine="0"/>
        <w:jc w:val="center"/>
        <w:rPr>
          <w:rFonts w:asciiTheme="minorHAnsi" w:hAnsiTheme="minorHAnsi" w:cstheme="minorHAnsi"/>
          <w:b/>
          <w:bCs/>
          <w:sz w:val="36"/>
          <w:szCs w:val="36"/>
          <w:lang w:val="es-ES_tradnl"/>
        </w:rPr>
      </w:pPr>
      <w:r w:rsidRPr="009E3E41">
        <w:rPr>
          <w:rFonts w:asciiTheme="minorHAnsi" w:hAnsiTheme="minorHAnsi" w:cstheme="minorHAnsi"/>
          <w:b/>
          <w:bCs/>
          <w:sz w:val="36"/>
          <w:szCs w:val="36"/>
          <w:lang w:val="es-ES_tradnl"/>
        </w:rPr>
        <w:t>Organizaciones y gestión</w:t>
      </w:r>
    </w:p>
    <w:p w14:paraId="11639CE4" w14:textId="2FE13D62" w:rsidR="00461A88" w:rsidRPr="009E3E41" w:rsidRDefault="00461A88" w:rsidP="00461A88">
      <w:pPr>
        <w:pBdr>
          <w:bottom w:val="single" w:sz="12" w:space="1" w:color="auto"/>
        </w:pBdr>
        <w:ind w:firstLine="0"/>
        <w:rPr>
          <w:rFonts w:asciiTheme="minorHAnsi" w:hAnsiTheme="minorHAnsi" w:cstheme="minorHAnsi"/>
          <w:sz w:val="28"/>
          <w:szCs w:val="28"/>
          <w:lang w:val="es-ES_tradnl"/>
        </w:rPr>
      </w:pPr>
    </w:p>
    <w:p w14:paraId="5B66CA16" w14:textId="77777777" w:rsidR="00461A88" w:rsidRPr="009E3E41" w:rsidRDefault="00461A88" w:rsidP="00BE29A1">
      <w:pPr>
        <w:spacing w:line="240" w:lineRule="auto"/>
        <w:ind w:firstLine="0"/>
        <w:jc w:val="center"/>
        <w:rPr>
          <w:rFonts w:asciiTheme="minorHAnsi" w:hAnsiTheme="minorHAnsi" w:cstheme="minorHAnsi"/>
          <w:b/>
          <w:bCs/>
          <w:sz w:val="28"/>
          <w:szCs w:val="28"/>
          <w:lang w:val="es-ES_tradnl"/>
        </w:rPr>
      </w:pPr>
    </w:p>
    <w:p w14:paraId="0983BCEF" w14:textId="77777777" w:rsidR="00BE29A1" w:rsidRPr="009E3E41" w:rsidRDefault="00BE29A1" w:rsidP="00BE29A1">
      <w:pPr>
        <w:spacing w:line="240" w:lineRule="auto"/>
        <w:ind w:firstLine="0"/>
        <w:jc w:val="center"/>
        <w:rPr>
          <w:rFonts w:asciiTheme="minorHAnsi" w:hAnsiTheme="minorHAnsi" w:cstheme="minorHAnsi"/>
          <w:b/>
          <w:bCs/>
          <w:sz w:val="28"/>
          <w:szCs w:val="28"/>
        </w:rPr>
      </w:pPr>
    </w:p>
    <w:p w14:paraId="1DF3D4CC" w14:textId="77777777" w:rsidR="0024663E" w:rsidRPr="009E3E41" w:rsidRDefault="0024663E" w:rsidP="0024663E">
      <w:pP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Breve descripción:</w:t>
      </w:r>
    </w:p>
    <w:p w14:paraId="2E3763E3" w14:textId="7179C7D1" w:rsidR="00BE29A1" w:rsidRPr="009E3E41" w:rsidRDefault="00433872" w:rsidP="009A3E87">
      <w:pPr>
        <w:jc w:val="both"/>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DFFC3C6" w14:textId="77777777" w:rsidR="0024663E" w:rsidRPr="009E3E41" w:rsidRDefault="0024663E" w:rsidP="0024663E">
      <w:pP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Área ocupacional:</w:t>
      </w:r>
    </w:p>
    <w:p w14:paraId="78064144" w14:textId="095AE02E" w:rsidR="00B40282" w:rsidRPr="009E3E41" w:rsidRDefault="00AA46D3" w:rsidP="0024663E">
      <w:pPr>
        <w:pBdr>
          <w:bottom w:val="single" w:sz="12" w:space="1" w:color="auto"/>
        </w:pBdr>
        <w:rPr>
          <w:rFonts w:asciiTheme="minorHAnsi" w:hAnsiTheme="minorHAnsi" w:cstheme="minorHAnsi"/>
          <w:sz w:val="28"/>
          <w:szCs w:val="28"/>
          <w:lang w:val="es-ES_tradnl"/>
        </w:rPr>
      </w:pPr>
      <w:r w:rsidRPr="009E3E41">
        <w:rPr>
          <w:rFonts w:asciiTheme="minorHAnsi" w:hAnsiTheme="minorHAnsi" w:cstheme="minorHAnsi"/>
          <w:sz w:val="28"/>
          <w:szCs w:val="28"/>
          <w:lang w:val="es-ES_tradnl"/>
        </w:rPr>
        <w:t>Servicios</w:t>
      </w:r>
    </w:p>
    <w:p w14:paraId="2302D2B4" w14:textId="77777777" w:rsidR="00B40282" w:rsidRPr="009E3E41" w:rsidRDefault="00B40282" w:rsidP="00B40282">
      <w:pPr>
        <w:tabs>
          <w:tab w:val="left" w:pos="6976"/>
        </w:tabs>
        <w:ind w:firstLine="0"/>
        <w:rPr>
          <w:rFonts w:asciiTheme="minorHAnsi" w:hAnsiTheme="minorHAnsi" w:cstheme="minorHAnsi"/>
          <w:sz w:val="28"/>
          <w:szCs w:val="28"/>
          <w:lang w:val="es-ES_tradnl"/>
        </w:rPr>
      </w:pPr>
    </w:p>
    <w:p w14:paraId="3E5A06C0" w14:textId="1883459D" w:rsidR="00B40282" w:rsidRPr="009E3E41" w:rsidRDefault="00BE29A1" w:rsidP="00907010">
      <w:pPr>
        <w:tabs>
          <w:tab w:val="left" w:pos="6976"/>
        </w:tabs>
        <w:ind w:firstLine="0"/>
        <w:jc w:val="center"/>
        <w:rPr>
          <w:rFonts w:asciiTheme="minorHAnsi" w:hAnsiTheme="minorHAnsi" w:cstheme="minorHAnsi"/>
          <w:b/>
          <w:bCs/>
          <w:sz w:val="28"/>
          <w:szCs w:val="28"/>
          <w:lang w:val="es-ES_tradnl"/>
        </w:rPr>
      </w:pPr>
      <w:r w:rsidRPr="009E3E41">
        <w:rPr>
          <w:rFonts w:asciiTheme="minorHAnsi" w:hAnsiTheme="minorHAnsi" w:cstheme="minorHAnsi"/>
          <w:b/>
          <w:bCs/>
          <w:sz w:val="28"/>
          <w:szCs w:val="28"/>
          <w:lang w:val="es-ES_tradnl"/>
        </w:rPr>
        <w:t>Ju</w:t>
      </w:r>
      <w:r w:rsidR="00ED143B" w:rsidRPr="009E3E41">
        <w:rPr>
          <w:rFonts w:asciiTheme="minorHAnsi" w:hAnsiTheme="minorHAnsi" w:cstheme="minorHAnsi"/>
          <w:b/>
          <w:bCs/>
          <w:sz w:val="28"/>
          <w:szCs w:val="28"/>
          <w:lang w:val="es-ES_tradnl"/>
        </w:rPr>
        <w:t>l</w:t>
      </w:r>
      <w:r w:rsidRPr="009E3E41">
        <w:rPr>
          <w:rFonts w:asciiTheme="minorHAnsi" w:hAnsiTheme="minorHAnsi" w:cstheme="minorHAnsi"/>
          <w:b/>
          <w:bCs/>
          <w:sz w:val="28"/>
          <w:szCs w:val="28"/>
          <w:lang w:val="es-ES_tradnl"/>
        </w:rPr>
        <w:t xml:space="preserve">io </w:t>
      </w:r>
      <w:r w:rsidR="00B40282" w:rsidRPr="009E3E41">
        <w:rPr>
          <w:rFonts w:asciiTheme="minorHAnsi" w:hAnsiTheme="minorHAnsi" w:cstheme="minorHAnsi"/>
          <w:b/>
          <w:bCs/>
          <w:sz w:val="28"/>
          <w:szCs w:val="28"/>
          <w:lang w:val="es-ES_tradnl"/>
        </w:rPr>
        <w:t xml:space="preserve"> 202</w:t>
      </w:r>
      <w:r w:rsidRPr="009E3E41">
        <w:rPr>
          <w:rFonts w:asciiTheme="minorHAnsi" w:hAnsiTheme="minorHAnsi" w:cstheme="minorHAnsi"/>
          <w:b/>
          <w:bCs/>
          <w:sz w:val="28"/>
          <w:szCs w:val="28"/>
          <w:lang w:val="es-ES_tradnl"/>
        </w:rPr>
        <w:t>3</w:t>
      </w:r>
    </w:p>
    <w:p w14:paraId="1EC1D8E8" w14:textId="77777777" w:rsidR="00125807" w:rsidRPr="009E3E41" w:rsidRDefault="00125807" w:rsidP="00BD50A4">
      <w:pPr>
        <w:rPr>
          <w:rFonts w:asciiTheme="minorHAnsi" w:hAnsiTheme="minorHAnsi" w:cstheme="minorHAnsi"/>
          <w:sz w:val="28"/>
          <w:szCs w:val="28"/>
        </w:rPr>
      </w:pPr>
    </w:p>
    <w:p w14:paraId="0DAAF801" w14:textId="77777777" w:rsidR="00BD50A4" w:rsidRPr="009E3E41" w:rsidRDefault="00BD50A4" w:rsidP="00BD50A4">
      <w:pPr>
        <w:spacing w:line="259" w:lineRule="auto"/>
        <w:jc w:val="center"/>
        <w:rPr>
          <w:rFonts w:asciiTheme="minorHAnsi" w:hAnsiTheme="minorHAnsi" w:cstheme="minorHAnsi"/>
          <w:b/>
          <w:bCs/>
          <w:sz w:val="28"/>
          <w:szCs w:val="28"/>
        </w:rPr>
      </w:pPr>
      <w:r w:rsidRPr="009E3E41">
        <w:rPr>
          <w:rFonts w:asciiTheme="minorHAnsi" w:hAnsiTheme="minorHAnsi" w:cstheme="minorHAnsi"/>
          <w:b/>
          <w:bCs/>
          <w:sz w:val="28"/>
          <w:szCs w:val="28"/>
        </w:rPr>
        <w:br w:type="page"/>
      </w:r>
    </w:p>
    <w:sdt>
      <w:sdtPr>
        <w:rPr>
          <w:rFonts w:ascii="Arial" w:eastAsiaTheme="minorHAnsi" w:hAnsi="Arial" w:cstheme="minorBidi"/>
          <w:sz w:val="24"/>
          <w:szCs w:val="22"/>
          <w:lang w:eastAsia="en-US"/>
        </w:rPr>
        <w:id w:val="205927341"/>
        <w:docPartObj>
          <w:docPartGallery w:val="Table of Contents"/>
          <w:docPartUnique/>
        </w:docPartObj>
      </w:sdtPr>
      <w:sdtEndPr>
        <w:rPr>
          <w:bCs/>
          <w:sz w:val="28"/>
          <w:szCs w:val="28"/>
          <w:lang w:val="es-ES"/>
        </w:rPr>
      </w:sdtEndPr>
      <w:sdtContent>
        <w:p w14:paraId="72F8E8EB" w14:textId="77777777" w:rsidR="0024663E" w:rsidRPr="009E3E41" w:rsidRDefault="00073205" w:rsidP="002F5B80">
          <w:pPr>
            <w:pStyle w:val="TtuloTDC"/>
          </w:pPr>
          <w:r w:rsidRPr="009E3E41">
            <w:t>Tabla de contenido</w:t>
          </w:r>
        </w:p>
        <w:p w14:paraId="7AB90E26" w14:textId="4768B4C9" w:rsidR="006F11E4" w:rsidRDefault="00FB4D34">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9E3E41">
            <w:rPr>
              <w:rFonts w:asciiTheme="minorHAnsi" w:hAnsiTheme="minorHAnsi" w:cstheme="minorHAnsi"/>
              <w:sz w:val="28"/>
              <w:szCs w:val="28"/>
            </w:rPr>
            <w:fldChar w:fldCharType="begin"/>
          </w:r>
          <w:r w:rsidR="002D2386" w:rsidRPr="009E3E41">
            <w:rPr>
              <w:rFonts w:asciiTheme="minorHAnsi" w:hAnsiTheme="minorHAnsi" w:cstheme="minorHAnsi"/>
              <w:sz w:val="28"/>
              <w:szCs w:val="28"/>
            </w:rPr>
            <w:instrText xml:space="preserve"> TOC \o "1-3" \h \z \u </w:instrText>
          </w:r>
          <w:r w:rsidRPr="009E3E41">
            <w:rPr>
              <w:rFonts w:asciiTheme="minorHAnsi" w:hAnsiTheme="minorHAnsi" w:cstheme="minorHAnsi"/>
              <w:sz w:val="28"/>
              <w:szCs w:val="28"/>
            </w:rPr>
            <w:fldChar w:fldCharType="separate"/>
          </w:r>
          <w:hyperlink w:anchor="_Toc167324588" w:history="1">
            <w:r w:rsidR="006F11E4" w:rsidRPr="009B77E0">
              <w:rPr>
                <w:rStyle w:val="Hipervnculo"/>
                <w:noProof/>
              </w:rPr>
              <w:t>Introducción</w:t>
            </w:r>
            <w:r w:rsidR="006F11E4">
              <w:rPr>
                <w:noProof/>
                <w:webHidden/>
              </w:rPr>
              <w:tab/>
            </w:r>
            <w:r w:rsidR="006F11E4">
              <w:rPr>
                <w:noProof/>
                <w:webHidden/>
              </w:rPr>
              <w:fldChar w:fldCharType="begin"/>
            </w:r>
            <w:r w:rsidR="006F11E4">
              <w:rPr>
                <w:noProof/>
                <w:webHidden/>
              </w:rPr>
              <w:instrText xml:space="preserve"> PAGEREF _Toc167324588 \h </w:instrText>
            </w:r>
            <w:r w:rsidR="006F11E4">
              <w:rPr>
                <w:noProof/>
                <w:webHidden/>
              </w:rPr>
            </w:r>
            <w:r w:rsidR="006F11E4">
              <w:rPr>
                <w:noProof/>
                <w:webHidden/>
              </w:rPr>
              <w:fldChar w:fldCharType="separate"/>
            </w:r>
            <w:r w:rsidR="00A40151">
              <w:rPr>
                <w:noProof/>
                <w:webHidden/>
              </w:rPr>
              <w:t>4</w:t>
            </w:r>
            <w:r w:rsidR="006F11E4">
              <w:rPr>
                <w:noProof/>
                <w:webHidden/>
              </w:rPr>
              <w:fldChar w:fldCharType="end"/>
            </w:r>
          </w:hyperlink>
        </w:p>
        <w:p w14:paraId="2860C337" w14:textId="14E3A9E9" w:rsidR="006F11E4" w:rsidRDefault="006F11E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7324589" w:history="1">
            <w:r w:rsidRPr="009B77E0">
              <w:rPr>
                <w:rStyle w:val="Hipervnculo"/>
                <w:noProof/>
              </w:rPr>
              <w:t>1.</w:t>
            </w:r>
            <w:r>
              <w:rPr>
                <w:rFonts w:asciiTheme="minorHAnsi" w:eastAsiaTheme="minorEastAsia" w:hAnsiTheme="minorHAnsi"/>
                <w:noProof/>
                <w:color w:val="auto"/>
                <w:kern w:val="2"/>
                <w:szCs w:val="24"/>
                <w:lang w:eastAsia="es-CO"/>
                <w14:ligatures w14:val="standardContextual"/>
              </w:rPr>
              <w:tab/>
            </w:r>
            <w:r w:rsidRPr="009B77E0">
              <w:rPr>
                <w:rStyle w:val="Hipervnculo"/>
                <w:noProof/>
              </w:rPr>
              <w:t>Organizaciones</w:t>
            </w:r>
            <w:r>
              <w:rPr>
                <w:noProof/>
                <w:webHidden/>
              </w:rPr>
              <w:tab/>
            </w:r>
            <w:r>
              <w:rPr>
                <w:noProof/>
                <w:webHidden/>
              </w:rPr>
              <w:fldChar w:fldCharType="begin"/>
            </w:r>
            <w:r>
              <w:rPr>
                <w:noProof/>
                <w:webHidden/>
              </w:rPr>
              <w:instrText xml:space="preserve"> PAGEREF _Toc167324589 \h </w:instrText>
            </w:r>
            <w:r>
              <w:rPr>
                <w:noProof/>
                <w:webHidden/>
              </w:rPr>
            </w:r>
            <w:r>
              <w:rPr>
                <w:noProof/>
                <w:webHidden/>
              </w:rPr>
              <w:fldChar w:fldCharType="separate"/>
            </w:r>
            <w:r w:rsidR="00A40151">
              <w:rPr>
                <w:noProof/>
                <w:webHidden/>
              </w:rPr>
              <w:t>6</w:t>
            </w:r>
            <w:r>
              <w:rPr>
                <w:noProof/>
                <w:webHidden/>
              </w:rPr>
              <w:fldChar w:fldCharType="end"/>
            </w:r>
          </w:hyperlink>
        </w:p>
        <w:p w14:paraId="232DCEC1" w14:textId="1F1CE503" w:rsidR="006F11E4" w:rsidRDefault="006F11E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7324590" w:history="1">
            <w:r w:rsidRPr="009B77E0">
              <w:rPr>
                <w:rStyle w:val="Hipervnculo"/>
                <w:noProof/>
              </w:rPr>
              <w:t>2.</w:t>
            </w:r>
            <w:r>
              <w:rPr>
                <w:rFonts w:asciiTheme="minorHAnsi" w:eastAsiaTheme="minorEastAsia" w:hAnsiTheme="minorHAnsi"/>
                <w:noProof/>
                <w:color w:val="auto"/>
                <w:kern w:val="2"/>
                <w:szCs w:val="24"/>
                <w:lang w:eastAsia="es-CO"/>
                <w14:ligatures w14:val="standardContextual"/>
              </w:rPr>
              <w:tab/>
            </w:r>
            <w:r w:rsidRPr="009B77E0">
              <w:rPr>
                <w:rStyle w:val="Hipervnculo"/>
                <w:noProof/>
              </w:rPr>
              <w:t>Proceso Administrativo</w:t>
            </w:r>
            <w:r>
              <w:rPr>
                <w:noProof/>
                <w:webHidden/>
              </w:rPr>
              <w:tab/>
            </w:r>
            <w:r>
              <w:rPr>
                <w:noProof/>
                <w:webHidden/>
              </w:rPr>
              <w:fldChar w:fldCharType="begin"/>
            </w:r>
            <w:r>
              <w:rPr>
                <w:noProof/>
                <w:webHidden/>
              </w:rPr>
              <w:instrText xml:space="preserve"> PAGEREF _Toc167324590 \h </w:instrText>
            </w:r>
            <w:r>
              <w:rPr>
                <w:noProof/>
                <w:webHidden/>
              </w:rPr>
            </w:r>
            <w:r>
              <w:rPr>
                <w:noProof/>
                <w:webHidden/>
              </w:rPr>
              <w:fldChar w:fldCharType="separate"/>
            </w:r>
            <w:r w:rsidR="00A40151">
              <w:rPr>
                <w:noProof/>
                <w:webHidden/>
              </w:rPr>
              <w:t>16</w:t>
            </w:r>
            <w:r>
              <w:rPr>
                <w:noProof/>
                <w:webHidden/>
              </w:rPr>
              <w:fldChar w:fldCharType="end"/>
            </w:r>
          </w:hyperlink>
        </w:p>
        <w:p w14:paraId="2F617750" w14:textId="03A10112"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1" w:history="1">
            <w:r w:rsidRPr="009B77E0">
              <w:rPr>
                <w:rStyle w:val="Hipervnculo"/>
                <w:noProof/>
              </w:rPr>
              <w:t>2.1 Planeación</w:t>
            </w:r>
            <w:r>
              <w:rPr>
                <w:noProof/>
                <w:webHidden/>
              </w:rPr>
              <w:tab/>
            </w:r>
            <w:r>
              <w:rPr>
                <w:noProof/>
                <w:webHidden/>
              </w:rPr>
              <w:fldChar w:fldCharType="begin"/>
            </w:r>
            <w:r>
              <w:rPr>
                <w:noProof/>
                <w:webHidden/>
              </w:rPr>
              <w:instrText xml:space="preserve"> PAGEREF _Toc167324591 \h </w:instrText>
            </w:r>
            <w:r>
              <w:rPr>
                <w:noProof/>
                <w:webHidden/>
              </w:rPr>
            </w:r>
            <w:r>
              <w:rPr>
                <w:noProof/>
                <w:webHidden/>
              </w:rPr>
              <w:fldChar w:fldCharType="separate"/>
            </w:r>
            <w:r w:rsidR="00A40151">
              <w:rPr>
                <w:noProof/>
                <w:webHidden/>
              </w:rPr>
              <w:t>17</w:t>
            </w:r>
            <w:r>
              <w:rPr>
                <w:noProof/>
                <w:webHidden/>
              </w:rPr>
              <w:fldChar w:fldCharType="end"/>
            </w:r>
          </w:hyperlink>
        </w:p>
        <w:p w14:paraId="492B108D" w14:textId="3009F574"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2" w:history="1">
            <w:r w:rsidRPr="009B77E0">
              <w:rPr>
                <w:rStyle w:val="Hipervnculo"/>
                <w:noProof/>
              </w:rPr>
              <w:t>2.2 Organización</w:t>
            </w:r>
            <w:r>
              <w:rPr>
                <w:noProof/>
                <w:webHidden/>
              </w:rPr>
              <w:tab/>
            </w:r>
            <w:r>
              <w:rPr>
                <w:noProof/>
                <w:webHidden/>
              </w:rPr>
              <w:fldChar w:fldCharType="begin"/>
            </w:r>
            <w:r>
              <w:rPr>
                <w:noProof/>
                <w:webHidden/>
              </w:rPr>
              <w:instrText xml:space="preserve"> PAGEREF _Toc167324592 \h </w:instrText>
            </w:r>
            <w:r>
              <w:rPr>
                <w:noProof/>
                <w:webHidden/>
              </w:rPr>
            </w:r>
            <w:r>
              <w:rPr>
                <w:noProof/>
                <w:webHidden/>
              </w:rPr>
              <w:fldChar w:fldCharType="separate"/>
            </w:r>
            <w:r w:rsidR="00A40151">
              <w:rPr>
                <w:noProof/>
                <w:webHidden/>
              </w:rPr>
              <w:t>18</w:t>
            </w:r>
            <w:r>
              <w:rPr>
                <w:noProof/>
                <w:webHidden/>
              </w:rPr>
              <w:fldChar w:fldCharType="end"/>
            </w:r>
          </w:hyperlink>
        </w:p>
        <w:p w14:paraId="1426DEEC" w14:textId="4B88DE8D"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3" w:history="1">
            <w:r w:rsidRPr="009B77E0">
              <w:rPr>
                <w:rStyle w:val="Hipervnculo"/>
                <w:noProof/>
              </w:rPr>
              <w:t>2.3 Dirección</w:t>
            </w:r>
            <w:r>
              <w:rPr>
                <w:noProof/>
                <w:webHidden/>
              </w:rPr>
              <w:tab/>
            </w:r>
            <w:r>
              <w:rPr>
                <w:noProof/>
                <w:webHidden/>
              </w:rPr>
              <w:fldChar w:fldCharType="begin"/>
            </w:r>
            <w:r>
              <w:rPr>
                <w:noProof/>
                <w:webHidden/>
              </w:rPr>
              <w:instrText xml:space="preserve"> PAGEREF _Toc167324593 \h </w:instrText>
            </w:r>
            <w:r>
              <w:rPr>
                <w:noProof/>
                <w:webHidden/>
              </w:rPr>
            </w:r>
            <w:r>
              <w:rPr>
                <w:noProof/>
                <w:webHidden/>
              </w:rPr>
              <w:fldChar w:fldCharType="separate"/>
            </w:r>
            <w:r w:rsidR="00A40151">
              <w:rPr>
                <w:noProof/>
                <w:webHidden/>
              </w:rPr>
              <w:t>25</w:t>
            </w:r>
            <w:r>
              <w:rPr>
                <w:noProof/>
                <w:webHidden/>
              </w:rPr>
              <w:fldChar w:fldCharType="end"/>
            </w:r>
          </w:hyperlink>
        </w:p>
        <w:p w14:paraId="3242B437" w14:textId="7BEF0C89"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4" w:history="1">
            <w:r w:rsidRPr="009B77E0">
              <w:rPr>
                <w:rStyle w:val="Hipervnculo"/>
                <w:noProof/>
              </w:rPr>
              <w:t>2.4 Control</w:t>
            </w:r>
            <w:r>
              <w:rPr>
                <w:noProof/>
                <w:webHidden/>
              </w:rPr>
              <w:tab/>
            </w:r>
            <w:r>
              <w:rPr>
                <w:noProof/>
                <w:webHidden/>
              </w:rPr>
              <w:fldChar w:fldCharType="begin"/>
            </w:r>
            <w:r>
              <w:rPr>
                <w:noProof/>
                <w:webHidden/>
              </w:rPr>
              <w:instrText xml:space="preserve"> PAGEREF _Toc167324594 \h </w:instrText>
            </w:r>
            <w:r>
              <w:rPr>
                <w:noProof/>
                <w:webHidden/>
              </w:rPr>
            </w:r>
            <w:r>
              <w:rPr>
                <w:noProof/>
                <w:webHidden/>
              </w:rPr>
              <w:fldChar w:fldCharType="separate"/>
            </w:r>
            <w:r w:rsidR="00A40151">
              <w:rPr>
                <w:noProof/>
                <w:webHidden/>
              </w:rPr>
              <w:t>26</w:t>
            </w:r>
            <w:r>
              <w:rPr>
                <w:noProof/>
                <w:webHidden/>
              </w:rPr>
              <w:fldChar w:fldCharType="end"/>
            </w:r>
          </w:hyperlink>
        </w:p>
        <w:p w14:paraId="44086976" w14:textId="2EC89B46" w:rsidR="006F11E4" w:rsidRDefault="006F11E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7324595" w:history="1">
            <w:r w:rsidRPr="009B77E0">
              <w:rPr>
                <w:rStyle w:val="Hipervnculo"/>
                <w:noProof/>
              </w:rPr>
              <w:t>3.</w:t>
            </w:r>
            <w:r>
              <w:rPr>
                <w:rFonts w:asciiTheme="minorHAnsi" w:eastAsiaTheme="minorEastAsia" w:hAnsiTheme="minorHAnsi"/>
                <w:noProof/>
                <w:color w:val="auto"/>
                <w:kern w:val="2"/>
                <w:szCs w:val="24"/>
                <w:lang w:eastAsia="es-CO"/>
                <w14:ligatures w14:val="standardContextual"/>
              </w:rPr>
              <w:tab/>
            </w:r>
            <w:r w:rsidRPr="009B77E0">
              <w:rPr>
                <w:rStyle w:val="Hipervnculo"/>
                <w:noProof/>
              </w:rPr>
              <w:t>Factores y variables que impulsan las empresas</w:t>
            </w:r>
            <w:r>
              <w:rPr>
                <w:noProof/>
                <w:webHidden/>
              </w:rPr>
              <w:tab/>
            </w:r>
            <w:r>
              <w:rPr>
                <w:noProof/>
                <w:webHidden/>
              </w:rPr>
              <w:fldChar w:fldCharType="begin"/>
            </w:r>
            <w:r>
              <w:rPr>
                <w:noProof/>
                <w:webHidden/>
              </w:rPr>
              <w:instrText xml:space="preserve"> PAGEREF _Toc167324595 \h </w:instrText>
            </w:r>
            <w:r>
              <w:rPr>
                <w:noProof/>
                <w:webHidden/>
              </w:rPr>
            </w:r>
            <w:r>
              <w:rPr>
                <w:noProof/>
                <w:webHidden/>
              </w:rPr>
              <w:fldChar w:fldCharType="separate"/>
            </w:r>
            <w:r w:rsidR="00A40151">
              <w:rPr>
                <w:noProof/>
                <w:webHidden/>
              </w:rPr>
              <w:t>28</w:t>
            </w:r>
            <w:r>
              <w:rPr>
                <w:noProof/>
                <w:webHidden/>
              </w:rPr>
              <w:fldChar w:fldCharType="end"/>
            </w:r>
          </w:hyperlink>
        </w:p>
        <w:p w14:paraId="11C2B8A6" w14:textId="63C89E1C"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6" w:history="1">
            <w:r w:rsidRPr="009B77E0">
              <w:rPr>
                <w:rStyle w:val="Hipervnculo"/>
                <w:noProof/>
              </w:rPr>
              <w:t>3.1 Factores y variables internos</w:t>
            </w:r>
            <w:r>
              <w:rPr>
                <w:noProof/>
                <w:webHidden/>
              </w:rPr>
              <w:tab/>
            </w:r>
            <w:r>
              <w:rPr>
                <w:noProof/>
                <w:webHidden/>
              </w:rPr>
              <w:fldChar w:fldCharType="begin"/>
            </w:r>
            <w:r>
              <w:rPr>
                <w:noProof/>
                <w:webHidden/>
              </w:rPr>
              <w:instrText xml:space="preserve"> PAGEREF _Toc167324596 \h </w:instrText>
            </w:r>
            <w:r>
              <w:rPr>
                <w:noProof/>
                <w:webHidden/>
              </w:rPr>
            </w:r>
            <w:r>
              <w:rPr>
                <w:noProof/>
                <w:webHidden/>
              </w:rPr>
              <w:fldChar w:fldCharType="separate"/>
            </w:r>
            <w:r w:rsidR="00A40151">
              <w:rPr>
                <w:noProof/>
                <w:webHidden/>
              </w:rPr>
              <w:t>29</w:t>
            </w:r>
            <w:r>
              <w:rPr>
                <w:noProof/>
                <w:webHidden/>
              </w:rPr>
              <w:fldChar w:fldCharType="end"/>
            </w:r>
          </w:hyperlink>
        </w:p>
        <w:p w14:paraId="7632778B" w14:textId="4FD48764"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7" w:history="1">
            <w:r w:rsidRPr="009B77E0">
              <w:rPr>
                <w:rStyle w:val="Hipervnculo"/>
                <w:noProof/>
              </w:rPr>
              <w:t>3.2 Factores y variables externos</w:t>
            </w:r>
            <w:r>
              <w:rPr>
                <w:noProof/>
                <w:webHidden/>
              </w:rPr>
              <w:tab/>
            </w:r>
            <w:r>
              <w:rPr>
                <w:noProof/>
                <w:webHidden/>
              </w:rPr>
              <w:fldChar w:fldCharType="begin"/>
            </w:r>
            <w:r>
              <w:rPr>
                <w:noProof/>
                <w:webHidden/>
              </w:rPr>
              <w:instrText xml:space="preserve"> PAGEREF _Toc167324597 \h </w:instrText>
            </w:r>
            <w:r>
              <w:rPr>
                <w:noProof/>
                <w:webHidden/>
              </w:rPr>
            </w:r>
            <w:r>
              <w:rPr>
                <w:noProof/>
                <w:webHidden/>
              </w:rPr>
              <w:fldChar w:fldCharType="separate"/>
            </w:r>
            <w:r w:rsidR="00A40151">
              <w:rPr>
                <w:noProof/>
                <w:webHidden/>
              </w:rPr>
              <w:t>32</w:t>
            </w:r>
            <w:r>
              <w:rPr>
                <w:noProof/>
                <w:webHidden/>
              </w:rPr>
              <w:fldChar w:fldCharType="end"/>
            </w:r>
          </w:hyperlink>
        </w:p>
        <w:p w14:paraId="0920F507" w14:textId="63B6A937"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598" w:history="1">
            <w:r w:rsidRPr="009B77E0">
              <w:rPr>
                <w:rStyle w:val="Hipervnculo"/>
                <w:noProof/>
              </w:rPr>
              <w:t>3.3. Herramientas para el análisis de factores y variables internos y externos</w:t>
            </w:r>
            <w:r>
              <w:rPr>
                <w:noProof/>
                <w:webHidden/>
              </w:rPr>
              <w:tab/>
            </w:r>
            <w:r>
              <w:rPr>
                <w:noProof/>
                <w:webHidden/>
              </w:rPr>
              <w:fldChar w:fldCharType="begin"/>
            </w:r>
            <w:r>
              <w:rPr>
                <w:noProof/>
                <w:webHidden/>
              </w:rPr>
              <w:instrText xml:space="preserve"> PAGEREF _Toc167324598 \h </w:instrText>
            </w:r>
            <w:r>
              <w:rPr>
                <w:noProof/>
                <w:webHidden/>
              </w:rPr>
            </w:r>
            <w:r>
              <w:rPr>
                <w:noProof/>
                <w:webHidden/>
              </w:rPr>
              <w:fldChar w:fldCharType="separate"/>
            </w:r>
            <w:r w:rsidR="00A40151">
              <w:rPr>
                <w:noProof/>
                <w:webHidden/>
              </w:rPr>
              <w:t>34</w:t>
            </w:r>
            <w:r>
              <w:rPr>
                <w:noProof/>
                <w:webHidden/>
              </w:rPr>
              <w:fldChar w:fldCharType="end"/>
            </w:r>
          </w:hyperlink>
        </w:p>
        <w:p w14:paraId="5064C5D0" w14:textId="51BC9B73" w:rsidR="006F11E4" w:rsidRDefault="006F11E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7324599" w:history="1">
            <w:r w:rsidRPr="009B77E0">
              <w:rPr>
                <w:rStyle w:val="Hipervnculo"/>
                <w:noProof/>
              </w:rPr>
              <w:t>4.</w:t>
            </w:r>
            <w:r>
              <w:rPr>
                <w:rFonts w:asciiTheme="minorHAnsi" w:eastAsiaTheme="minorEastAsia" w:hAnsiTheme="minorHAnsi"/>
                <w:noProof/>
                <w:color w:val="auto"/>
                <w:kern w:val="2"/>
                <w:szCs w:val="24"/>
                <w:lang w:eastAsia="es-CO"/>
                <w14:ligatures w14:val="standardContextual"/>
              </w:rPr>
              <w:tab/>
            </w:r>
            <w:r w:rsidRPr="009B77E0">
              <w:rPr>
                <w:rStyle w:val="Hipervnculo"/>
                <w:noProof/>
              </w:rPr>
              <w:t>Modelos administrativos</w:t>
            </w:r>
            <w:r>
              <w:rPr>
                <w:noProof/>
                <w:webHidden/>
              </w:rPr>
              <w:tab/>
            </w:r>
            <w:r>
              <w:rPr>
                <w:noProof/>
                <w:webHidden/>
              </w:rPr>
              <w:fldChar w:fldCharType="begin"/>
            </w:r>
            <w:r>
              <w:rPr>
                <w:noProof/>
                <w:webHidden/>
              </w:rPr>
              <w:instrText xml:space="preserve"> PAGEREF _Toc167324599 \h </w:instrText>
            </w:r>
            <w:r>
              <w:rPr>
                <w:noProof/>
                <w:webHidden/>
              </w:rPr>
            </w:r>
            <w:r>
              <w:rPr>
                <w:noProof/>
                <w:webHidden/>
              </w:rPr>
              <w:fldChar w:fldCharType="separate"/>
            </w:r>
            <w:r w:rsidR="00A40151">
              <w:rPr>
                <w:noProof/>
                <w:webHidden/>
              </w:rPr>
              <w:t>59</w:t>
            </w:r>
            <w:r>
              <w:rPr>
                <w:noProof/>
                <w:webHidden/>
              </w:rPr>
              <w:fldChar w:fldCharType="end"/>
            </w:r>
          </w:hyperlink>
        </w:p>
        <w:p w14:paraId="4505A636" w14:textId="7C86D523"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0" w:history="1">
            <w:r w:rsidRPr="009B77E0">
              <w:rPr>
                <w:rStyle w:val="Hipervnculo"/>
                <w:noProof/>
              </w:rPr>
              <w:t>4.1 Planeación estratégica</w:t>
            </w:r>
            <w:r>
              <w:rPr>
                <w:noProof/>
                <w:webHidden/>
              </w:rPr>
              <w:tab/>
            </w:r>
            <w:r>
              <w:rPr>
                <w:noProof/>
                <w:webHidden/>
              </w:rPr>
              <w:fldChar w:fldCharType="begin"/>
            </w:r>
            <w:r>
              <w:rPr>
                <w:noProof/>
                <w:webHidden/>
              </w:rPr>
              <w:instrText xml:space="preserve"> PAGEREF _Toc167324600 \h </w:instrText>
            </w:r>
            <w:r>
              <w:rPr>
                <w:noProof/>
                <w:webHidden/>
              </w:rPr>
            </w:r>
            <w:r>
              <w:rPr>
                <w:noProof/>
                <w:webHidden/>
              </w:rPr>
              <w:fldChar w:fldCharType="separate"/>
            </w:r>
            <w:r w:rsidR="00A40151">
              <w:rPr>
                <w:noProof/>
                <w:webHidden/>
              </w:rPr>
              <w:t>59</w:t>
            </w:r>
            <w:r>
              <w:rPr>
                <w:noProof/>
                <w:webHidden/>
              </w:rPr>
              <w:fldChar w:fldCharType="end"/>
            </w:r>
          </w:hyperlink>
        </w:p>
        <w:p w14:paraId="04C643CE" w14:textId="60739F84"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1" w:history="1">
            <w:r w:rsidRPr="009B77E0">
              <w:rPr>
                <w:rStyle w:val="Hipervnculo"/>
                <w:noProof/>
              </w:rPr>
              <w:t>4.2 “Balanced Scorecard” - BSC</w:t>
            </w:r>
            <w:r>
              <w:rPr>
                <w:noProof/>
                <w:webHidden/>
              </w:rPr>
              <w:tab/>
            </w:r>
            <w:r>
              <w:rPr>
                <w:noProof/>
                <w:webHidden/>
              </w:rPr>
              <w:fldChar w:fldCharType="begin"/>
            </w:r>
            <w:r>
              <w:rPr>
                <w:noProof/>
                <w:webHidden/>
              </w:rPr>
              <w:instrText xml:space="preserve"> PAGEREF _Toc167324601 \h </w:instrText>
            </w:r>
            <w:r>
              <w:rPr>
                <w:noProof/>
                <w:webHidden/>
              </w:rPr>
            </w:r>
            <w:r>
              <w:rPr>
                <w:noProof/>
                <w:webHidden/>
              </w:rPr>
              <w:fldChar w:fldCharType="separate"/>
            </w:r>
            <w:r w:rsidR="00A40151">
              <w:rPr>
                <w:noProof/>
                <w:webHidden/>
              </w:rPr>
              <w:t>65</w:t>
            </w:r>
            <w:r>
              <w:rPr>
                <w:noProof/>
                <w:webHidden/>
              </w:rPr>
              <w:fldChar w:fldCharType="end"/>
            </w:r>
          </w:hyperlink>
        </w:p>
        <w:p w14:paraId="4523F5AD" w14:textId="07B75EAB" w:rsidR="006F11E4" w:rsidRDefault="006F11E4">
          <w:pPr>
            <w:pStyle w:val="TDC2"/>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2" w:history="1">
            <w:r w:rsidRPr="009B77E0">
              <w:rPr>
                <w:rStyle w:val="Hipervnculo"/>
                <w:noProof/>
              </w:rPr>
              <w:t>4.3 Gestión Basada en Procesos</w:t>
            </w:r>
            <w:r>
              <w:rPr>
                <w:noProof/>
                <w:webHidden/>
              </w:rPr>
              <w:tab/>
            </w:r>
            <w:r>
              <w:rPr>
                <w:noProof/>
                <w:webHidden/>
              </w:rPr>
              <w:fldChar w:fldCharType="begin"/>
            </w:r>
            <w:r>
              <w:rPr>
                <w:noProof/>
                <w:webHidden/>
              </w:rPr>
              <w:instrText xml:space="preserve"> PAGEREF _Toc167324602 \h </w:instrText>
            </w:r>
            <w:r>
              <w:rPr>
                <w:noProof/>
                <w:webHidden/>
              </w:rPr>
            </w:r>
            <w:r>
              <w:rPr>
                <w:noProof/>
                <w:webHidden/>
              </w:rPr>
              <w:fldChar w:fldCharType="separate"/>
            </w:r>
            <w:r w:rsidR="00A40151">
              <w:rPr>
                <w:noProof/>
                <w:webHidden/>
              </w:rPr>
              <w:t>67</w:t>
            </w:r>
            <w:r>
              <w:rPr>
                <w:noProof/>
                <w:webHidden/>
              </w:rPr>
              <w:fldChar w:fldCharType="end"/>
            </w:r>
          </w:hyperlink>
        </w:p>
        <w:p w14:paraId="0F94BE66" w14:textId="3C1F38F7" w:rsidR="006F11E4" w:rsidRDefault="006F11E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7324603" w:history="1">
            <w:r w:rsidRPr="009B77E0">
              <w:rPr>
                <w:rStyle w:val="Hipervnculo"/>
                <w:noProof/>
              </w:rPr>
              <w:t>5.</w:t>
            </w:r>
            <w:r>
              <w:rPr>
                <w:rFonts w:asciiTheme="minorHAnsi" w:eastAsiaTheme="minorEastAsia" w:hAnsiTheme="minorHAnsi"/>
                <w:noProof/>
                <w:color w:val="auto"/>
                <w:kern w:val="2"/>
                <w:szCs w:val="24"/>
                <w:lang w:eastAsia="es-CO"/>
                <w14:ligatures w14:val="standardContextual"/>
              </w:rPr>
              <w:tab/>
            </w:r>
            <w:r w:rsidRPr="009B77E0">
              <w:rPr>
                <w:rStyle w:val="Hipervnculo"/>
                <w:noProof/>
              </w:rPr>
              <w:t>Norma ISO 9001</w:t>
            </w:r>
            <w:r>
              <w:rPr>
                <w:noProof/>
                <w:webHidden/>
              </w:rPr>
              <w:tab/>
            </w:r>
            <w:r>
              <w:rPr>
                <w:noProof/>
                <w:webHidden/>
              </w:rPr>
              <w:fldChar w:fldCharType="begin"/>
            </w:r>
            <w:r>
              <w:rPr>
                <w:noProof/>
                <w:webHidden/>
              </w:rPr>
              <w:instrText xml:space="preserve"> PAGEREF _Toc167324603 \h </w:instrText>
            </w:r>
            <w:r>
              <w:rPr>
                <w:noProof/>
                <w:webHidden/>
              </w:rPr>
            </w:r>
            <w:r>
              <w:rPr>
                <w:noProof/>
                <w:webHidden/>
              </w:rPr>
              <w:fldChar w:fldCharType="separate"/>
            </w:r>
            <w:r w:rsidR="00A40151">
              <w:rPr>
                <w:noProof/>
                <w:webHidden/>
              </w:rPr>
              <w:t>74</w:t>
            </w:r>
            <w:r>
              <w:rPr>
                <w:noProof/>
                <w:webHidden/>
              </w:rPr>
              <w:fldChar w:fldCharType="end"/>
            </w:r>
          </w:hyperlink>
        </w:p>
        <w:p w14:paraId="58590CA5" w14:textId="6DC33E5F" w:rsidR="006F11E4" w:rsidRDefault="006F11E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4" w:history="1">
            <w:r w:rsidRPr="009B77E0">
              <w:rPr>
                <w:rStyle w:val="Hipervnculo"/>
                <w:noProof/>
              </w:rPr>
              <w:t>Síntesis</w:t>
            </w:r>
            <w:r>
              <w:rPr>
                <w:noProof/>
                <w:webHidden/>
              </w:rPr>
              <w:tab/>
            </w:r>
            <w:r>
              <w:rPr>
                <w:noProof/>
                <w:webHidden/>
              </w:rPr>
              <w:fldChar w:fldCharType="begin"/>
            </w:r>
            <w:r>
              <w:rPr>
                <w:noProof/>
                <w:webHidden/>
              </w:rPr>
              <w:instrText xml:space="preserve"> PAGEREF _Toc167324604 \h </w:instrText>
            </w:r>
            <w:r>
              <w:rPr>
                <w:noProof/>
                <w:webHidden/>
              </w:rPr>
            </w:r>
            <w:r>
              <w:rPr>
                <w:noProof/>
                <w:webHidden/>
              </w:rPr>
              <w:fldChar w:fldCharType="separate"/>
            </w:r>
            <w:r w:rsidR="00A40151">
              <w:rPr>
                <w:noProof/>
                <w:webHidden/>
              </w:rPr>
              <w:t>78</w:t>
            </w:r>
            <w:r>
              <w:rPr>
                <w:noProof/>
                <w:webHidden/>
              </w:rPr>
              <w:fldChar w:fldCharType="end"/>
            </w:r>
          </w:hyperlink>
        </w:p>
        <w:p w14:paraId="6B46FB9E" w14:textId="0FCB0910" w:rsidR="006F11E4" w:rsidRDefault="006F11E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5" w:history="1">
            <w:r w:rsidRPr="009B77E0">
              <w:rPr>
                <w:rStyle w:val="Hipervnculo"/>
                <w:noProof/>
              </w:rPr>
              <w:t>Material complementario</w:t>
            </w:r>
            <w:r>
              <w:rPr>
                <w:noProof/>
                <w:webHidden/>
              </w:rPr>
              <w:tab/>
            </w:r>
            <w:r>
              <w:rPr>
                <w:noProof/>
                <w:webHidden/>
              </w:rPr>
              <w:fldChar w:fldCharType="begin"/>
            </w:r>
            <w:r>
              <w:rPr>
                <w:noProof/>
                <w:webHidden/>
              </w:rPr>
              <w:instrText xml:space="preserve"> PAGEREF _Toc167324605 \h </w:instrText>
            </w:r>
            <w:r>
              <w:rPr>
                <w:noProof/>
                <w:webHidden/>
              </w:rPr>
            </w:r>
            <w:r>
              <w:rPr>
                <w:noProof/>
                <w:webHidden/>
              </w:rPr>
              <w:fldChar w:fldCharType="separate"/>
            </w:r>
            <w:r w:rsidR="00A40151">
              <w:rPr>
                <w:noProof/>
                <w:webHidden/>
              </w:rPr>
              <w:t>79</w:t>
            </w:r>
            <w:r>
              <w:rPr>
                <w:noProof/>
                <w:webHidden/>
              </w:rPr>
              <w:fldChar w:fldCharType="end"/>
            </w:r>
          </w:hyperlink>
        </w:p>
        <w:p w14:paraId="1D2FC8E6" w14:textId="2F7E9863" w:rsidR="006F11E4" w:rsidRDefault="006F11E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6" w:history="1">
            <w:r w:rsidRPr="009B77E0">
              <w:rPr>
                <w:rStyle w:val="Hipervnculo"/>
                <w:noProof/>
              </w:rPr>
              <w:t>Glosario</w:t>
            </w:r>
            <w:r>
              <w:rPr>
                <w:noProof/>
                <w:webHidden/>
              </w:rPr>
              <w:tab/>
            </w:r>
            <w:r>
              <w:rPr>
                <w:noProof/>
                <w:webHidden/>
              </w:rPr>
              <w:fldChar w:fldCharType="begin"/>
            </w:r>
            <w:r>
              <w:rPr>
                <w:noProof/>
                <w:webHidden/>
              </w:rPr>
              <w:instrText xml:space="preserve"> PAGEREF _Toc167324606 \h </w:instrText>
            </w:r>
            <w:r>
              <w:rPr>
                <w:noProof/>
                <w:webHidden/>
              </w:rPr>
            </w:r>
            <w:r>
              <w:rPr>
                <w:noProof/>
                <w:webHidden/>
              </w:rPr>
              <w:fldChar w:fldCharType="separate"/>
            </w:r>
            <w:r w:rsidR="00A40151">
              <w:rPr>
                <w:noProof/>
                <w:webHidden/>
              </w:rPr>
              <w:t>80</w:t>
            </w:r>
            <w:r>
              <w:rPr>
                <w:noProof/>
                <w:webHidden/>
              </w:rPr>
              <w:fldChar w:fldCharType="end"/>
            </w:r>
          </w:hyperlink>
        </w:p>
        <w:p w14:paraId="4D3AD3A1" w14:textId="33F7D361" w:rsidR="006F11E4" w:rsidRDefault="006F11E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7" w:history="1">
            <w:r w:rsidRPr="009B77E0">
              <w:rPr>
                <w:rStyle w:val="Hipervnculo"/>
                <w:noProof/>
              </w:rPr>
              <w:t>Referencias bibliográficas</w:t>
            </w:r>
            <w:r>
              <w:rPr>
                <w:noProof/>
                <w:webHidden/>
              </w:rPr>
              <w:tab/>
            </w:r>
            <w:r>
              <w:rPr>
                <w:noProof/>
                <w:webHidden/>
              </w:rPr>
              <w:fldChar w:fldCharType="begin"/>
            </w:r>
            <w:r>
              <w:rPr>
                <w:noProof/>
                <w:webHidden/>
              </w:rPr>
              <w:instrText xml:space="preserve"> PAGEREF _Toc167324607 \h </w:instrText>
            </w:r>
            <w:r>
              <w:rPr>
                <w:noProof/>
                <w:webHidden/>
              </w:rPr>
            </w:r>
            <w:r>
              <w:rPr>
                <w:noProof/>
                <w:webHidden/>
              </w:rPr>
              <w:fldChar w:fldCharType="separate"/>
            </w:r>
            <w:r w:rsidR="00A40151">
              <w:rPr>
                <w:noProof/>
                <w:webHidden/>
              </w:rPr>
              <w:t>82</w:t>
            </w:r>
            <w:r>
              <w:rPr>
                <w:noProof/>
                <w:webHidden/>
              </w:rPr>
              <w:fldChar w:fldCharType="end"/>
            </w:r>
          </w:hyperlink>
        </w:p>
        <w:p w14:paraId="64D5AA8B" w14:textId="32955B08" w:rsidR="006F11E4" w:rsidRDefault="006F11E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7324608" w:history="1">
            <w:r w:rsidRPr="009B77E0">
              <w:rPr>
                <w:rStyle w:val="Hipervnculo"/>
                <w:noProof/>
              </w:rPr>
              <w:t>Créditos</w:t>
            </w:r>
            <w:r>
              <w:rPr>
                <w:noProof/>
                <w:webHidden/>
              </w:rPr>
              <w:tab/>
            </w:r>
            <w:r>
              <w:rPr>
                <w:noProof/>
                <w:webHidden/>
              </w:rPr>
              <w:fldChar w:fldCharType="begin"/>
            </w:r>
            <w:r>
              <w:rPr>
                <w:noProof/>
                <w:webHidden/>
              </w:rPr>
              <w:instrText xml:space="preserve"> PAGEREF _Toc167324608 \h </w:instrText>
            </w:r>
            <w:r>
              <w:rPr>
                <w:noProof/>
                <w:webHidden/>
              </w:rPr>
            </w:r>
            <w:r>
              <w:rPr>
                <w:noProof/>
                <w:webHidden/>
              </w:rPr>
              <w:fldChar w:fldCharType="separate"/>
            </w:r>
            <w:r w:rsidR="00A40151">
              <w:rPr>
                <w:noProof/>
                <w:webHidden/>
              </w:rPr>
              <w:t>84</w:t>
            </w:r>
            <w:r>
              <w:rPr>
                <w:noProof/>
                <w:webHidden/>
              </w:rPr>
              <w:fldChar w:fldCharType="end"/>
            </w:r>
          </w:hyperlink>
        </w:p>
        <w:p w14:paraId="10BA51FE" w14:textId="73FC7547" w:rsidR="00E95416" w:rsidRDefault="00FB4D34" w:rsidP="00E95416">
          <w:pPr>
            <w:pStyle w:val="TDC1"/>
            <w:tabs>
              <w:tab w:val="right" w:leader="dot" w:pos="9962"/>
            </w:tabs>
            <w:rPr>
              <w:bCs/>
              <w:sz w:val="28"/>
              <w:szCs w:val="28"/>
              <w:lang w:val="es-ES"/>
            </w:rPr>
          </w:pPr>
          <w:r w:rsidRPr="009E3E41">
            <w:rPr>
              <w:rFonts w:asciiTheme="minorHAnsi" w:hAnsiTheme="minorHAnsi" w:cstheme="minorHAnsi"/>
              <w:b/>
              <w:bCs/>
              <w:sz w:val="28"/>
              <w:szCs w:val="28"/>
              <w:lang w:val="es-ES"/>
            </w:rPr>
            <w:fldChar w:fldCharType="end"/>
          </w:r>
        </w:p>
      </w:sdtContent>
    </w:sdt>
    <w:p w14:paraId="76FC159B" w14:textId="59258DB6" w:rsidR="00FD6CC1" w:rsidRPr="009E3E41" w:rsidRDefault="00A11218" w:rsidP="002F5B80">
      <w:pPr>
        <w:pStyle w:val="Titulosgenerales"/>
      </w:pPr>
      <w:bookmarkStart w:id="0" w:name="_Toc167324588"/>
      <w:r w:rsidRPr="009E3E41">
        <w:t>Introducción</w:t>
      </w:r>
      <w:bookmarkEnd w:id="0"/>
      <w:r w:rsidR="00FB2DAB" w:rsidRPr="009E3E41">
        <w:tab/>
      </w:r>
    </w:p>
    <w:p w14:paraId="3FD5D717" w14:textId="2A405746" w:rsidR="00DB142F" w:rsidRPr="009E3E41" w:rsidRDefault="00031EED" w:rsidP="00C14542">
      <w:pPr>
        <w:ind w:right="49"/>
        <w:rPr>
          <w:rFonts w:asciiTheme="minorHAnsi" w:hAnsiTheme="minorHAnsi" w:cstheme="minorHAnsi"/>
          <w:sz w:val="28"/>
          <w:szCs w:val="28"/>
        </w:rPr>
      </w:pPr>
      <w:proofErr w:type="gramStart"/>
      <w:r w:rsidRPr="009E3E41">
        <w:rPr>
          <w:rFonts w:asciiTheme="minorHAnsi" w:hAnsiTheme="minorHAnsi" w:cstheme="minorHAnsi"/>
          <w:sz w:val="28"/>
          <w:szCs w:val="28"/>
        </w:rPr>
        <w:t>Cordial</w:t>
      </w:r>
      <w:r w:rsidR="00582FE1" w:rsidRPr="009E3E41">
        <w:rPr>
          <w:rFonts w:asciiTheme="minorHAnsi" w:hAnsiTheme="minorHAnsi" w:cstheme="minorHAnsi"/>
          <w:sz w:val="28"/>
          <w:szCs w:val="28"/>
        </w:rPr>
        <w:t xml:space="preserve"> </w:t>
      </w:r>
      <w:r w:rsidRPr="009E3E41">
        <w:rPr>
          <w:rFonts w:asciiTheme="minorHAnsi" w:hAnsiTheme="minorHAnsi" w:cstheme="minorHAnsi"/>
          <w:sz w:val="28"/>
          <w:szCs w:val="28"/>
        </w:rPr>
        <w:t>bienvenida</w:t>
      </w:r>
      <w:proofErr w:type="gramEnd"/>
      <w:r w:rsidRPr="009E3E41">
        <w:rPr>
          <w:rFonts w:asciiTheme="minorHAnsi" w:hAnsiTheme="minorHAnsi" w:cstheme="minorHAnsi"/>
          <w:sz w:val="28"/>
          <w:szCs w:val="28"/>
        </w:rPr>
        <w:t xml:space="preserve"> a este componente formativo</w:t>
      </w:r>
      <w:r w:rsidR="00A95D84"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en el </w:t>
      </w:r>
      <w:r w:rsidR="00A95D84" w:rsidRPr="009E3E41">
        <w:rPr>
          <w:rFonts w:asciiTheme="minorHAnsi" w:hAnsiTheme="minorHAnsi" w:cstheme="minorHAnsi"/>
          <w:sz w:val="28"/>
          <w:szCs w:val="28"/>
        </w:rPr>
        <w:t>cual se abordarán aspectos</w:t>
      </w:r>
      <w:r w:rsidRPr="009E3E41">
        <w:rPr>
          <w:rFonts w:asciiTheme="minorHAnsi" w:hAnsiTheme="minorHAnsi" w:cstheme="minorHAnsi"/>
          <w:sz w:val="28"/>
          <w:szCs w:val="28"/>
        </w:rPr>
        <w:t xml:space="preserve"> fundamentales de la gestión empresarial, </w:t>
      </w:r>
      <w:r w:rsidR="00A95D84" w:rsidRPr="009E3E41">
        <w:rPr>
          <w:rFonts w:asciiTheme="minorHAnsi" w:hAnsiTheme="minorHAnsi" w:cstheme="minorHAnsi"/>
          <w:sz w:val="28"/>
          <w:szCs w:val="28"/>
        </w:rPr>
        <w:t xml:space="preserve">necesarios para </w:t>
      </w:r>
      <w:r w:rsidRPr="009E3E41">
        <w:rPr>
          <w:rFonts w:asciiTheme="minorHAnsi" w:hAnsiTheme="minorHAnsi" w:cstheme="minorHAnsi"/>
          <w:sz w:val="28"/>
          <w:szCs w:val="28"/>
        </w:rPr>
        <w:t>facilitar un adecuado funcionamiento y operación orientado</w:t>
      </w:r>
      <w:r w:rsidR="00A95D84" w:rsidRPr="009E3E41">
        <w:rPr>
          <w:rFonts w:asciiTheme="minorHAnsi" w:hAnsiTheme="minorHAnsi" w:cstheme="minorHAnsi"/>
          <w:sz w:val="28"/>
          <w:szCs w:val="28"/>
        </w:rPr>
        <w:t>s</w:t>
      </w:r>
      <w:r w:rsidRPr="009E3E41">
        <w:rPr>
          <w:rFonts w:asciiTheme="minorHAnsi" w:hAnsiTheme="minorHAnsi" w:cstheme="minorHAnsi"/>
          <w:sz w:val="28"/>
          <w:szCs w:val="28"/>
        </w:rPr>
        <w:t xml:space="preserve"> al logro de los objetivos. </w:t>
      </w:r>
      <w:r w:rsidR="00A95D84" w:rsidRPr="009E3E41">
        <w:rPr>
          <w:rFonts w:asciiTheme="minorHAnsi" w:hAnsiTheme="minorHAnsi" w:cstheme="minorHAnsi"/>
          <w:sz w:val="28"/>
          <w:szCs w:val="28"/>
        </w:rPr>
        <w:t xml:space="preserve">Con el siguiente video se podrá comprender </w:t>
      </w:r>
      <w:r w:rsidRPr="009E3E41">
        <w:rPr>
          <w:rFonts w:asciiTheme="minorHAnsi" w:hAnsiTheme="minorHAnsi" w:cstheme="minorHAnsi"/>
          <w:sz w:val="28"/>
          <w:szCs w:val="28"/>
        </w:rPr>
        <w:t xml:space="preserve">la importancia del </w:t>
      </w:r>
      <w:r w:rsidR="00A95D84" w:rsidRPr="009E3E41">
        <w:rPr>
          <w:rFonts w:asciiTheme="minorHAnsi" w:hAnsiTheme="minorHAnsi" w:cstheme="minorHAnsi"/>
          <w:sz w:val="28"/>
          <w:szCs w:val="28"/>
        </w:rPr>
        <w:t xml:space="preserve">contenido y los diferentes </w:t>
      </w:r>
      <w:r w:rsidRPr="009E3E41">
        <w:rPr>
          <w:rFonts w:asciiTheme="minorHAnsi" w:hAnsiTheme="minorHAnsi" w:cstheme="minorHAnsi"/>
          <w:sz w:val="28"/>
          <w:szCs w:val="28"/>
        </w:rPr>
        <w:t>tema</w:t>
      </w:r>
      <w:r w:rsidR="00A95D84" w:rsidRPr="009E3E41">
        <w:rPr>
          <w:rFonts w:asciiTheme="minorHAnsi" w:hAnsiTheme="minorHAnsi" w:cstheme="minorHAnsi"/>
          <w:sz w:val="28"/>
          <w:szCs w:val="28"/>
        </w:rPr>
        <w:t>s.</w:t>
      </w:r>
    </w:p>
    <w:p w14:paraId="2BAEC829" w14:textId="71737876" w:rsidR="0054181E" w:rsidRPr="009E3E41" w:rsidRDefault="00802B6E" w:rsidP="0054181E">
      <w:pPr>
        <w:pStyle w:val="Video"/>
        <w:rPr>
          <w:rFonts w:asciiTheme="minorHAnsi" w:hAnsiTheme="minorHAnsi" w:cstheme="minorHAnsi"/>
          <w:sz w:val="28"/>
          <w:szCs w:val="28"/>
        </w:rPr>
      </w:pPr>
      <w:r w:rsidRPr="009E3E41">
        <w:rPr>
          <w:rFonts w:asciiTheme="minorHAnsi" w:hAnsiTheme="minorHAnsi" w:cstheme="minorHAnsi"/>
          <w:sz w:val="28"/>
          <w:szCs w:val="28"/>
        </w:rPr>
        <w:t>Organizaci</w:t>
      </w:r>
      <w:r w:rsidR="00BE0790" w:rsidRPr="009E3E41">
        <w:rPr>
          <w:rFonts w:asciiTheme="minorHAnsi" w:hAnsiTheme="minorHAnsi" w:cstheme="minorHAnsi"/>
          <w:sz w:val="28"/>
          <w:szCs w:val="28"/>
        </w:rPr>
        <w:t>ones</w:t>
      </w:r>
      <w:r w:rsidRPr="009E3E41">
        <w:rPr>
          <w:rFonts w:asciiTheme="minorHAnsi" w:hAnsiTheme="minorHAnsi" w:cstheme="minorHAnsi"/>
          <w:sz w:val="28"/>
          <w:szCs w:val="28"/>
        </w:rPr>
        <w:t xml:space="preserve"> y gestión</w:t>
      </w:r>
    </w:p>
    <w:p w14:paraId="6B41908D" w14:textId="08C893D4" w:rsidR="0054181E" w:rsidRPr="009E3E41" w:rsidRDefault="0048682B" w:rsidP="0054181E">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3A489D4D" wp14:editId="0CEF752B">
            <wp:extent cx="6041410" cy="3398293"/>
            <wp:effectExtent l="0" t="0" r="0" b="0"/>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7414" cy="3424170"/>
                    </a:xfrm>
                    <a:prstGeom prst="rect">
                      <a:avLst/>
                    </a:prstGeom>
                    <a:noFill/>
                  </pic:spPr>
                </pic:pic>
              </a:graphicData>
            </a:graphic>
          </wp:inline>
        </w:drawing>
      </w:r>
    </w:p>
    <w:p w14:paraId="4D537240" w14:textId="40445BA0" w:rsidR="0054181E" w:rsidRPr="009E3E41" w:rsidRDefault="00000000" w:rsidP="0054181E">
      <w:pPr>
        <w:jc w:val="center"/>
        <w:rPr>
          <w:rStyle w:val="Hipervnculo"/>
          <w:rFonts w:asciiTheme="minorHAnsi" w:hAnsiTheme="minorHAnsi" w:cstheme="minorHAnsi"/>
          <w:sz w:val="28"/>
          <w:szCs w:val="28"/>
        </w:rPr>
      </w:pPr>
      <w:hyperlink r:id="rId14" w:history="1">
        <w:r w:rsidR="0048682B" w:rsidRPr="009E3E41">
          <w:rPr>
            <w:rStyle w:val="Hipervnculo"/>
            <w:rFonts w:asciiTheme="minorHAnsi" w:hAnsiTheme="minorHAnsi" w:cstheme="minorHAnsi"/>
            <w:sz w:val="28"/>
            <w:szCs w:val="28"/>
          </w:rPr>
          <w:t xml:space="preserve">Enlace </w:t>
        </w:r>
        <w:r w:rsidR="00934E72" w:rsidRPr="009E3E41">
          <w:rPr>
            <w:rStyle w:val="Hipervnculo"/>
            <w:rFonts w:asciiTheme="minorHAnsi" w:hAnsiTheme="minorHAnsi" w:cstheme="minorHAnsi"/>
            <w:sz w:val="28"/>
            <w:szCs w:val="28"/>
          </w:rPr>
          <w:t xml:space="preserve">de reproducción del </w:t>
        </w:r>
        <w:r w:rsidR="0048682B" w:rsidRPr="009E3E41">
          <w:rPr>
            <w:rStyle w:val="Hipervnculo"/>
            <w:rFonts w:asciiTheme="minorHAnsi" w:hAnsiTheme="minorHAnsi" w:cstheme="minorHAnsi"/>
            <w:sz w:val="28"/>
            <w:szCs w:val="28"/>
          </w:rPr>
          <w:t>video</w:t>
        </w:r>
      </w:hyperlink>
    </w:p>
    <w:tbl>
      <w:tblPr>
        <w:tblStyle w:val="Tablaconcuadrcula"/>
        <w:tblW w:w="0" w:type="auto"/>
        <w:tblLook w:val="04A0" w:firstRow="1" w:lastRow="0" w:firstColumn="1" w:lastColumn="0" w:noHBand="0" w:noVBand="1"/>
      </w:tblPr>
      <w:tblGrid>
        <w:gridCol w:w="9962"/>
      </w:tblGrid>
      <w:tr w:rsidR="0054181E" w:rsidRPr="009E3E41" w14:paraId="257560FF" w14:textId="77777777" w:rsidTr="00A85A85">
        <w:tc>
          <w:tcPr>
            <w:tcW w:w="9962" w:type="dxa"/>
          </w:tcPr>
          <w:p w14:paraId="1552D300" w14:textId="382CCFFD" w:rsidR="0054181E" w:rsidRPr="009E3E41" w:rsidRDefault="0054181E" w:rsidP="00A85A85">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 xml:space="preserve">Síntesis del video: </w:t>
            </w:r>
            <w:r w:rsidR="00802B6E" w:rsidRPr="009E3E41">
              <w:rPr>
                <w:rFonts w:asciiTheme="minorHAnsi" w:hAnsiTheme="minorHAnsi" w:cstheme="minorHAnsi"/>
                <w:bCs/>
                <w:sz w:val="28"/>
                <w:szCs w:val="28"/>
              </w:rPr>
              <w:t>Organizaci</w:t>
            </w:r>
            <w:r w:rsidR="000F2737" w:rsidRPr="009E3E41">
              <w:rPr>
                <w:rFonts w:asciiTheme="minorHAnsi" w:hAnsiTheme="minorHAnsi" w:cstheme="minorHAnsi"/>
                <w:bCs/>
                <w:sz w:val="28"/>
                <w:szCs w:val="28"/>
              </w:rPr>
              <w:t xml:space="preserve">ones </w:t>
            </w:r>
            <w:r w:rsidR="00802B6E" w:rsidRPr="009E3E41">
              <w:rPr>
                <w:rFonts w:asciiTheme="minorHAnsi" w:hAnsiTheme="minorHAnsi" w:cstheme="minorHAnsi"/>
                <w:bCs/>
                <w:sz w:val="28"/>
                <w:szCs w:val="28"/>
              </w:rPr>
              <w:t>y gestión</w:t>
            </w:r>
          </w:p>
        </w:tc>
      </w:tr>
      <w:tr w:rsidR="0054181E" w:rsidRPr="009E3E41" w14:paraId="29A491A0" w14:textId="77777777" w:rsidTr="00A85A85">
        <w:tc>
          <w:tcPr>
            <w:tcW w:w="9962" w:type="dxa"/>
          </w:tcPr>
          <w:p w14:paraId="4099E5AD" w14:textId="394FAC42" w:rsidR="0054181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9E3E41">
              <w:rPr>
                <w:rFonts w:asciiTheme="minorHAnsi" w:hAnsiTheme="minorHAnsi" w:cstheme="minorHAnsi"/>
                <w:sz w:val="28"/>
                <w:szCs w:val="28"/>
              </w:rPr>
              <w:t>.</w:t>
            </w:r>
          </w:p>
          <w:p w14:paraId="67CD60CD" w14:textId="2573752C" w:rsidR="00802B6E" w:rsidRPr="009E3E41" w:rsidRDefault="00802B6E" w:rsidP="009A0E99">
            <w:pPr>
              <w:ind w:firstLine="0"/>
              <w:rPr>
                <w:rFonts w:asciiTheme="minorHAnsi" w:hAnsiTheme="minorHAnsi" w:cstheme="minorHAnsi"/>
                <w:sz w:val="28"/>
                <w:szCs w:val="28"/>
              </w:rPr>
            </w:pPr>
            <w:r w:rsidRPr="009E3E41">
              <w:rPr>
                <w:rFonts w:asciiTheme="minorHAnsi" w:hAnsiTheme="minorHAnsi" w:cstheme="minorHAnsi"/>
                <w:sz w:val="28"/>
                <w:szCs w:val="28"/>
              </w:rPr>
              <w:t>Para lograrlo es necesario identificar la clasificación de la empresa según el r</w:t>
            </w:r>
            <w:r w:rsidR="009A0E99" w:rsidRPr="009E3E41">
              <w:rPr>
                <w:rFonts w:asciiTheme="minorHAnsi" w:hAnsiTheme="minorHAnsi" w:cstheme="minorHAnsi"/>
                <w:sz w:val="28"/>
                <w:szCs w:val="28"/>
              </w:rPr>
              <w:t>ég</w:t>
            </w:r>
            <w:r w:rsidRPr="009E3E41">
              <w:rPr>
                <w:rFonts w:asciiTheme="minorHAnsi" w:hAnsiTheme="minorHAnsi" w:cstheme="minorHAnsi"/>
                <w:sz w:val="28"/>
                <w:szCs w:val="28"/>
              </w:rPr>
              <w:t>imen al que pertenece, la actividad económica que desarrolla, sumado al proceso administrativ</w:t>
            </w:r>
            <w:r w:rsidR="00415368" w:rsidRPr="009E3E41">
              <w:rPr>
                <w:rFonts w:asciiTheme="minorHAnsi" w:hAnsiTheme="minorHAnsi" w:cstheme="minorHAnsi"/>
                <w:sz w:val="28"/>
                <w:szCs w:val="28"/>
              </w:rPr>
              <w:t xml:space="preserve">o </w:t>
            </w:r>
            <w:r w:rsidRPr="009E3E41">
              <w:rPr>
                <w:rFonts w:asciiTheme="minorHAnsi" w:hAnsiTheme="minorHAnsi" w:cstheme="minorHAnsi"/>
                <w:sz w:val="28"/>
                <w:szCs w:val="28"/>
              </w:rPr>
              <w:t xml:space="preserve">y sus fases, planeación, organización, dirección y control, así como la identificación de los </w:t>
            </w:r>
            <w:r w:rsidR="00E00BAE" w:rsidRPr="009E3E41">
              <w:rPr>
                <w:rFonts w:asciiTheme="minorHAnsi" w:hAnsiTheme="minorHAnsi" w:cstheme="minorHAnsi"/>
                <w:sz w:val="28"/>
                <w:szCs w:val="28"/>
              </w:rPr>
              <w:t xml:space="preserve">factores que le impulsen y los </w:t>
            </w:r>
            <w:r w:rsidRPr="009E3E41">
              <w:rPr>
                <w:rFonts w:asciiTheme="minorHAnsi" w:hAnsiTheme="minorHAnsi" w:cstheme="minorHAnsi"/>
                <w:sz w:val="28"/>
                <w:szCs w:val="28"/>
              </w:rPr>
              <w:t>recursos claves que aportan positiv</w:t>
            </w:r>
            <w:r w:rsidR="00415368" w:rsidRPr="009E3E41">
              <w:rPr>
                <w:rFonts w:asciiTheme="minorHAnsi" w:hAnsiTheme="minorHAnsi" w:cstheme="minorHAnsi"/>
                <w:sz w:val="28"/>
                <w:szCs w:val="28"/>
              </w:rPr>
              <w:t>a</w:t>
            </w:r>
            <w:r w:rsidRPr="009E3E41">
              <w:rPr>
                <w:rFonts w:asciiTheme="minorHAnsi" w:hAnsiTheme="minorHAnsi" w:cstheme="minorHAnsi"/>
                <w:sz w:val="28"/>
                <w:szCs w:val="28"/>
              </w:rPr>
              <w:t xml:space="preserve"> y negativamente en su desempeño.</w:t>
            </w:r>
          </w:p>
          <w:p w14:paraId="2A34845A" w14:textId="5247BBF0" w:rsidR="00A7390F"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 xml:space="preserve">Modelos de gestión el </w:t>
            </w:r>
            <w:r w:rsidR="00C14542" w:rsidRPr="009E3E41">
              <w:rPr>
                <w:rFonts w:asciiTheme="minorHAnsi" w:hAnsiTheme="minorHAnsi" w:cstheme="minorHAnsi"/>
                <w:b/>
                <w:bCs/>
                <w:i/>
                <w:iCs/>
                <w:sz w:val="28"/>
                <w:szCs w:val="28"/>
              </w:rPr>
              <w:t>“</w:t>
            </w:r>
            <w:proofErr w:type="spellStart"/>
            <w:r w:rsidRPr="009E3E41">
              <w:rPr>
                <w:rFonts w:asciiTheme="minorHAnsi" w:hAnsiTheme="minorHAnsi" w:cstheme="minorHAnsi"/>
                <w:b/>
                <w:bCs/>
                <w:i/>
                <w:iCs/>
                <w:sz w:val="28"/>
                <w:szCs w:val="28"/>
              </w:rPr>
              <w:t>Balanced</w:t>
            </w:r>
            <w:proofErr w:type="spellEnd"/>
            <w:r w:rsidRPr="009E3E41">
              <w:rPr>
                <w:rFonts w:asciiTheme="minorHAnsi" w:hAnsiTheme="minorHAnsi" w:cstheme="minorHAnsi"/>
                <w:b/>
                <w:bCs/>
                <w:i/>
                <w:iCs/>
                <w:sz w:val="28"/>
                <w:szCs w:val="28"/>
              </w:rPr>
              <w:t xml:space="preserve"> </w:t>
            </w:r>
            <w:proofErr w:type="spellStart"/>
            <w:r w:rsidRPr="009E3E41">
              <w:rPr>
                <w:rFonts w:asciiTheme="minorHAnsi" w:hAnsiTheme="minorHAnsi" w:cstheme="minorHAnsi"/>
                <w:b/>
                <w:bCs/>
                <w:i/>
                <w:iCs/>
                <w:sz w:val="28"/>
                <w:szCs w:val="28"/>
              </w:rPr>
              <w:t>ScoreCard</w:t>
            </w:r>
            <w:proofErr w:type="spellEnd"/>
            <w:r w:rsidR="00C14542" w:rsidRPr="009E3E41">
              <w:rPr>
                <w:rFonts w:asciiTheme="minorHAnsi" w:hAnsiTheme="minorHAnsi" w:cstheme="minorHAnsi"/>
                <w:b/>
                <w:bCs/>
                <w:i/>
                <w:iCs/>
                <w:sz w:val="28"/>
                <w:szCs w:val="28"/>
              </w:rPr>
              <w:t>”</w:t>
            </w:r>
            <w:r w:rsidRPr="009E3E41">
              <w:rPr>
                <w:rFonts w:asciiTheme="minorHAnsi" w:hAnsiTheme="minorHAnsi" w:cstheme="minorHAnsi"/>
                <w:sz w:val="28"/>
                <w:szCs w:val="28"/>
              </w:rPr>
              <w:t>, la planeación estratégica y la gestión basada en proceso modelos muy actuales y ajustados a la realidad.</w:t>
            </w:r>
          </w:p>
          <w:p w14:paraId="3FB8A527" w14:textId="2FC2B52D" w:rsidR="008C5638" w:rsidRPr="009E3E41" w:rsidRDefault="00A7390F" w:rsidP="008C5638">
            <w:pPr>
              <w:ind w:firstLine="0"/>
              <w:rPr>
                <w:rFonts w:asciiTheme="minorHAnsi" w:hAnsiTheme="minorHAnsi" w:cstheme="minorHAnsi"/>
                <w:sz w:val="28"/>
                <w:szCs w:val="28"/>
              </w:rPr>
            </w:pPr>
            <w:r w:rsidRPr="009E3E41">
              <w:rPr>
                <w:rFonts w:asciiTheme="minorHAnsi" w:hAnsiTheme="minorHAnsi" w:cstheme="minorHAnsi"/>
                <w:sz w:val="28"/>
                <w:szCs w:val="28"/>
              </w:rPr>
              <w:t>Así mismo, se estudiarán las Normas ISO en qué consisten, y cuál es el sentido de su implementación</w:t>
            </w:r>
            <w:r w:rsidR="00DD1E3A" w:rsidRPr="009E3E41">
              <w:rPr>
                <w:rFonts w:asciiTheme="minorHAnsi" w:hAnsiTheme="minorHAnsi" w:cstheme="minorHAnsi"/>
                <w:sz w:val="28"/>
                <w:szCs w:val="28"/>
              </w:rPr>
              <w:t>,</w:t>
            </w:r>
            <w:r w:rsidRPr="009E3E41">
              <w:rPr>
                <w:rFonts w:asciiTheme="minorHAnsi" w:hAnsiTheme="minorHAnsi" w:cstheme="minorHAnsi"/>
                <w:sz w:val="28"/>
                <w:szCs w:val="28"/>
              </w:rPr>
              <w:t xml:space="preserve"> junto con el proceso de certifica</w:t>
            </w:r>
            <w:r w:rsidR="00DD1E3A" w:rsidRPr="009E3E41">
              <w:rPr>
                <w:rFonts w:asciiTheme="minorHAnsi" w:hAnsiTheme="minorHAnsi" w:cstheme="minorHAnsi"/>
                <w:sz w:val="28"/>
                <w:szCs w:val="28"/>
              </w:rPr>
              <w:t>c</w:t>
            </w:r>
            <w:r w:rsidRPr="009E3E41">
              <w:rPr>
                <w:rFonts w:asciiTheme="minorHAnsi" w:hAnsiTheme="minorHAnsi" w:cstheme="minorHAnsi"/>
                <w:sz w:val="28"/>
                <w:szCs w:val="28"/>
              </w:rPr>
              <w:t>ión requeridos.</w:t>
            </w:r>
          </w:p>
        </w:tc>
      </w:tr>
    </w:tbl>
    <w:p w14:paraId="270D1EF1" w14:textId="7EF194D4" w:rsidR="003E5DE8" w:rsidRPr="009E3E41" w:rsidRDefault="004914D0" w:rsidP="00075242">
      <w:pPr>
        <w:rPr>
          <w:rFonts w:asciiTheme="minorHAnsi" w:hAnsiTheme="minorHAnsi" w:cstheme="minorHAnsi"/>
          <w:sz w:val="28"/>
          <w:szCs w:val="28"/>
        </w:rPr>
      </w:pPr>
      <w:r w:rsidRPr="009E3E41">
        <w:rPr>
          <w:rFonts w:asciiTheme="minorHAnsi" w:hAnsiTheme="minorHAnsi" w:cstheme="minorHAnsi"/>
          <w:sz w:val="28"/>
          <w:szCs w:val="28"/>
        </w:rPr>
        <w:t xml:space="preserve">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w:t>
      </w:r>
      <w:r w:rsidR="00780CDC" w:rsidRPr="009E3E41">
        <w:rPr>
          <w:rFonts w:asciiTheme="minorHAnsi" w:hAnsiTheme="minorHAnsi" w:cstheme="minorHAnsi"/>
          <w:sz w:val="28"/>
          <w:szCs w:val="28"/>
        </w:rPr>
        <w:t>nivel de</w:t>
      </w:r>
      <w:r w:rsidRPr="009E3E41">
        <w:rPr>
          <w:rFonts w:asciiTheme="minorHAnsi" w:hAnsiTheme="minorHAnsi" w:cstheme="minorHAnsi"/>
          <w:sz w:val="28"/>
          <w:szCs w:val="28"/>
        </w:rPr>
        <w:t xml:space="preserve"> competitividad que exige el mercado.</w:t>
      </w:r>
    </w:p>
    <w:p w14:paraId="14E796A2" w14:textId="77777777" w:rsidR="003E5DE8" w:rsidRPr="009E3E41" w:rsidRDefault="003E5DE8">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30ADCD99" w14:textId="630FACAD" w:rsidR="00DC6D95" w:rsidRPr="009E3E41" w:rsidRDefault="00075242" w:rsidP="002F5B80">
      <w:pPr>
        <w:pStyle w:val="Ttulo1"/>
      </w:pPr>
      <w:bookmarkStart w:id="1" w:name="_Toc167324589"/>
      <w:r w:rsidRPr="009E3E41">
        <w:t>Organizaciones</w:t>
      </w:r>
      <w:bookmarkEnd w:id="1"/>
    </w:p>
    <w:p w14:paraId="4DDEF797" w14:textId="77777777" w:rsidR="00FE121E" w:rsidRPr="009E3E41" w:rsidRDefault="00FE121E"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68F43C4" w14:textId="47913CCE" w:rsidR="00E23DDF" w:rsidRPr="009E3E41" w:rsidRDefault="00FE121E"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¿cómo se llega al concepto de organización como empresa?</w:t>
      </w:r>
    </w:p>
    <w:p w14:paraId="6A6BDC9C" w14:textId="5AAD703D" w:rsidR="006D761D" w:rsidRPr="009E3E41" w:rsidRDefault="001C27A0" w:rsidP="00FE121E">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Una organización empresarial es un conjunto de personas que persiguen un fin u objetivo común, que adoptan una personería jurídica o nombre propio ante las autoridades civiles que los identifique en su ejercicio y actuación, además de contar con una serie de recursos de diversa índole, para lograr estos objetivos.</w:t>
      </w:r>
    </w:p>
    <w:p w14:paraId="73596D4F"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Pr="009E3E41" w:rsidRDefault="00EA7252" w:rsidP="00EA725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Pr="009E3E41" w:rsidRDefault="00EA7252" w:rsidP="00EA7252">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Clasificación de las organizaciones</w:t>
      </w:r>
    </w:p>
    <w:p w14:paraId="1E926684" w14:textId="3EA22202" w:rsidR="00EA7252" w:rsidRPr="009E3E41" w:rsidRDefault="00A03312" w:rsidP="00A03312">
      <w:pPr>
        <w:rPr>
          <w:rStyle w:val="Textoennegrita"/>
          <w:rFonts w:asciiTheme="minorHAnsi" w:hAnsiTheme="minorHAnsi" w:cstheme="minorHAnsi"/>
          <w:b w:val="0"/>
          <w:bCs w:val="0"/>
          <w:sz w:val="28"/>
          <w:szCs w:val="28"/>
          <w:lang w:eastAsia="es-CO"/>
        </w:rPr>
      </w:pPr>
      <w:r w:rsidRPr="009E3E41">
        <w:rPr>
          <w:rStyle w:val="Textoennegrita"/>
          <w:rFonts w:asciiTheme="minorHAnsi" w:hAnsiTheme="minorHAnsi" w:cstheme="minorHAnsi"/>
          <w:b w:val="0"/>
          <w:bCs w:val="0"/>
          <w:sz w:val="28"/>
          <w:szCs w:val="28"/>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9E3E41" w:rsidRDefault="001A3DBD"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propiedad</w:t>
      </w:r>
    </w:p>
    <w:p w14:paraId="11E2FE85" w14:textId="23E4B6FE" w:rsidR="001A3DBD" w:rsidRPr="009E3E41" w:rsidRDefault="001A3DBD" w:rsidP="00A0331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Identificación de los recursos para su conformación, por lo que las organizaciones empresariales pueden ser:</w:t>
      </w:r>
    </w:p>
    <w:p w14:paraId="72640E62" w14:textId="5BD97228" w:rsidR="001A3DBD" w:rsidRPr="009E3E41" w:rsidRDefault="003D6DA7"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privadas</w:t>
      </w:r>
      <w:r w:rsidRPr="009E3E41">
        <w:rPr>
          <w:rStyle w:val="Textoennegrita"/>
          <w:rFonts w:asciiTheme="minorHAnsi" w:hAnsiTheme="minorHAnsi" w:cstheme="minorHAnsi"/>
          <w:b w:val="0"/>
          <w:bCs w:val="0"/>
          <w:sz w:val="28"/>
          <w:szCs w:val="28"/>
          <w:lang w:val="es-CO"/>
        </w:rPr>
        <w:t>: aquellas en que los recursos son provistos por particulares.</w:t>
      </w:r>
    </w:p>
    <w:p w14:paraId="6703CDFB" w14:textId="44618229" w:rsidR="003D6DA7"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públicas</w:t>
      </w:r>
      <w:r w:rsidRPr="009E3E41">
        <w:rPr>
          <w:rStyle w:val="Textoennegrita"/>
          <w:rFonts w:asciiTheme="minorHAnsi" w:hAnsiTheme="minorHAnsi" w:cstheme="minorHAnsi"/>
          <w:b w:val="0"/>
          <w:bCs w:val="0"/>
          <w:sz w:val="28"/>
          <w:szCs w:val="28"/>
          <w:lang w:val="es-CO"/>
        </w:rPr>
        <w:t>: aquellas organizaciones en las que los recursos son de naturaleza pública o del gobierno nacional o local de las regiones donde opera.</w:t>
      </w:r>
    </w:p>
    <w:p w14:paraId="70AADAAE" w14:textId="3F5C73C9" w:rsidR="00F4264B" w:rsidRPr="009E3E41"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Organizaciones mixtas</w:t>
      </w:r>
      <w:r w:rsidRPr="009E3E41">
        <w:rPr>
          <w:rStyle w:val="Textoennegrita"/>
          <w:rFonts w:asciiTheme="minorHAnsi" w:hAnsiTheme="minorHAnsi" w:cstheme="minorHAnsi"/>
          <w:b w:val="0"/>
          <w:bCs w:val="0"/>
          <w:sz w:val="28"/>
          <w:szCs w:val="28"/>
          <w:lang w:val="es-CO"/>
        </w:rPr>
        <w:t>: aquellas en las que los recursos provienen de la asociación de particulares y del gobierno nacional o local.</w:t>
      </w:r>
    </w:p>
    <w:p w14:paraId="6C48800A" w14:textId="467AF807" w:rsidR="00CE3488" w:rsidRPr="009E3E41" w:rsidRDefault="001902DB" w:rsidP="00A0331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la destinación de los recursos y utilidad</w:t>
      </w:r>
    </w:p>
    <w:p w14:paraId="165C2679" w14:textId="77777777" w:rsidR="00331ECE" w:rsidRPr="009E3E41" w:rsidRDefault="00331ECE"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con ánimo de lucro</w:t>
      </w:r>
    </w:p>
    <w:p w14:paraId="782BB871" w14:textId="77777777"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Buscan generar renta a los socios o propietarios, las utilidades y beneficios se reparten en conformidad a sus estatutos de conformación.</w:t>
      </w:r>
    </w:p>
    <w:p w14:paraId="6D46EFAB" w14:textId="50878FC1" w:rsidR="00331ECE" w:rsidRPr="009E3E41"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ánimo de lucro existe como intención de una persona aumentar su patrimonio o conseguir otro resultado económico positivo a través de una actuación o negocio jurídico lícito.</w:t>
      </w:r>
    </w:p>
    <w:p w14:paraId="561DD6AD" w14:textId="77777777" w:rsidR="00373DC5" w:rsidRPr="009E3E41" w:rsidRDefault="00373DC5" w:rsidP="00D10C23">
      <w:pPr>
        <w:pStyle w:val="Prrafodelista"/>
        <w:numPr>
          <w:ilvl w:val="0"/>
          <w:numId w:val="3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Organizaciones sin ánimo de lucro</w:t>
      </w:r>
    </w:p>
    <w:p w14:paraId="07097141" w14:textId="77777777" w:rsidR="00373DC5" w:rsidRPr="009E3E41" w:rsidRDefault="00373DC5" w:rsidP="00362835">
      <w:pPr>
        <w:ind w:left="1069"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caso se encuentran las siguientes modalidades:</w:t>
      </w:r>
    </w:p>
    <w:p w14:paraId="12DA20CB" w14:textId="77777777" w:rsidR="00373DC5" w:rsidRPr="009E3E41"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20AD9BB8" w14:textId="77777777" w:rsidR="00031CAB" w:rsidRPr="009E3E41" w:rsidRDefault="00031CAB" w:rsidP="00031CAB">
      <w:pPr>
        <w:pStyle w:val="Prrafodelista"/>
        <w:numPr>
          <w:ilvl w:val="0"/>
          <w:numId w:val="0"/>
        </w:numPr>
        <w:ind w:left="1701"/>
        <w:rPr>
          <w:rStyle w:val="Textoennegrita"/>
          <w:rFonts w:asciiTheme="minorHAnsi" w:hAnsiTheme="minorHAnsi" w:cstheme="minorHAnsi"/>
          <w:b w:val="0"/>
          <w:bCs w:val="0"/>
          <w:sz w:val="28"/>
          <w:szCs w:val="28"/>
          <w:lang w:val="es-CO"/>
        </w:rPr>
      </w:pPr>
    </w:p>
    <w:p w14:paraId="347BD319" w14:textId="6D5A3AFE" w:rsidR="005035BF" w:rsidRPr="009E3E41" w:rsidRDefault="005035BF" w:rsidP="00373DC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tamaño</w:t>
      </w:r>
    </w:p>
    <w:p w14:paraId="409CE66B" w14:textId="7777777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puede estudiarse desde dos condiciones:</w:t>
      </w:r>
    </w:p>
    <w:p w14:paraId="677EBB51" w14:textId="7059BD67" w:rsidR="005035BF" w:rsidRPr="009E3E41" w:rsidRDefault="005035BF" w:rsidP="005035B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w:t>
      </w:r>
      <w:r w:rsidR="00446A42"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DIAN. Por ejemplo, para el año 2022, su valor nominal estaba en $38.004 = 1 UVT.</w:t>
      </w:r>
    </w:p>
    <w:p w14:paraId="1BBE9731" w14:textId="77777777" w:rsidR="00B23902" w:rsidRPr="009E3E41" w:rsidRDefault="005035BF" w:rsidP="00B2390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tabla se describe el tamaño de las empresas según su nivel de ingresos en UVT:</w:t>
      </w:r>
    </w:p>
    <w:p w14:paraId="2E413E15" w14:textId="459261CC" w:rsidR="005035BF" w:rsidRPr="009E3E41" w:rsidRDefault="005035BF" w:rsidP="00B23902">
      <w:pP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1</w:t>
      </w:r>
      <w:r w:rsidRPr="009E3E41">
        <w:rPr>
          <w:rStyle w:val="Textoennegrita"/>
          <w:rFonts w:asciiTheme="minorHAnsi" w:hAnsiTheme="minorHAnsi" w:cstheme="minorHAnsi"/>
          <w:b w:val="0"/>
          <w:bCs w:val="0"/>
          <w:sz w:val="28"/>
          <w:szCs w:val="28"/>
        </w:rPr>
        <w:t>. Tamaño de las empresas según nivel de ingresos</w:t>
      </w:r>
    </w:p>
    <w:tbl>
      <w:tblPr>
        <w:tblStyle w:val="Tablaconcuadrcula4-nfasis31"/>
        <w:tblW w:w="10678" w:type="dxa"/>
        <w:tblLook w:val="04A0" w:firstRow="1" w:lastRow="0" w:firstColumn="1" w:lastColumn="0" w:noHBand="0" w:noVBand="1"/>
      </w:tblPr>
      <w:tblGrid>
        <w:gridCol w:w="2264"/>
        <w:gridCol w:w="1907"/>
        <w:gridCol w:w="2534"/>
        <w:gridCol w:w="1957"/>
        <w:gridCol w:w="2016"/>
      </w:tblGrid>
      <w:tr w:rsidR="00D813E7" w:rsidRPr="009E3E41" w14:paraId="4323CB33" w14:textId="77777777" w:rsidTr="00746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9E3E41" w:rsidRDefault="00D813E7" w:rsidP="00D813E7">
            <w:pPr>
              <w:ind w:firstLine="0"/>
              <w:jc w:val="center"/>
              <w:rPr>
                <w:rFonts w:asciiTheme="minorHAnsi" w:hAnsiTheme="minorHAnsi" w:cstheme="minorHAnsi"/>
                <w:color w:val="auto"/>
                <w:sz w:val="28"/>
                <w:szCs w:val="28"/>
              </w:rPr>
            </w:pPr>
            <w:r w:rsidRPr="009E3E41">
              <w:rPr>
                <w:rFonts w:asciiTheme="minorHAnsi" w:hAnsiTheme="minorHAnsi" w:cstheme="minorHAnsi"/>
                <w:color w:val="auto"/>
                <w:sz w:val="28"/>
                <w:szCs w:val="28"/>
              </w:rPr>
              <w:t>Actividad Empresarial</w:t>
            </w:r>
          </w:p>
        </w:tc>
        <w:tc>
          <w:tcPr>
            <w:tcW w:w="1576" w:type="dxa"/>
            <w:hideMark/>
          </w:tcPr>
          <w:p w14:paraId="769778AF" w14:textId="77777777" w:rsidR="00D813E7" w:rsidRPr="009E3E41" w:rsidRDefault="00D813E7" w:rsidP="00D813E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Microempresa</w:t>
            </w:r>
          </w:p>
        </w:tc>
        <w:tc>
          <w:tcPr>
            <w:tcW w:w="2534" w:type="dxa"/>
            <w:hideMark/>
          </w:tcPr>
          <w:p w14:paraId="2BFDCFE8" w14:textId="77777777" w:rsidR="00D813E7" w:rsidRPr="009E3E41" w:rsidRDefault="00D813E7" w:rsidP="00D813E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Pequeña</w:t>
            </w:r>
          </w:p>
        </w:tc>
        <w:tc>
          <w:tcPr>
            <w:tcW w:w="1843" w:type="dxa"/>
            <w:hideMark/>
          </w:tcPr>
          <w:p w14:paraId="431DB459" w14:textId="77777777" w:rsidR="00D813E7" w:rsidRPr="009E3E41" w:rsidRDefault="00D813E7" w:rsidP="00D813E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Mediana</w:t>
            </w:r>
          </w:p>
        </w:tc>
        <w:tc>
          <w:tcPr>
            <w:tcW w:w="0" w:type="auto"/>
            <w:hideMark/>
          </w:tcPr>
          <w:p w14:paraId="659C9598" w14:textId="77777777" w:rsidR="00D813E7" w:rsidRPr="009E3E41" w:rsidRDefault="00D813E7" w:rsidP="00D813E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Grande</w:t>
            </w:r>
          </w:p>
        </w:tc>
      </w:tr>
      <w:tr w:rsidR="00D813E7" w:rsidRPr="009E3E41" w14:paraId="35ABBE8E"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9E3E41" w:rsidRDefault="00D813E7" w:rsidP="00D813E7">
            <w:pPr>
              <w:ind w:firstLine="0"/>
              <w:jc w:val="center"/>
              <w:rPr>
                <w:rFonts w:asciiTheme="minorHAnsi" w:hAnsiTheme="minorHAnsi" w:cstheme="minorHAnsi"/>
                <w:color w:val="auto"/>
                <w:sz w:val="28"/>
                <w:szCs w:val="28"/>
              </w:rPr>
            </w:pPr>
            <w:r w:rsidRPr="009E3E41">
              <w:rPr>
                <w:rFonts w:asciiTheme="minorHAnsi" w:hAnsiTheme="minorHAnsi" w:cstheme="minorHAnsi"/>
                <w:color w:val="auto"/>
                <w:sz w:val="28"/>
                <w:szCs w:val="28"/>
              </w:rPr>
              <w:t>Comercial</w:t>
            </w:r>
          </w:p>
        </w:tc>
        <w:tc>
          <w:tcPr>
            <w:tcW w:w="1576" w:type="dxa"/>
            <w:hideMark/>
          </w:tcPr>
          <w:p w14:paraId="14EC7451"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44.769</w:t>
            </w:r>
          </w:p>
        </w:tc>
        <w:tc>
          <w:tcPr>
            <w:tcW w:w="2534" w:type="dxa"/>
            <w:hideMark/>
          </w:tcPr>
          <w:p w14:paraId="4E36F6A1"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44.769 y ≤ 431.196</w:t>
            </w:r>
          </w:p>
        </w:tc>
        <w:tc>
          <w:tcPr>
            <w:tcW w:w="1843" w:type="dxa"/>
            <w:hideMark/>
          </w:tcPr>
          <w:p w14:paraId="2DA068F6"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431.196 y ≤ 2.160.692</w:t>
            </w:r>
          </w:p>
        </w:tc>
        <w:tc>
          <w:tcPr>
            <w:tcW w:w="0" w:type="auto"/>
            <w:hideMark/>
          </w:tcPr>
          <w:p w14:paraId="7DE78379" w14:textId="77777777" w:rsidR="00D813E7" w:rsidRPr="009E3E41" w:rsidRDefault="00D813E7" w:rsidP="00D813E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2.160.692</w:t>
            </w:r>
          </w:p>
        </w:tc>
      </w:tr>
      <w:tr w:rsidR="00D813E7" w:rsidRPr="009E3E41" w14:paraId="3492BB5A" w14:textId="77777777" w:rsidTr="00746623">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9E3E41" w:rsidRDefault="00D813E7" w:rsidP="00D813E7">
            <w:pPr>
              <w:ind w:firstLine="0"/>
              <w:jc w:val="center"/>
              <w:rPr>
                <w:rFonts w:asciiTheme="minorHAnsi" w:hAnsiTheme="minorHAnsi" w:cstheme="minorHAnsi"/>
                <w:color w:val="auto"/>
                <w:sz w:val="28"/>
                <w:szCs w:val="28"/>
              </w:rPr>
            </w:pPr>
            <w:r w:rsidRPr="009E3E41">
              <w:rPr>
                <w:rFonts w:asciiTheme="minorHAnsi" w:hAnsiTheme="minorHAnsi" w:cstheme="minorHAnsi"/>
                <w:color w:val="auto"/>
                <w:sz w:val="28"/>
                <w:szCs w:val="28"/>
              </w:rPr>
              <w:t>Industrial o Manufactura</w:t>
            </w:r>
          </w:p>
        </w:tc>
        <w:tc>
          <w:tcPr>
            <w:tcW w:w="1576" w:type="dxa"/>
            <w:hideMark/>
          </w:tcPr>
          <w:p w14:paraId="37C3DB11" w14:textId="77777777" w:rsidR="00D813E7" w:rsidRPr="009E3E41"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23.563</w:t>
            </w:r>
          </w:p>
        </w:tc>
        <w:tc>
          <w:tcPr>
            <w:tcW w:w="2534" w:type="dxa"/>
            <w:hideMark/>
          </w:tcPr>
          <w:p w14:paraId="6FB7D9E3" w14:textId="77777777" w:rsidR="00D813E7" w:rsidRPr="009E3E41"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23.563 y ≤ 204.995</w:t>
            </w:r>
          </w:p>
        </w:tc>
        <w:tc>
          <w:tcPr>
            <w:tcW w:w="1843" w:type="dxa"/>
            <w:hideMark/>
          </w:tcPr>
          <w:p w14:paraId="7B2EDAF0" w14:textId="77777777" w:rsidR="00D813E7" w:rsidRPr="009E3E41"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204.995 y ≤ 1.736.565</w:t>
            </w:r>
          </w:p>
        </w:tc>
        <w:tc>
          <w:tcPr>
            <w:tcW w:w="0" w:type="auto"/>
            <w:hideMark/>
          </w:tcPr>
          <w:p w14:paraId="4F922498" w14:textId="77777777" w:rsidR="00D813E7" w:rsidRPr="009E3E41" w:rsidRDefault="00D813E7" w:rsidP="00D813E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1.736.565</w:t>
            </w:r>
          </w:p>
        </w:tc>
      </w:tr>
      <w:tr w:rsidR="00D813E7" w:rsidRPr="009E3E41" w14:paraId="5A728DA6"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9E3E41" w:rsidRDefault="00D813E7" w:rsidP="00D813E7">
            <w:pPr>
              <w:ind w:firstLine="0"/>
              <w:jc w:val="center"/>
              <w:rPr>
                <w:rFonts w:asciiTheme="minorHAnsi" w:hAnsiTheme="minorHAnsi" w:cstheme="minorHAnsi"/>
                <w:color w:val="auto"/>
                <w:sz w:val="28"/>
                <w:szCs w:val="28"/>
              </w:rPr>
            </w:pPr>
            <w:r w:rsidRPr="009E3E41">
              <w:rPr>
                <w:rFonts w:asciiTheme="minorHAnsi" w:hAnsiTheme="minorHAnsi" w:cstheme="minorHAnsi"/>
                <w:color w:val="auto"/>
                <w:sz w:val="28"/>
                <w:szCs w:val="28"/>
              </w:rPr>
              <w:t>Servicios</w:t>
            </w:r>
          </w:p>
        </w:tc>
        <w:tc>
          <w:tcPr>
            <w:tcW w:w="1576" w:type="dxa"/>
            <w:hideMark/>
          </w:tcPr>
          <w:p w14:paraId="7CFC8777"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 32.988</w:t>
            </w:r>
          </w:p>
        </w:tc>
        <w:tc>
          <w:tcPr>
            <w:tcW w:w="2534" w:type="dxa"/>
            <w:hideMark/>
          </w:tcPr>
          <w:p w14:paraId="7EE5CDFF"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32.988 y ≤ 131.951</w:t>
            </w:r>
          </w:p>
        </w:tc>
        <w:tc>
          <w:tcPr>
            <w:tcW w:w="1843" w:type="dxa"/>
            <w:hideMark/>
          </w:tcPr>
          <w:p w14:paraId="511CB3E2" w14:textId="77777777" w:rsidR="00D813E7" w:rsidRPr="009E3E41"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131.951 y ≤ 483.034</w:t>
            </w:r>
          </w:p>
        </w:tc>
        <w:tc>
          <w:tcPr>
            <w:tcW w:w="0" w:type="auto"/>
            <w:hideMark/>
          </w:tcPr>
          <w:p w14:paraId="552DD5DE" w14:textId="77777777" w:rsidR="00D813E7" w:rsidRPr="009E3E41" w:rsidRDefault="00D813E7" w:rsidP="00D813E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9E3E41">
              <w:rPr>
                <w:rFonts w:asciiTheme="minorHAnsi" w:hAnsiTheme="minorHAnsi" w:cstheme="minorHAnsi"/>
                <w:color w:val="auto"/>
                <w:sz w:val="28"/>
                <w:szCs w:val="28"/>
              </w:rPr>
              <w:t>&gt; 483.034</w:t>
            </w:r>
          </w:p>
        </w:tc>
      </w:tr>
    </w:tbl>
    <w:p w14:paraId="19AEA675" w14:textId="77777777" w:rsidR="004C0058" w:rsidRPr="009E3E41" w:rsidRDefault="004C0058" w:rsidP="004C0058">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Asimismo, este concepto de tamaño de las empresas obedece al nivel de recursos con los que opera la empresa: activos y número de empleados que alberga para desarrollar sus actividades.</w:t>
      </w:r>
    </w:p>
    <w:p w14:paraId="29656335" w14:textId="1C30C359" w:rsidR="004C0058" w:rsidRPr="009E3E41" w:rsidRDefault="004C0058" w:rsidP="004C0058">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2</w:t>
      </w:r>
      <w:r w:rsidRPr="009E3E41">
        <w:rPr>
          <w:rStyle w:val="Textoennegrita"/>
          <w:rFonts w:asciiTheme="minorHAnsi" w:hAnsiTheme="minorHAnsi" w:cstheme="minorHAnsi"/>
          <w:b w:val="0"/>
          <w:bCs w:val="0"/>
          <w:sz w:val="28"/>
          <w:szCs w:val="28"/>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9E3E41"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9E3E41" w:rsidRDefault="00686C16" w:rsidP="00F95C49">
            <w:pPr>
              <w:spacing w:before="0" w:after="0"/>
              <w:ind w:firstLine="0"/>
              <w:jc w:val="center"/>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Tipo de empresa</w:t>
            </w:r>
          </w:p>
        </w:tc>
        <w:tc>
          <w:tcPr>
            <w:tcW w:w="0" w:type="auto"/>
            <w:hideMark/>
          </w:tcPr>
          <w:p w14:paraId="0EC3B109" w14:textId="77777777" w:rsidR="00686C16" w:rsidRPr="009E3E41" w:rsidRDefault="00686C16" w:rsidP="00F95C4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Número de empleados</w:t>
            </w:r>
          </w:p>
        </w:tc>
        <w:tc>
          <w:tcPr>
            <w:tcW w:w="4734" w:type="dxa"/>
            <w:hideMark/>
          </w:tcPr>
          <w:p w14:paraId="046B5315" w14:textId="77777777" w:rsidR="00686C16" w:rsidRPr="009E3E41" w:rsidRDefault="00686C16" w:rsidP="00F95C4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Nivel de activos en Salarios Mínimos Mensuales Legales Vigentes</w:t>
            </w:r>
          </w:p>
        </w:tc>
      </w:tr>
      <w:tr w:rsidR="00686C16" w:rsidRPr="009E3E41"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9E3E41" w:rsidRDefault="00686C16" w:rsidP="00F95C49">
            <w:pPr>
              <w:spacing w:before="0" w:after="0"/>
              <w:ind w:firstLine="0"/>
              <w:jc w:val="center"/>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Microempresa</w:t>
            </w:r>
          </w:p>
        </w:tc>
        <w:tc>
          <w:tcPr>
            <w:tcW w:w="2431" w:type="dxa"/>
            <w:hideMark/>
          </w:tcPr>
          <w:p w14:paraId="1148524A" w14:textId="77777777" w:rsidR="00686C16" w:rsidRPr="009E3E41"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10</w:t>
            </w:r>
          </w:p>
        </w:tc>
        <w:tc>
          <w:tcPr>
            <w:tcW w:w="4734" w:type="dxa"/>
            <w:hideMark/>
          </w:tcPr>
          <w:p w14:paraId="1E898CCB" w14:textId="77777777" w:rsidR="00686C16" w:rsidRPr="009E3E41"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 a 500 SMMLV</w:t>
            </w:r>
          </w:p>
        </w:tc>
      </w:tr>
      <w:tr w:rsidR="00686C16" w:rsidRPr="009E3E41"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9E3E41" w:rsidRDefault="00686C16" w:rsidP="00F95C49">
            <w:pPr>
              <w:spacing w:before="0" w:after="0"/>
              <w:ind w:firstLine="0"/>
              <w:jc w:val="center"/>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Pequeña</w:t>
            </w:r>
          </w:p>
        </w:tc>
        <w:tc>
          <w:tcPr>
            <w:tcW w:w="0" w:type="auto"/>
            <w:hideMark/>
          </w:tcPr>
          <w:p w14:paraId="357D5CEB" w14:textId="77777777" w:rsidR="00686C16" w:rsidRPr="009E3E41"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11 a 50</w:t>
            </w:r>
          </w:p>
        </w:tc>
        <w:tc>
          <w:tcPr>
            <w:tcW w:w="4734" w:type="dxa"/>
            <w:hideMark/>
          </w:tcPr>
          <w:p w14:paraId="2562798A" w14:textId="77777777" w:rsidR="00686C16" w:rsidRPr="009E3E41"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501 a 5.000 SMMLV</w:t>
            </w:r>
          </w:p>
        </w:tc>
      </w:tr>
      <w:tr w:rsidR="00686C16" w:rsidRPr="009E3E41"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9E3E41" w:rsidRDefault="00686C16" w:rsidP="00F95C49">
            <w:pPr>
              <w:spacing w:before="0" w:after="0"/>
              <w:ind w:firstLine="0"/>
              <w:jc w:val="center"/>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Mediana</w:t>
            </w:r>
          </w:p>
        </w:tc>
        <w:tc>
          <w:tcPr>
            <w:tcW w:w="0" w:type="auto"/>
            <w:hideMark/>
          </w:tcPr>
          <w:p w14:paraId="1CD283B9" w14:textId="77777777" w:rsidR="00686C16" w:rsidRPr="009E3E41"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51 a 200</w:t>
            </w:r>
          </w:p>
        </w:tc>
        <w:tc>
          <w:tcPr>
            <w:tcW w:w="4734" w:type="dxa"/>
            <w:hideMark/>
          </w:tcPr>
          <w:p w14:paraId="531408B4" w14:textId="77777777" w:rsidR="00686C16" w:rsidRPr="009E3E41"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5.001 a 30.000 SMMLV</w:t>
            </w:r>
          </w:p>
        </w:tc>
      </w:tr>
      <w:tr w:rsidR="00686C16" w:rsidRPr="009E3E41"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9E3E41" w:rsidRDefault="00686C16" w:rsidP="00F95C49">
            <w:pPr>
              <w:spacing w:before="0" w:after="0"/>
              <w:ind w:firstLine="0"/>
              <w:jc w:val="center"/>
              <w:rPr>
                <w:rFonts w:asciiTheme="minorHAnsi" w:eastAsia="Times New Roman" w:hAnsiTheme="minorHAnsi" w:cstheme="minorHAnsi"/>
                <w:b w:val="0"/>
                <w:bCs w:val="0"/>
                <w:color w:val="auto"/>
                <w:sz w:val="28"/>
                <w:szCs w:val="28"/>
                <w:lang w:eastAsia="es-CO"/>
              </w:rPr>
            </w:pPr>
            <w:r w:rsidRPr="009E3E41">
              <w:rPr>
                <w:rFonts w:asciiTheme="minorHAnsi" w:eastAsia="Times New Roman" w:hAnsiTheme="minorHAnsi" w:cstheme="minorHAnsi"/>
                <w:b w:val="0"/>
                <w:bCs w:val="0"/>
                <w:color w:val="auto"/>
                <w:sz w:val="28"/>
                <w:szCs w:val="28"/>
                <w:lang w:eastAsia="es-CO"/>
              </w:rPr>
              <w:t>Grande</w:t>
            </w:r>
          </w:p>
        </w:tc>
        <w:tc>
          <w:tcPr>
            <w:tcW w:w="0" w:type="auto"/>
            <w:hideMark/>
          </w:tcPr>
          <w:p w14:paraId="32A8039B" w14:textId="77777777" w:rsidR="00686C16" w:rsidRPr="009E3E41"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200</w:t>
            </w:r>
          </w:p>
        </w:tc>
        <w:tc>
          <w:tcPr>
            <w:tcW w:w="4734" w:type="dxa"/>
            <w:hideMark/>
          </w:tcPr>
          <w:p w14:paraId="729F174A" w14:textId="77777777" w:rsidR="00686C16" w:rsidRPr="009E3E41"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E3E41">
              <w:rPr>
                <w:rFonts w:asciiTheme="minorHAnsi" w:eastAsia="Times New Roman" w:hAnsiTheme="minorHAnsi" w:cstheme="minorHAnsi"/>
                <w:color w:val="auto"/>
                <w:sz w:val="28"/>
                <w:szCs w:val="28"/>
                <w:lang w:eastAsia="es-CO"/>
              </w:rPr>
              <w:t>&gt; a 30.000 SMMLV</w:t>
            </w:r>
          </w:p>
        </w:tc>
      </w:tr>
    </w:tbl>
    <w:p w14:paraId="398E3184" w14:textId="50EFE148" w:rsidR="004F199F" w:rsidRPr="009E3E41" w:rsidRDefault="004F199F" w:rsidP="004F199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régimen jurídico al que pertenece</w:t>
      </w:r>
    </w:p>
    <w:p w14:paraId="227DF2C2" w14:textId="503B787F" w:rsidR="004F199F" w:rsidRPr="009E3E41" w:rsidRDefault="001C17A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Antes de conocer esta clasificación, comprendamos a qué hace referencia el régimen jurídico:</w:t>
      </w:r>
    </w:p>
    <w:p w14:paraId="32A1FA71" w14:textId="3F1708DB" w:rsidR="001C17A2" w:rsidRPr="009E3E41" w:rsidRDefault="00995352" w:rsidP="004F199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9E3E41" w:rsidRDefault="00995352"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 acuerdo con lo anterior, según el régimen jurídico las empresas se clasifican en:</w:t>
      </w:r>
    </w:p>
    <w:p w14:paraId="4BF1D28A"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limitadas.</w:t>
      </w:r>
    </w:p>
    <w:p w14:paraId="1726E1EF"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 simplificadas.</w:t>
      </w:r>
    </w:p>
    <w:p w14:paraId="49B65395"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anónimas.</w:t>
      </w:r>
    </w:p>
    <w:p w14:paraId="72B15916" w14:textId="77777777"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en comandita simple y por acciones.</w:t>
      </w:r>
    </w:p>
    <w:p w14:paraId="4D80E44C" w14:textId="18B398A8" w:rsidR="00995352" w:rsidRPr="009E3E41"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Sociedades de régimen especial.</w:t>
      </w:r>
    </w:p>
    <w:p w14:paraId="20E74088" w14:textId="0FE80FB0" w:rsidR="00F22004" w:rsidRPr="009E3E41" w:rsidRDefault="00F22004" w:rsidP="0099535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el nivel de aportes y de participación</w:t>
      </w:r>
    </w:p>
    <w:p w14:paraId="00B1013D" w14:textId="7840A608" w:rsidR="006B75D6" w:rsidRPr="009E3E41" w:rsidRDefault="00F22004" w:rsidP="0099535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empresas que se configuran a partir de la colocación de capitales o desde la participación de personas, entre las cuales se encuentran:</w:t>
      </w:r>
    </w:p>
    <w:p w14:paraId="7A3B4750" w14:textId="1EDCFD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personas</w:t>
      </w:r>
    </w:p>
    <w:p w14:paraId="0B4C9337" w14:textId="78E50552" w:rsidR="00F22004"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 motivo de la empresa son las personas y su participación, ejemplo los clubes sociales.</w:t>
      </w:r>
    </w:p>
    <w:p w14:paraId="22ED6CE0" w14:textId="77777777"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de capital</w:t>
      </w:r>
    </w:p>
    <w:p w14:paraId="28284689" w14:textId="097690E4"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exclusivamente por aportes de capital sin identificar su aportante. Por ejemplo, las organizaciones conformadas por acciones, sociedades anónimas.</w:t>
      </w:r>
    </w:p>
    <w:p w14:paraId="6DB15E96" w14:textId="7DDFB508" w:rsidR="00754385" w:rsidRPr="009E3E41" w:rsidRDefault="00754385"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Sociedades mixtas</w:t>
      </w:r>
    </w:p>
    <w:p w14:paraId="54832EA4" w14:textId="488692D5" w:rsidR="00754385" w:rsidRPr="009E3E41"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conforman por personas y su aporte en capital. Por ejemplo, las sociedades limitadas, donde figuran las personas que conforman la empresa y cuánto es su aporte en dinero.</w:t>
      </w:r>
    </w:p>
    <w:p w14:paraId="4128AAA8" w14:textId="21DBF6A2" w:rsidR="00754385" w:rsidRPr="009E3E41" w:rsidRDefault="00696761" w:rsidP="007543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Según su objeto de actividad</w:t>
      </w:r>
    </w:p>
    <w:p w14:paraId="7E4EA2A0" w14:textId="296DB44C" w:rsidR="00696761" w:rsidRPr="009E3E41" w:rsidRDefault="001C04B4" w:rsidP="00754385">
      <w:pPr>
        <w:rPr>
          <w:rStyle w:val="Textoennegrita"/>
          <w:rFonts w:asciiTheme="minorHAnsi" w:hAnsiTheme="minorHAnsi" w:cstheme="minorHAnsi"/>
          <w:b w:val="0"/>
          <w:bCs w:val="0"/>
          <w:sz w:val="28"/>
          <w:szCs w:val="28"/>
        </w:rPr>
      </w:pPr>
      <w:r w:rsidRPr="001C04B4">
        <w:rPr>
          <w:rStyle w:val="Textoennegrita"/>
          <w:rFonts w:asciiTheme="minorHAnsi" w:hAnsiTheme="minorHAnsi" w:cstheme="minorHAnsi"/>
          <w:b w:val="0"/>
          <w:bCs w:val="0"/>
          <w:sz w:val="28"/>
          <w:szCs w:val="28"/>
        </w:rPr>
        <w:t xml:space="preserve">A continuación, </w:t>
      </w:r>
      <w:r w:rsidR="00E168C2" w:rsidRPr="001C04B4">
        <w:rPr>
          <w:rStyle w:val="Textoennegrita"/>
          <w:rFonts w:asciiTheme="minorHAnsi" w:hAnsiTheme="minorHAnsi" w:cstheme="minorHAnsi"/>
          <w:b w:val="0"/>
          <w:bCs w:val="0"/>
          <w:sz w:val="28"/>
          <w:szCs w:val="28"/>
        </w:rPr>
        <w:t>la</w:t>
      </w:r>
      <w:r w:rsidRPr="001C04B4">
        <w:rPr>
          <w:rStyle w:val="Textoennegrita"/>
          <w:rFonts w:asciiTheme="minorHAnsi" w:hAnsiTheme="minorHAnsi" w:cstheme="minorHAnsi"/>
          <w:b w:val="0"/>
          <w:bCs w:val="0"/>
          <w:sz w:val="28"/>
          <w:szCs w:val="28"/>
        </w:rPr>
        <w:t xml:space="preserve"> </w:t>
      </w:r>
      <w:r w:rsidR="00E168C2" w:rsidRPr="001C04B4">
        <w:rPr>
          <w:rStyle w:val="Textoennegrita"/>
          <w:rFonts w:asciiTheme="minorHAnsi" w:hAnsiTheme="minorHAnsi" w:cstheme="minorHAnsi"/>
          <w:b w:val="0"/>
          <w:bCs w:val="0"/>
          <w:sz w:val="28"/>
          <w:szCs w:val="28"/>
        </w:rPr>
        <w:t>clasificación</w:t>
      </w:r>
      <w:r w:rsidR="00E168C2" w:rsidRPr="009E3E41">
        <w:rPr>
          <w:rStyle w:val="Textoennegrita"/>
          <w:rFonts w:asciiTheme="minorHAnsi" w:hAnsiTheme="minorHAnsi" w:cstheme="minorHAnsi"/>
          <w:b w:val="0"/>
          <w:bCs w:val="0"/>
          <w:sz w:val="28"/>
          <w:szCs w:val="28"/>
        </w:rPr>
        <w:t xml:space="preserve"> que corresponde a esta modalidad:</w:t>
      </w:r>
    </w:p>
    <w:p w14:paraId="089A4F7F" w14:textId="4BFB9A32" w:rsidR="00E168C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Comerciales</w:t>
      </w:r>
    </w:p>
    <w:p w14:paraId="441E0CCA" w14:textId="0BE42403"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9E3E41" w:rsidRDefault="00E168C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Industriales</w:t>
      </w:r>
    </w:p>
    <w:p w14:paraId="4EE9973E" w14:textId="4C8EB968" w:rsidR="00E168C2" w:rsidRPr="009E3E41"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se dedican a la transformación de materias primas, elaboración y fabricación de bienes y productos.</w:t>
      </w:r>
    </w:p>
    <w:p w14:paraId="30D61F92" w14:textId="5E284A5F" w:rsidR="00E168C2" w:rsidRPr="009E3E41" w:rsidRDefault="009E402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Servicios</w:t>
      </w:r>
    </w:p>
    <w:p w14:paraId="5CE955D0" w14:textId="78366C59" w:rsidR="009E4028" w:rsidRPr="009E3E41" w:rsidRDefault="009E4028"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9E3E41" w:rsidRDefault="00E168C2" w:rsidP="00E168C2">
      <w:pPr>
        <w:spacing w:before="0" w:after="240" w:line="240" w:lineRule="auto"/>
        <w:ind w:firstLine="0"/>
        <w:textAlignment w:val="baseline"/>
        <w:rPr>
          <w:rStyle w:val="Textoennegrita"/>
          <w:rFonts w:asciiTheme="minorHAnsi" w:hAnsiTheme="minorHAnsi" w:cstheme="minorHAnsi"/>
          <w:color w:val="auto"/>
          <w:sz w:val="28"/>
          <w:szCs w:val="28"/>
          <w:lang w:eastAsia="es-CO"/>
        </w:rPr>
      </w:pPr>
      <w:r w:rsidRPr="009E3E41">
        <w:rPr>
          <w:rFonts w:asciiTheme="minorHAnsi" w:eastAsia="Times New Roman" w:hAnsiTheme="minorHAnsi" w:cstheme="minorHAnsi"/>
          <w:color w:val="FFFFFF"/>
          <w:sz w:val="28"/>
          <w:szCs w:val="28"/>
          <w:lang w:eastAsia="es-CO"/>
        </w:rPr>
        <w:t xml:space="preserve">que se </w:t>
      </w:r>
      <w:r w:rsidR="00B06DF8" w:rsidRPr="009E3E41">
        <w:rPr>
          <w:rStyle w:val="Textoennegrita"/>
          <w:rFonts w:asciiTheme="minorHAnsi" w:hAnsiTheme="minorHAnsi" w:cstheme="minorHAnsi"/>
          <w:color w:val="auto"/>
          <w:sz w:val="28"/>
          <w:szCs w:val="28"/>
        </w:rPr>
        <w:t>Según el sector productivo</w:t>
      </w:r>
    </w:p>
    <w:p w14:paraId="0E2B1383" w14:textId="0708F372" w:rsidR="00E168C2" w:rsidRPr="009E3E41" w:rsidRDefault="00240908" w:rsidP="003E5DE8">
      <w:pPr>
        <w:rPr>
          <w:rFonts w:asciiTheme="minorHAnsi" w:eastAsia="Times New Roman" w:hAnsiTheme="minorHAnsi" w:cstheme="minorHAnsi"/>
          <w:color w:val="FFFFFF"/>
          <w:sz w:val="28"/>
          <w:szCs w:val="28"/>
          <w:lang w:eastAsia="es-CO"/>
        </w:rPr>
      </w:pPr>
      <w:r w:rsidRPr="009E3E41">
        <w:rPr>
          <w:rStyle w:val="Textoennegrita"/>
          <w:rFonts w:asciiTheme="minorHAnsi" w:hAnsiTheme="minorHAnsi" w:cstheme="minorHAnsi"/>
          <w:b w:val="0"/>
          <w:bCs w:val="0"/>
          <w:sz w:val="28"/>
          <w:szCs w:val="28"/>
        </w:rPr>
        <w:t>En Colombia, la economía se estructura a partir del tipo de proceso de producción que desarrollan las organizaciones empresariales, las cuales, desde un enfoque convencional, se dividen en tres sectores:</w:t>
      </w:r>
    </w:p>
    <w:p w14:paraId="445481BD" w14:textId="77777777" w:rsidR="003117B8" w:rsidRPr="009E3E41" w:rsidRDefault="003117B8"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primario</w:t>
      </w:r>
    </w:p>
    <w:p w14:paraId="79020813"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También, se le denomina sector extractivo, en el que se ubican las empresas agropecuarias.</w:t>
      </w:r>
    </w:p>
    <w:p w14:paraId="55788799" w14:textId="1D26FE14" w:rsidR="00E168C2" w:rsidRPr="009E3E41"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agricultura, ganadería, pesca, minería.</w:t>
      </w:r>
    </w:p>
    <w:p w14:paraId="7DF2EE44" w14:textId="77777777" w:rsidR="003E5DE8" w:rsidRPr="009E3E41" w:rsidRDefault="003E5DE8" w:rsidP="00D561DB">
      <w:pPr>
        <w:pStyle w:val="Prrafodelista"/>
        <w:numPr>
          <w:ilvl w:val="0"/>
          <w:numId w:val="0"/>
        </w:numPr>
        <w:ind w:left="1429"/>
        <w:rPr>
          <w:rStyle w:val="Textoennegrita"/>
          <w:rFonts w:asciiTheme="minorHAnsi" w:hAnsiTheme="minorHAnsi" w:cstheme="minorHAnsi"/>
          <w:b w:val="0"/>
          <w:bCs w:val="0"/>
          <w:sz w:val="28"/>
          <w:szCs w:val="28"/>
          <w:lang w:val="es-CO"/>
        </w:rPr>
      </w:pPr>
    </w:p>
    <w:p w14:paraId="3203F17B" w14:textId="77777777" w:rsidR="003E5DE8" w:rsidRPr="009E3E41" w:rsidRDefault="003E5DE8" w:rsidP="00D561DB">
      <w:pPr>
        <w:pStyle w:val="Prrafodelista"/>
        <w:numPr>
          <w:ilvl w:val="0"/>
          <w:numId w:val="0"/>
        </w:numPr>
        <w:ind w:left="1429"/>
        <w:rPr>
          <w:rStyle w:val="Textoennegrita"/>
          <w:rFonts w:asciiTheme="minorHAnsi" w:hAnsiTheme="minorHAnsi" w:cstheme="minorHAnsi"/>
          <w:b w:val="0"/>
          <w:bCs w:val="0"/>
          <w:sz w:val="28"/>
          <w:szCs w:val="28"/>
          <w:lang w:val="es-CO"/>
        </w:rPr>
      </w:pPr>
    </w:p>
    <w:p w14:paraId="195523AE" w14:textId="77777777" w:rsidR="002A4B62" w:rsidRPr="009E3E41" w:rsidRDefault="002A4B62"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secundario</w:t>
      </w:r>
    </w:p>
    <w:p w14:paraId="426A92D1" w14:textId="77777777" w:rsidR="00D561DB"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9E3E41"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industria, construcción.</w:t>
      </w:r>
    </w:p>
    <w:p w14:paraId="4EF4E65A" w14:textId="77777777" w:rsidR="000D1C5A" w:rsidRPr="009E3E41" w:rsidRDefault="000D1C5A"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Sector terciario</w:t>
      </w:r>
    </w:p>
    <w:p w14:paraId="2435EDE7" w14:textId="77777777" w:rsidR="000D1C5A"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40731F49" w:rsidR="00A06258" w:rsidRPr="009E3E41"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Por ejemplo: comercio, turismo, educación, sanidad.</w:t>
      </w:r>
    </w:p>
    <w:p w14:paraId="7D9B0DF3" w14:textId="5F11AD5C" w:rsidR="002A4B62" w:rsidRPr="009E3E41" w:rsidRDefault="00A06258" w:rsidP="00A06258">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presenta un resumen sobre los sectores económicos.</w:t>
      </w:r>
    </w:p>
    <w:p w14:paraId="68DA25D2" w14:textId="77777777" w:rsidR="003E5DE8" w:rsidRPr="009E3E41" w:rsidRDefault="003E5DE8">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b w:val="0"/>
          <w:bCs w:val="0"/>
        </w:rPr>
        <w:br w:type="page"/>
      </w:r>
    </w:p>
    <w:p w14:paraId="3BB4AA38" w14:textId="5812A772" w:rsidR="002A19C9" w:rsidRPr="009E3E41" w:rsidRDefault="006C4DD0" w:rsidP="006C4DD0">
      <w:pPr>
        <w:pStyle w:val="Figura"/>
        <w:rPr>
          <w:rStyle w:val="Textoennegrita"/>
          <w:b/>
          <w:bCs/>
        </w:rPr>
      </w:pPr>
      <w:r w:rsidRPr="009E3E41">
        <w:rPr>
          <w:rStyle w:val="Textoennegrita"/>
          <w:b/>
          <w:bCs/>
        </w:rPr>
        <w:t>Figura 1</w:t>
      </w:r>
      <w:r w:rsidRPr="009E3E41">
        <w:rPr>
          <w:rStyle w:val="Textoennegrita"/>
        </w:rPr>
        <w:t xml:space="preserve">. </w:t>
      </w:r>
      <w:r w:rsidR="002A19C9" w:rsidRPr="009E3E41">
        <w:rPr>
          <w:rStyle w:val="Textoennegrita"/>
        </w:rPr>
        <w:t>Clasificación de las empresas en sectores según su actividad</w:t>
      </w:r>
    </w:p>
    <w:p w14:paraId="08D5FC09" w14:textId="07965421" w:rsidR="002A19C9" w:rsidRPr="009E3E41" w:rsidRDefault="00213744" w:rsidP="00213744">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D26318F" wp14:editId="1516FC80">
            <wp:extent cx="6332220" cy="3891280"/>
            <wp:effectExtent l="0" t="0" r="0" b="0"/>
            <wp:doc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891280"/>
                    </a:xfrm>
                    <a:prstGeom prst="rect">
                      <a:avLst/>
                    </a:prstGeom>
                  </pic:spPr>
                </pic:pic>
              </a:graphicData>
            </a:graphic>
          </wp:inline>
        </w:drawing>
      </w:r>
    </w:p>
    <w:p w14:paraId="263E0A0E" w14:textId="6DA64B6B" w:rsidR="00213744"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Sectores económicos</w:t>
      </w:r>
    </w:p>
    <w:p w14:paraId="5A691CAC" w14:textId="6E50E049"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clasifican en:</w:t>
      </w:r>
    </w:p>
    <w:p w14:paraId="13F0891A" w14:textId="171290E9"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primario</w:t>
      </w:r>
    </w:p>
    <w:p w14:paraId="13DBD461" w14:textId="10F13134"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se obtienen directamente de la naturaleza como: agricultura, ganadería, pesca y minería.</w:t>
      </w:r>
    </w:p>
    <w:p w14:paraId="50E293D8" w14:textId="5B05B252"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secundario</w:t>
      </w:r>
    </w:p>
    <w:p w14:paraId="6934CDAC" w14:textId="198181EF"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transforman materias primas (leche) en productos elaborados (queso), como: industria y construcción.</w:t>
      </w:r>
    </w:p>
    <w:p w14:paraId="2DA3FCF9" w14:textId="77777777" w:rsidR="00B226FA" w:rsidRPr="009E3E41" w:rsidRDefault="00B226FA" w:rsidP="005346D6">
      <w:pPr>
        <w:ind w:firstLine="0"/>
        <w:rPr>
          <w:rStyle w:val="Textoennegrita"/>
          <w:rFonts w:asciiTheme="minorHAnsi" w:hAnsiTheme="minorHAnsi" w:cstheme="minorHAnsi"/>
          <w:b w:val="0"/>
          <w:bCs w:val="0"/>
          <w:sz w:val="28"/>
          <w:szCs w:val="28"/>
        </w:rPr>
      </w:pPr>
    </w:p>
    <w:p w14:paraId="28166E44" w14:textId="1A9EFDFE" w:rsidR="005346D6" w:rsidRPr="009E3E41" w:rsidRDefault="005346D6" w:rsidP="005346D6">
      <w:pPr>
        <w:ind w:firstLine="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Sector terciario</w:t>
      </w:r>
    </w:p>
    <w:p w14:paraId="15DEC33C" w14:textId="54938F13" w:rsidR="005346D6" w:rsidRPr="009E3E41" w:rsidRDefault="005346D6" w:rsidP="005346D6">
      <w:pPr>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Actividades que proporcionan servicios como: comercio, turismo, sanidad y educación.</w:t>
      </w:r>
    </w:p>
    <w:p w14:paraId="40EEB86D" w14:textId="77777777" w:rsidR="005346D6" w:rsidRPr="009E3E41" w:rsidRDefault="005346D6" w:rsidP="005346D6">
      <w:pPr>
        <w:ind w:firstLine="0"/>
        <w:rPr>
          <w:rStyle w:val="Textoennegrita"/>
          <w:rFonts w:asciiTheme="minorHAnsi" w:hAnsiTheme="minorHAnsi" w:cstheme="minorHAnsi"/>
          <w:b w:val="0"/>
          <w:bCs w:val="0"/>
          <w:sz w:val="28"/>
          <w:szCs w:val="28"/>
        </w:rPr>
      </w:pPr>
    </w:p>
    <w:p w14:paraId="01B66557" w14:textId="4946DDB2" w:rsidR="00D14080" w:rsidRPr="009E3E41" w:rsidRDefault="00624EF0" w:rsidP="00624EF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Según el ámbito territorial de operación</w:t>
      </w:r>
    </w:p>
    <w:p w14:paraId="7EA879F4" w14:textId="4AF13C9B" w:rsidR="00624EF0" w:rsidRPr="009E3E41" w:rsidRDefault="00624EF0" w:rsidP="00624EF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w:t>
      </w:r>
      <w:r w:rsidR="005346D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las empresas se clasifican en conformidad a las zonas geográficas donde desarrollan su actividad de manera directa, por lo cual pueden ser:</w:t>
      </w:r>
    </w:p>
    <w:p w14:paraId="73494787"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Locales</w:t>
      </w:r>
    </w:p>
    <w:p w14:paraId="2D6CEADD" w14:textId="5D49FE3A" w:rsidR="001902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9E3E41" w:rsidRDefault="007D1ADB"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Regionales</w:t>
      </w:r>
    </w:p>
    <w:p w14:paraId="3B9AFF82" w14:textId="119938ED" w:rsidR="007D1ADB" w:rsidRPr="009E3E41"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9E3E41" w:rsidRDefault="007C669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Nacionales</w:t>
      </w:r>
    </w:p>
    <w:p w14:paraId="276F0677" w14:textId="4BCA22F2" w:rsidR="007D1ADB" w:rsidRPr="009E3E41" w:rsidRDefault="007C669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8911C55" w14:textId="77777777" w:rsidR="00B226FA" w:rsidRPr="009E3E41" w:rsidRDefault="00B226FA" w:rsidP="00A51AF6">
      <w:pPr>
        <w:pStyle w:val="Prrafodelista"/>
        <w:numPr>
          <w:ilvl w:val="0"/>
          <w:numId w:val="0"/>
        </w:numPr>
        <w:ind w:left="1429"/>
        <w:rPr>
          <w:rStyle w:val="Textoennegrita"/>
          <w:rFonts w:asciiTheme="minorHAnsi" w:hAnsiTheme="minorHAnsi" w:cstheme="minorHAnsi"/>
          <w:b w:val="0"/>
          <w:bCs w:val="0"/>
          <w:sz w:val="28"/>
          <w:szCs w:val="28"/>
          <w:lang w:val="es-CO"/>
        </w:rPr>
      </w:pPr>
    </w:p>
    <w:p w14:paraId="5767ADFE" w14:textId="77777777" w:rsidR="002A7983" w:rsidRPr="009E3E41" w:rsidRDefault="002A7983" w:rsidP="00D10C23">
      <w:pPr>
        <w:pStyle w:val="Prrafodelista"/>
        <w:numPr>
          <w:ilvl w:val="0"/>
          <w:numId w:val="21"/>
        </w:numPr>
        <w:rPr>
          <w:rStyle w:val="Textoennegrita"/>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Multinacionales</w:t>
      </w:r>
    </w:p>
    <w:p w14:paraId="6C9AB05C" w14:textId="0B7328DB" w:rsidR="007C6693" w:rsidRPr="009E3E41" w:rsidRDefault="002A798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Son las empresas que tienen presencia y desarrollo de actividad en otros países, aunque son de origen colombiano, pueden desarrollar industria y comercialización de productos en otros países; por ejemplo, Colombina S</w:t>
      </w:r>
      <w:r w:rsidR="00AC2BA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A., que desarrolla actividades industriales en Colombia y tiene subsidiarias en Guatemala y España. Exporta a más de 50 países del mundo y en algunos tiene puntos propios de venta.</w:t>
      </w:r>
    </w:p>
    <w:p w14:paraId="73280DAF" w14:textId="69F0B5A0" w:rsidR="004C2A9D" w:rsidRDefault="004C2A9D" w:rsidP="002A798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Una misma empresa puede pertenecer a varias clasificaciones, por ejemplo, puede ser privada, con ánimo de lucro, regional, industrial, de régimen limitado y mediana empresa. Así mismo, pueden existir otras formas de clasificar las organizaciones, lo que permite a los emprendedores identificar cuál es el criterio en el que se promueve la asociación organizacional.</w:t>
      </w:r>
    </w:p>
    <w:p w14:paraId="426E34E7" w14:textId="77777777" w:rsidR="00615811" w:rsidRPr="009E3E41" w:rsidRDefault="00615811" w:rsidP="002A7983">
      <w:pPr>
        <w:rPr>
          <w:rStyle w:val="Textoennegrita"/>
          <w:rFonts w:asciiTheme="minorHAnsi" w:hAnsiTheme="minorHAnsi" w:cstheme="minorHAnsi"/>
          <w:b w:val="0"/>
          <w:bCs w:val="0"/>
          <w:sz w:val="28"/>
          <w:szCs w:val="28"/>
        </w:rPr>
      </w:pPr>
    </w:p>
    <w:p w14:paraId="1E94BA41" w14:textId="259B99C0" w:rsidR="005627BD" w:rsidRPr="009E3E41" w:rsidRDefault="001345A4" w:rsidP="002F5B80">
      <w:pPr>
        <w:pStyle w:val="Ttulo1"/>
        <w:rPr>
          <w:rStyle w:val="Textoennegrita"/>
          <w:b/>
          <w:bCs w:val="0"/>
        </w:rPr>
      </w:pPr>
      <w:bookmarkStart w:id="2" w:name="_Toc167324590"/>
      <w:r w:rsidRPr="009E3E41">
        <w:rPr>
          <w:rStyle w:val="Textoennegrita"/>
          <w:b/>
          <w:bCs w:val="0"/>
        </w:rPr>
        <w:t>Proceso Administrativo</w:t>
      </w:r>
      <w:bookmarkEnd w:id="2"/>
    </w:p>
    <w:p w14:paraId="3DE6F48B" w14:textId="77777777" w:rsidR="00210E50"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60CD58C6" w:rsidR="001345A4" w:rsidRPr="009E3E41" w:rsidRDefault="00210E50"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Como mencionamos, el proceso administrativo establece el aporte en de cada una de estas funciones a la empresa, así como la correlación o interdependencia entre ellas. </w:t>
      </w:r>
      <w:r w:rsidR="0026443F" w:rsidRPr="009E3E41">
        <w:rPr>
          <w:rStyle w:val="Textoennegrita"/>
          <w:rFonts w:asciiTheme="minorHAnsi" w:hAnsiTheme="minorHAnsi" w:cstheme="minorHAnsi"/>
          <w:b w:val="0"/>
          <w:bCs w:val="0"/>
          <w:sz w:val="28"/>
          <w:szCs w:val="28"/>
        </w:rPr>
        <w:t>A continuación, se presenta el si</w:t>
      </w:r>
      <w:r w:rsidR="00FB6307" w:rsidRPr="009E3E41">
        <w:rPr>
          <w:rStyle w:val="Textoennegrita"/>
          <w:rFonts w:asciiTheme="minorHAnsi" w:hAnsiTheme="minorHAnsi" w:cstheme="minorHAnsi"/>
          <w:b w:val="0"/>
          <w:bCs w:val="0"/>
          <w:sz w:val="28"/>
          <w:szCs w:val="28"/>
        </w:rPr>
        <w:t>g</w:t>
      </w:r>
      <w:r w:rsidR="0026443F" w:rsidRPr="009E3E41">
        <w:rPr>
          <w:rStyle w:val="Textoennegrita"/>
          <w:rFonts w:asciiTheme="minorHAnsi" w:hAnsiTheme="minorHAnsi" w:cstheme="minorHAnsi"/>
          <w:b w:val="0"/>
          <w:bCs w:val="0"/>
          <w:sz w:val="28"/>
          <w:szCs w:val="28"/>
        </w:rPr>
        <w:t>uiente</w:t>
      </w:r>
      <w:r w:rsidR="006A4FEE"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esquema:</w:t>
      </w:r>
    </w:p>
    <w:p w14:paraId="0175BE82" w14:textId="1F0CE59F"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Planeación</w:t>
      </w:r>
      <w:r w:rsidR="006A4FEE" w:rsidRPr="009E3E41">
        <w:rPr>
          <w:rStyle w:val="Textoennegrita"/>
          <w:rFonts w:asciiTheme="minorHAnsi" w:hAnsiTheme="minorHAnsi" w:cstheme="minorHAnsi"/>
          <w:b w:val="0"/>
          <w:bCs w:val="0"/>
          <w:sz w:val="28"/>
          <w:szCs w:val="28"/>
          <w:lang w:val="es-CO"/>
        </w:rPr>
        <w:t>: identificación y definición del problema. Qué, cuánto y cómo producir. Señala soluciones</w:t>
      </w:r>
      <w:r w:rsidR="00B72C77" w:rsidRPr="009E3E41">
        <w:rPr>
          <w:rStyle w:val="Textoennegrita"/>
          <w:rFonts w:asciiTheme="minorHAnsi" w:hAnsiTheme="minorHAnsi" w:cstheme="minorHAnsi"/>
          <w:b w:val="0"/>
          <w:bCs w:val="0"/>
          <w:sz w:val="28"/>
          <w:szCs w:val="28"/>
          <w:lang w:val="es-CO"/>
        </w:rPr>
        <w:t>,</w:t>
      </w:r>
      <w:r w:rsidR="006A4FEE" w:rsidRPr="009E3E41">
        <w:rPr>
          <w:rStyle w:val="Textoennegrita"/>
          <w:rFonts w:asciiTheme="minorHAnsi" w:hAnsiTheme="minorHAnsi" w:cstheme="minorHAnsi"/>
          <w:b w:val="0"/>
          <w:bCs w:val="0"/>
          <w:sz w:val="28"/>
          <w:szCs w:val="28"/>
          <w:lang w:val="es-CO"/>
        </w:rPr>
        <w:t xml:space="preserve"> alternativas y diseña políticas, medios de acción y procedimientos.</w:t>
      </w:r>
    </w:p>
    <w:p w14:paraId="25CE580D" w14:textId="172D02F8"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Organización</w:t>
      </w:r>
      <w:r w:rsidR="006A4FEE" w:rsidRPr="009E3E41">
        <w:rPr>
          <w:rStyle w:val="Textoennegrita"/>
          <w:rFonts w:asciiTheme="minorHAnsi" w:hAnsiTheme="minorHAnsi" w:cstheme="minorHAnsi"/>
          <w:b w:val="0"/>
          <w:bCs w:val="0"/>
          <w:sz w:val="28"/>
          <w:szCs w:val="28"/>
          <w:lang w:val="es-CO"/>
        </w:rPr>
        <w:t>: distribución del trabajo, creación de áreas funcionales; determinación de grupos de actividades por cargos, nueva estructura; asignación de recursos por cargo.</w:t>
      </w:r>
    </w:p>
    <w:p w14:paraId="0735ECFB" w14:textId="10976D23"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Dirección</w:t>
      </w:r>
      <w:r w:rsidR="006A4FEE" w:rsidRPr="009E3E41">
        <w:rPr>
          <w:rStyle w:val="Textoennegrita"/>
          <w:rFonts w:asciiTheme="minorHAnsi" w:hAnsiTheme="minorHAnsi" w:cstheme="minorHAnsi"/>
          <w:b w:val="0"/>
          <w:bCs w:val="0"/>
          <w:sz w:val="28"/>
          <w:szCs w:val="28"/>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9E3E41"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sz w:val="28"/>
          <w:szCs w:val="28"/>
          <w:lang w:val="es-CO"/>
        </w:rPr>
        <w:t>Control</w:t>
      </w:r>
      <w:r w:rsidR="00607EEB" w:rsidRPr="009E3E41">
        <w:rPr>
          <w:rStyle w:val="Textoennegrita"/>
          <w:rFonts w:asciiTheme="minorHAnsi" w:hAnsiTheme="minorHAnsi" w:cstheme="minorHAnsi"/>
          <w:sz w:val="28"/>
          <w:szCs w:val="28"/>
          <w:lang w:val="es-CO"/>
        </w:rPr>
        <w:t>:</w:t>
      </w:r>
      <w:r w:rsidR="00607EEB" w:rsidRPr="009E3E41">
        <w:rPr>
          <w:rStyle w:val="Textoennegrita"/>
          <w:rFonts w:asciiTheme="minorHAnsi" w:hAnsiTheme="minorHAnsi" w:cstheme="minorHAnsi"/>
          <w:b w:val="0"/>
          <w:bCs w:val="0"/>
          <w:sz w:val="28"/>
          <w:szCs w:val="28"/>
          <w:lang w:val="es-CO"/>
        </w:rPr>
        <w:t xml:space="preserve"> </w:t>
      </w:r>
      <w:r w:rsidR="00D55F53" w:rsidRPr="009E3E41">
        <w:rPr>
          <w:rStyle w:val="Textoennegrita"/>
          <w:rFonts w:asciiTheme="minorHAnsi" w:hAnsiTheme="minorHAnsi" w:cstheme="minorHAnsi"/>
          <w:b w:val="0"/>
          <w:bCs w:val="0"/>
          <w:sz w:val="28"/>
          <w:szCs w:val="28"/>
          <w:lang w:val="es-CO"/>
        </w:rPr>
        <w:t>se realiza seguimiento a la ejecución de los planes y tareas, se mide el desempeño y se corrigen las desviaciones o atrasos respecto de la planeación y al logro de los objetivos.</w:t>
      </w:r>
    </w:p>
    <w:p w14:paraId="5604A628" w14:textId="092ABABF" w:rsidR="00750DC0" w:rsidRDefault="00967F26" w:rsidP="00210E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w:t>
      </w:r>
      <w:r w:rsidR="001D0C90" w:rsidRPr="009E3E41">
        <w:rPr>
          <w:rStyle w:val="Textoennegrita"/>
          <w:rFonts w:asciiTheme="minorHAnsi" w:hAnsiTheme="minorHAnsi" w:cstheme="minorHAnsi"/>
          <w:b w:val="0"/>
          <w:bCs w:val="0"/>
          <w:sz w:val="28"/>
          <w:szCs w:val="28"/>
        </w:rPr>
        <w:t xml:space="preserve"> suma</w:t>
      </w:r>
      <w:r w:rsidR="00ED381F" w:rsidRPr="009E3E41">
        <w:rPr>
          <w:rStyle w:val="Textoennegrita"/>
          <w:rFonts w:asciiTheme="minorHAnsi" w:hAnsiTheme="minorHAnsi" w:cstheme="minorHAnsi"/>
          <w:b w:val="0"/>
          <w:bCs w:val="0"/>
          <w:sz w:val="28"/>
          <w:szCs w:val="28"/>
        </w:rPr>
        <w:t>,</w:t>
      </w:r>
      <w:r w:rsidR="001D0C90" w:rsidRPr="009E3E41">
        <w:rPr>
          <w:rStyle w:val="Textoennegrita"/>
          <w:rFonts w:asciiTheme="minorHAnsi" w:hAnsiTheme="minorHAnsi" w:cstheme="minorHAnsi"/>
          <w:b w:val="0"/>
          <w:bCs w:val="0"/>
          <w:sz w:val="28"/>
          <w:szCs w:val="28"/>
        </w:rPr>
        <w:t xml:space="preserve"> aporta</w:t>
      </w:r>
      <w:r w:rsidR="00ED381F" w:rsidRPr="009E3E41">
        <w:rPr>
          <w:rStyle w:val="Textoennegrita"/>
          <w:rFonts w:asciiTheme="minorHAnsi" w:hAnsiTheme="minorHAnsi" w:cstheme="minorHAnsi"/>
          <w:b w:val="0"/>
          <w:bCs w:val="0"/>
          <w:sz w:val="28"/>
          <w:szCs w:val="28"/>
        </w:rPr>
        <w:t>n a</w:t>
      </w:r>
      <w:r w:rsidR="001D0C90" w:rsidRPr="009E3E41">
        <w:rPr>
          <w:rStyle w:val="Textoennegrita"/>
          <w:rFonts w:asciiTheme="minorHAnsi" w:hAnsiTheme="minorHAnsi" w:cstheme="minorHAnsi"/>
          <w:b w:val="0"/>
          <w:bCs w:val="0"/>
          <w:sz w:val="28"/>
          <w:szCs w:val="28"/>
        </w:rPr>
        <w:t>l l</w:t>
      </w:r>
      <w:r w:rsidR="00750DC0" w:rsidRPr="009E3E41">
        <w:rPr>
          <w:rStyle w:val="Textoennegrita"/>
          <w:rFonts w:asciiTheme="minorHAnsi" w:hAnsiTheme="minorHAnsi" w:cstheme="minorHAnsi"/>
          <w:b w:val="0"/>
          <w:bCs w:val="0"/>
          <w:sz w:val="28"/>
          <w:szCs w:val="28"/>
        </w:rPr>
        <w:t>ogro de los resultados y objetivos planteados.</w:t>
      </w:r>
    </w:p>
    <w:p w14:paraId="185582CC" w14:textId="77777777" w:rsidR="00F74584" w:rsidRPr="009E3E41" w:rsidRDefault="00F74584" w:rsidP="00210E50">
      <w:pPr>
        <w:rPr>
          <w:rStyle w:val="Textoennegrita"/>
          <w:rFonts w:asciiTheme="minorHAnsi" w:hAnsiTheme="minorHAnsi" w:cstheme="minorHAnsi"/>
          <w:b w:val="0"/>
          <w:bCs w:val="0"/>
          <w:sz w:val="28"/>
          <w:szCs w:val="28"/>
        </w:rPr>
      </w:pPr>
    </w:p>
    <w:p w14:paraId="63E11DF3" w14:textId="7BE292EC" w:rsidR="00750DC0" w:rsidRPr="005D616F" w:rsidRDefault="00DD24A5" w:rsidP="005D616F">
      <w:pPr>
        <w:pStyle w:val="Ttulo2"/>
        <w:rPr>
          <w:rStyle w:val="Textoennegrita"/>
          <w:b/>
          <w:bCs/>
        </w:rPr>
      </w:pPr>
      <w:bookmarkStart w:id="3" w:name="_Toc167324591"/>
      <w:r w:rsidRPr="005D616F">
        <w:rPr>
          <w:rStyle w:val="Textoennegrita"/>
          <w:b/>
        </w:rPr>
        <w:t xml:space="preserve">2.1 </w:t>
      </w:r>
      <w:r w:rsidR="00750DC0" w:rsidRPr="005D616F">
        <w:rPr>
          <w:rStyle w:val="Textoennegrita"/>
          <w:b/>
        </w:rPr>
        <w:t>Planeación</w:t>
      </w:r>
      <w:bookmarkEnd w:id="3"/>
    </w:p>
    <w:p w14:paraId="0B31CA81" w14:textId="77777777"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9E3E41" w:rsidRDefault="00750DC0" w:rsidP="00264EA9">
      <w:pPr>
        <w:ind w:left="714" w:hanging="357"/>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proceso de la función de planeación contiene varias etapas:</w:t>
      </w:r>
    </w:p>
    <w:p w14:paraId="49BF7749" w14:textId="2B58E796"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Parte de la identificación de las necesidades, problema u objetivos.</w:t>
      </w:r>
    </w:p>
    <w:p w14:paraId="5DDFA3CB" w14:textId="5348E3E8" w:rsidR="00B52C43"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 el estado actual de la empresa</w:t>
      </w:r>
      <w:r w:rsidR="0098577D" w:rsidRPr="009E3E41">
        <w:rPr>
          <w:rStyle w:val="Textoennegrita"/>
          <w:rFonts w:asciiTheme="minorHAnsi" w:hAnsiTheme="minorHAnsi" w:cstheme="minorHAnsi"/>
          <w:b w:val="0"/>
          <w:bCs w:val="0"/>
          <w:sz w:val="28"/>
          <w:szCs w:val="28"/>
          <w:lang w:val="es-CO"/>
        </w:rPr>
        <w:t>.</w:t>
      </w:r>
    </w:p>
    <w:p w14:paraId="03890784" w14:textId="232F0500" w:rsidR="00750DC0" w:rsidRPr="009E3E41"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Reconoce las alternativas para lograr superar la necesidad, el fin o el objetivo.</w:t>
      </w:r>
    </w:p>
    <w:p w14:paraId="25728EE2" w14:textId="08CE1B64"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Este proceso permite trazar la solución simultánea de varios tipos de necesidades o de problemas</w:t>
      </w:r>
      <w:r w:rsidR="005B761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41ABFFEA" w:rsidR="00750DC0" w:rsidRPr="009E3E41" w:rsidRDefault="00750DC0" w:rsidP="00750DC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Plan de </w:t>
      </w:r>
      <w:r w:rsidR="00A65AAA" w:rsidRPr="009E3E41">
        <w:rPr>
          <w:rStyle w:val="Textoennegrita"/>
          <w:rFonts w:asciiTheme="minorHAnsi" w:hAnsiTheme="minorHAnsi" w:cstheme="minorHAnsi"/>
          <w:sz w:val="28"/>
          <w:szCs w:val="28"/>
        </w:rPr>
        <w:t>a</w:t>
      </w:r>
      <w:r w:rsidRPr="009E3E41">
        <w:rPr>
          <w:rStyle w:val="Textoennegrita"/>
          <w:rFonts w:asciiTheme="minorHAnsi" w:hAnsiTheme="minorHAnsi" w:cstheme="minorHAnsi"/>
          <w:sz w:val="28"/>
          <w:szCs w:val="28"/>
        </w:rPr>
        <w:t xml:space="preserve">cción para </w:t>
      </w:r>
      <w:r w:rsidR="00A65AAA"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mpresas</w:t>
      </w:r>
    </w:p>
    <w:p w14:paraId="2DCC5DFC" w14:textId="49355503" w:rsidR="00750DC0" w:rsidRPr="009E3E41" w:rsidRDefault="00750DC0" w:rsidP="00750DC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estos aspectos referentes a los planes de acción, se recomienda revisar el artículo Qué es un plan de acción, cómo se elabora y ejemplos</w:t>
      </w:r>
      <w:r w:rsidR="00320A8B" w:rsidRPr="009E3E41">
        <w:rPr>
          <w:rStyle w:val="Textoennegrita"/>
          <w:rFonts w:asciiTheme="minorHAnsi" w:hAnsiTheme="minorHAnsi" w:cstheme="minorHAnsi"/>
          <w:b w:val="0"/>
          <w:bCs w:val="0"/>
          <w:sz w:val="28"/>
          <w:szCs w:val="28"/>
        </w:rPr>
        <w:t xml:space="preserve">, ubicado en </w:t>
      </w:r>
      <w:r w:rsidR="002C4C0D" w:rsidRPr="009E3E41">
        <w:rPr>
          <w:rStyle w:val="Textoennegrita"/>
          <w:rFonts w:asciiTheme="minorHAnsi" w:hAnsiTheme="minorHAnsi" w:cstheme="minorHAnsi"/>
          <w:b w:val="0"/>
          <w:bCs w:val="0"/>
          <w:sz w:val="28"/>
          <w:szCs w:val="28"/>
        </w:rPr>
        <w:t xml:space="preserve"> </w:t>
      </w:r>
      <w:hyperlink r:id="rId17" w:history="1">
        <w:r w:rsidR="002C4C0D" w:rsidRPr="009E3E41">
          <w:rPr>
            <w:rStyle w:val="Hipervnculo"/>
            <w:rFonts w:asciiTheme="minorHAnsi" w:hAnsiTheme="minorHAnsi" w:cstheme="minorHAnsi"/>
            <w:sz w:val="28"/>
            <w:szCs w:val="28"/>
          </w:rPr>
          <w:t>https://blog.hubspot.es/sales/plan-de-accion-empresa</w:t>
        </w:r>
      </w:hyperlink>
    </w:p>
    <w:p w14:paraId="3ED37649" w14:textId="14EF484B" w:rsidR="00750DC0" w:rsidRPr="009E3E41" w:rsidRDefault="00460D40" w:rsidP="001B169D">
      <w:pPr>
        <w:pStyle w:val="Ttulo2"/>
        <w:rPr>
          <w:rStyle w:val="Textoennegrita"/>
          <w:b/>
          <w:bCs/>
        </w:rPr>
      </w:pPr>
      <w:bookmarkStart w:id="4" w:name="_Toc167324592"/>
      <w:r w:rsidRPr="009E3E41">
        <w:rPr>
          <w:rStyle w:val="Textoennegrita"/>
          <w:b/>
        </w:rPr>
        <w:t xml:space="preserve">2.2 </w:t>
      </w:r>
      <w:r w:rsidR="006C2CCC" w:rsidRPr="009E3E41">
        <w:rPr>
          <w:rStyle w:val="Textoennegrita"/>
          <w:b/>
        </w:rPr>
        <w:t>Organización</w:t>
      </w:r>
      <w:bookmarkEnd w:id="4"/>
    </w:p>
    <w:p w14:paraId="1D3B56A9"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como función del proceso administrativo, busca la adecuación de los recursos empresariales.</w:t>
      </w:r>
    </w:p>
    <w:p w14:paraId="0DC81935" w14:textId="77777777" w:rsidR="00041513"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Entonces, ¿en qué consiste este proceso a nivel empresarial?</w:t>
      </w:r>
    </w:p>
    <w:p w14:paraId="512A021A" w14:textId="28C632E9" w:rsidR="006C2CCC" w:rsidRPr="009E3E41" w:rsidRDefault="00041513" w:rsidP="0004151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14:paraId="0F08EA0D" w14:textId="59AA459D" w:rsidR="00041513" w:rsidRPr="009E3E41" w:rsidRDefault="009D2AA8" w:rsidP="0004151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Estructura organizacional</w:t>
      </w:r>
    </w:p>
    <w:p w14:paraId="18A3E54A" w14:textId="77777777" w:rsidR="00C60A73"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continuar, revisemos qué es la estructura organizacional:</w:t>
      </w:r>
    </w:p>
    <w:p w14:paraId="13986237" w14:textId="309A11A7" w:rsidR="009D2AA8" w:rsidRPr="009E3E41" w:rsidRDefault="00C60A73" w:rsidP="00C60A7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 mecanismo de ordenación que define cómo se dispondrán las actividades, las relaciones entre los trabajadores y demás componentes de la empresa.</w:t>
      </w:r>
    </w:p>
    <w:p w14:paraId="289B671C" w14:textId="4BF03726" w:rsidR="00B6113A" w:rsidRPr="009E3E41" w:rsidRDefault="00B6113A" w:rsidP="00B6113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 esta estructura es posible:</w:t>
      </w:r>
    </w:p>
    <w:p w14:paraId="6A0AAE51"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Esquematizar gráficamente las actividades de la empresa y relacionarlas con los equipos de trabajo.</w:t>
      </w:r>
    </w:p>
    <w:p w14:paraId="36CE4CBE" w14:textId="77777777"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Identificar el talento humano requerido en función de las actividades, lo que conlleva una mejor comprensión de la empresa y del quehacer ordinario.</w:t>
      </w:r>
    </w:p>
    <w:p w14:paraId="2362DD68" w14:textId="72F57B52" w:rsidR="00B6113A" w:rsidRPr="009E3E41"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Definir el esquema de comunicaciones y de división del trabajo</w:t>
      </w:r>
      <w:r w:rsidR="001E23C5" w:rsidRPr="009E3E41">
        <w:rPr>
          <w:rStyle w:val="Textoennegrita"/>
          <w:rFonts w:asciiTheme="minorHAnsi" w:hAnsiTheme="minorHAnsi" w:cstheme="minorHAnsi"/>
          <w:b w:val="0"/>
          <w:bCs w:val="0"/>
          <w:sz w:val="28"/>
          <w:szCs w:val="28"/>
          <w:lang w:val="es-CO"/>
        </w:rPr>
        <w:t>,</w:t>
      </w:r>
      <w:r w:rsidRPr="009E3E41">
        <w:rPr>
          <w:rStyle w:val="Textoennegrita"/>
          <w:rFonts w:asciiTheme="minorHAnsi" w:hAnsiTheme="minorHAnsi" w:cstheme="minorHAnsi"/>
          <w:b w:val="0"/>
          <w:bCs w:val="0"/>
          <w:sz w:val="28"/>
          <w:szCs w:val="28"/>
          <w:lang w:val="es-CO"/>
        </w:rPr>
        <w:t xml:space="preserve"> dando como resultado las áreas funcionales de una empresa.</w:t>
      </w:r>
    </w:p>
    <w:p w14:paraId="1647C202" w14:textId="251590ED" w:rsidR="005825BF" w:rsidRPr="009E3E41" w:rsidRDefault="00B6113A" w:rsidP="00E5566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estructuración deriva en una jerarquización de los roles de la empresa, es decir, quiénes toman decisiones, quiénes coordinan las operaciones y quiénes ejecutan o verifican las acciones propiamente dichas.</w:t>
      </w:r>
      <w:r w:rsidR="00C71B63" w:rsidRPr="009E3E41">
        <w:rPr>
          <w:rStyle w:val="Textoennegrita"/>
          <w:rFonts w:asciiTheme="minorHAnsi" w:hAnsiTheme="minorHAnsi" w:cstheme="minorHAnsi"/>
          <w:b w:val="0"/>
          <w:bCs w:val="0"/>
          <w:sz w:val="28"/>
          <w:szCs w:val="28"/>
        </w:rPr>
        <w:t xml:space="preserve"> </w:t>
      </w:r>
      <w:r w:rsidR="00642366" w:rsidRPr="009E3E41">
        <w:rPr>
          <w:rFonts w:asciiTheme="minorHAnsi" w:hAnsiTheme="minorHAnsi" w:cstheme="minorHAnsi"/>
          <w:color w:val="auto"/>
          <w:sz w:val="28"/>
          <w:szCs w:val="28"/>
          <w:shd w:val="clear" w:color="auto" w:fill="FFFFFF"/>
        </w:rPr>
        <w:t>A continuación, se presenta el siguiente esquema:</w:t>
      </w:r>
    </w:p>
    <w:p w14:paraId="64E5FC14" w14:textId="77777777" w:rsidR="005825BF" w:rsidRPr="009E3E41" w:rsidRDefault="005825BF">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1A29099E" w14:textId="328AEA35" w:rsidR="00D84C01" w:rsidRPr="009E3E41" w:rsidRDefault="00D84C01" w:rsidP="00A32A79">
      <w:pPr>
        <w:pStyle w:val="Figura"/>
        <w:rPr>
          <w:rStyle w:val="Textoennegrita"/>
          <w:b/>
          <w:bCs/>
        </w:rPr>
      </w:pPr>
      <w:r w:rsidRPr="009E3E41">
        <w:t>Figura 2</w:t>
      </w:r>
      <w:r w:rsidRPr="009E3E41">
        <w:rPr>
          <w:rStyle w:val="Textoennegrita"/>
        </w:rPr>
        <w:t>. Estructura jerárquica y su distribución departamental en las empresas</w:t>
      </w:r>
    </w:p>
    <w:p w14:paraId="4E3EE9B6" w14:textId="19B818F1" w:rsidR="00D84C01" w:rsidRPr="009E3E41" w:rsidRDefault="00D84C01" w:rsidP="00D84C01">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noProof/>
          <w:sz w:val="28"/>
          <w:szCs w:val="28"/>
        </w:rPr>
        <w:drawing>
          <wp:inline distT="0" distB="0" distL="0" distR="0" wp14:anchorId="24DA2769" wp14:editId="610FD17F">
            <wp:extent cx="4362165" cy="2355937"/>
            <wp:effectExtent l="0" t="0" r="635" b="6350"/>
            <wp:doc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3AC5D6B2" w14:textId="55A0DC8E"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Junta directiva gerencia</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estratégico o decisional.</w:t>
      </w:r>
    </w:p>
    <w:p w14:paraId="2D5AAFA5" w14:textId="1CE27168"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Directores de área – jefes de división</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táctico o de coordinación.</w:t>
      </w:r>
    </w:p>
    <w:p w14:paraId="52342A98" w14:textId="69BA59E5" w:rsidR="008B72B3" w:rsidRPr="009E3E41" w:rsidRDefault="008B72B3" w:rsidP="008B72B3">
      <w:pPr>
        <w:ind w:firstLine="0"/>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Supervisores – operarios</w:t>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r>
      <w:r w:rsidRPr="009E3E41">
        <w:rPr>
          <w:rStyle w:val="Textoennegrita"/>
          <w:rFonts w:asciiTheme="minorHAnsi" w:hAnsiTheme="minorHAnsi" w:cstheme="minorHAnsi"/>
          <w:b w:val="0"/>
          <w:bCs w:val="0"/>
          <w:sz w:val="28"/>
          <w:szCs w:val="28"/>
        </w:rPr>
        <w:tab/>
        <w:t>Nivel operativo o ejecución.</w:t>
      </w:r>
    </w:p>
    <w:p w14:paraId="1E058A9C" w14:textId="77777777" w:rsidR="003C4A0C" w:rsidRPr="009E3E41" w:rsidRDefault="003C4A0C" w:rsidP="005D29B1">
      <w:pPr>
        <w:rPr>
          <w:rStyle w:val="Textoennegrita"/>
          <w:rFonts w:asciiTheme="minorHAnsi" w:hAnsiTheme="minorHAnsi" w:cstheme="minorHAnsi"/>
          <w:b w:val="0"/>
          <w:bCs w:val="0"/>
          <w:sz w:val="28"/>
          <w:szCs w:val="28"/>
        </w:rPr>
      </w:pPr>
    </w:p>
    <w:p w14:paraId="160EBDAE" w14:textId="6F0E98B7"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Dentro de la estructura organizacional es importante definir cómo será el ordenamiento funcional, es decir, establecer el conjunto de actividades afines que conforman los departamentos o áreas de la empresa.</w:t>
      </w:r>
    </w:p>
    <w:p w14:paraId="1AE52858" w14:textId="7268A5D4" w:rsidR="005D29B1" w:rsidRPr="009E3E41" w:rsidRDefault="005D29B1" w:rsidP="005D29B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este sentido, es necesario precisar que toda empresa tiene tres funciones básicas:</w:t>
      </w:r>
    </w:p>
    <w:p w14:paraId="6628FEBA" w14:textId="6214FE92" w:rsidR="00F334E8" w:rsidRPr="009E3E41" w:rsidRDefault="00F334E8"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Producción o servicio</w:t>
      </w:r>
    </w:p>
    <w:p w14:paraId="4DC105B4" w14:textId="77777777" w:rsidR="00F334E8"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conjunto de actividades relacionadas con las actividades principales de la empresa.</w:t>
      </w:r>
    </w:p>
    <w:p w14:paraId="4D3E7A5F" w14:textId="2A5F5A22" w:rsidR="005D29B1" w:rsidRPr="009E3E41" w:rsidRDefault="00F334E8" w:rsidP="00512147">
      <w:pPr>
        <w:ind w:left="1418"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9E3E41" w:rsidRDefault="008937C6"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Ventas y comercialización</w:t>
      </w:r>
    </w:p>
    <w:p w14:paraId="77DBD3B0" w14:textId="0B459CE3" w:rsidR="001345A4" w:rsidRPr="009E3E41" w:rsidRDefault="008937C6"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al conjunto de actividades concernientes a la búsqueda de clientes, el desarrollo de oferta y venta efectiva de productos o los servicios que la empresa presta.</w:t>
      </w:r>
    </w:p>
    <w:p w14:paraId="5D7F032E" w14:textId="77777777" w:rsidR="00E26A57" w:rsidRPr="009E3E41" w:rsidRDefault="00E26A57" w:rsidP="00D10C23">
      <w:pPr>
        <w:pStyle w:val="Prrafodelista"/>
        <w:numPr>
          <w:ilvl w:val="0"/>
          <w:numId w:val="3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Administración</w:t>
      </w:r>
    </w:p>
    <w:p w14:paraId="45C87595" w14:textId="6CA9D7DF" w:rsidR="008937C6" w:rsidRPr="009E3E41" w:rsidRDefault="00E26A57" w:rsidP="0051214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Pr="009E3E41" w:rsidRDefault="00D10D54">
      <w:pPr>
        <w:spacing w:before="0" w:after="160" w:line="259" w:lineRule="auto"/>
        <w:ind w:firstLine="0"/>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br w:type="page"/>
      </w:r>
    </w:p>
    <w:p w14:paraId="7A0B63C3" w14:textId="69D75D85" w:rsidR="00E26A57" w:rsidRPr="009E3E41" w:rsidRDefault="00DC6DCB" w:rsidP="00DC6DCB">
      <w:pPr>
        <w:pStyle w:val="Figura"/>
        <w:rPr>
          <w:rStyle w:val="Textoennegrita"/>
          <w:b/>
          <w:bCs/>
        </w:rPr>
      </w:pPr>
      <w:r w:rsidRPr="009E3E41">
        <w:rPr>
          <w:rStyle w:val="Textoennegrita"/>
          <w:b/>
          <w:bCs/>
        </w:rPr>
        <w:t>Figura 3</w:t>
      </w:r>
      <w:r w:rsidRPr="009E3E41">
        <w:rPr>
          <w:rStyle w:val="Textoennegrita"/>
        </w:rPr>
        <w:t xml:space="preserve">. </w:t>
      </w:r>
      <w:r w:rsidR="000817B6" w:rsidRPr="009E3E41">
        <w:rPr>
          <w:rStyle w:val="Textoennegrita"/>
        </w:rPr>
        <w:t>Ejemplo de organigrama en áreas funcionales para una empresa industrial</w:t>
      </w:r>
    </w:p>
    <w:p w14:paraId="1B57F4DC" w14:textId="4510F426" w:rsidR="000817B6" w:rsidRPr="009E3E41" w:rsidRDefault="00F303F4" w:rsidP="000371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36732D9F" wp14:editId="5BA7AB86">
            <wp:extent cx="6332220" cy="4192905"/>
            <wp:effectExtent l="0" t="0" r="0" b="0"/>
            <wp:doc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192905"/>
                    </a:xfrm>
                    <a:prstGeom prst="rect">
                      <a:avLst/>
                    </a:prstGeom>
                  </pic:spPr>
                </pic:pic>
              </a:graphicData>
            </a:graphic>
          </wp:inline>
        </w:drawing>
      </w:r>
    </w:p>
    <w:p w14:paraId="792AAB43" w14:textId="0B9FAE63" w:rsidR="003B698A" w:rsidRPr="009E3E41" w:rsidRDefault="003B698A" w:rsidP="00972E3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2436C94D" w14:textId="277A344C" w:rsidR="00943842" w:rsidRPr="009E3E41" w:rsidRDefault="00943842" w:rsidP="002A7983">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Organización y adecuación de recursos empresariales</w:t>
      </w:r>
    </w:p>
    <w:p w14:paraId="7CBBF353" w14:textId="77777777"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04605302" w:rsidR="00943842" w:rsidRPr="009E3E41" w:rsidRDefault="00943842" w:rsidP="00943842">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corresponda. Algunos recursos no son asignables a un cargo o puesto en sí, sino que son activos de uso general</w:t>
      </w:r>
      <w:r w:rsidR="00561B49"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los cuales se suman a las labores funcionales de los trabajadores.</w:t>
      </w:r>
    </w:p>
    <w:p w14:paraId="5B60B572" w14:textId="0FC20876" w:rsidR="002E1425" w:rsidRPr="009E3E41" w:rsidRDefault="002E1425" w:rsidP="002E142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Organización de áreas</w:t>
      </w:r>
    </w:p>
    <w:p w14:paraId="281DAA43" w14:textId="77777777" w:rsidR="002E1425" w:rsidRPr="009E3E41"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Le invitamos a revisar el siguiente ejemplo de organización de áreas, actividades y recursos en una empresa, que describe la técnica para la asignación y estimación de recursos y el desarrollo de las actividades.</w:t>
      </w:r>
    </w:p>
    <w:p w14:paraId="10203574" w14:textId="105DE732" w:rsidR="002E1425" w:rsidRPr="009E3E41" w:rsidRDefault="002E142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Asimismo, si desea tener mayor detalle, consulte el documento Presupuesto de recursos administrativos por área o proceso, en el que puede evidenciar un modelo de organización</w:t>
      </w:r>
      <w:r w:rsidR="00EC64F2">
        <w:rPr>
          <w:rStyle w:val="Textoennegrita"/>
          <w:rFonts w:asciiTheme="minorHAnsi" w:hAnsiTheme="minorHAnsi" w:cstheme="minorHAnsi"/>
          <w:b w:val="0"/>
          <w:bCs w:val="0"/>
          <w:sz w:val="28"/>
          <w:szCs w:val="28"/>
        </w:rPr>
        <w:t xml:space="preserve">, ubicada en el </w:t>
      </w:r>
      <w:r w:rsidR="00651176" w:rsidRPr="009E3E41">
        <w:rPr>
          <w:rStyle w:val="Textoennegrita"/>
          <w:rFonts w:asciiTheme="minorHAnsi" w:hAnsiTheme="minorHAnsi" w:cstheme="minorHAnsi"/>
          <w:b w:val="0"/>
          <w:bCs w:val="0"/>
          <w:sz w:val="28"/>
          <w:szCs w:val="28"/>
        </w:rPr>
        <w:t xml:space="preserve">documento </w:t>
      </w:r>
      <w:r w:rsidR="00EC64F2" w:rsidRPr="00EC64F2">
        <w:rPr>
          <w:rStyle w:val="Textoennegrita"/>
          <w:rFonts w:asciiTheme="minorHAnsi" w:hAnsiTheme="minorHAnsi" w:cstheme="minorHAnsi"/>
          <w:sz w:val="28"/>
          <w:szCs w:val="28"/>
        </w:rPr>
        <w:t>Anexo</w:t>
      </w:r>
      <w:r w:rsidR="00EC64F2">
        <w:rPr>
          <w:rStyle w:val="Textoennegrita"/>
          <w:rFonts w:asciiTheme="minorHAnsi" w:hAnsiTheme="minorHAnsi" w:cstheme="minorHAnsi"/>
          <w:sz w:val="28"/>
          <w:szCs w:val="28"/>
        </w:rPr>
        <w:t xml:space="preserve"> </w:t>
      </w:r>
      <w:r w:rsidR="00EC64F2" w:rsidRPr="00EC64F2">
        <w:rPr>
          <w:rStyle w:val="Textoennegrita"/>
          <w:rFonts w:asciiTheme="minorHAnsi" w:hAnsiTheme="minorHAnsi" w:cstheme="minorHAnsi"/>
          <w:sz w:val="28"/>
          <w:szCs w:val="28"/>
        </w:rPr>
        <w:t>1.</w:t>
      </w:r>
      <w:r w:rsidR="00EC64F2">
        <w:rPr>
          <w:rStyle w:val="Textoennegrita"/>
          <w:rFonts w:asciiTheme="minorHAnsi" w:hAnsiTheme="minorHAnsi" w:cstheme="minorHAnsi"/>
          <w:b w:val="0"/>
          <w:bCs w:val="0"/>
          <w:sz w:val="28"/>
          <w:szCs w:val="28"/>
        </w:rPr>
        <w:t xml:space="preserve"> </w:t>
      </w:r>
      <w:r w:rsidR="00651176" w:rsidRPr="009E3E41">
        <w:rPr>
          <w:rStyle w:val="Textoennegrita"/>
          <w:rFonts w:asciiTheme="minorHAnsi" w:hAnsiTheme="minorHAnsi" w:cstheme="minorHAnsi"/>
          <w:sz w:val="28"/>
          <w:szCs w:val="28"/>
        </w:rPr>
        <w:t>Presupuesto de recursos – estimación</w:t>
      </w:r>
      <w:r w:rsidR="00651176" w:rsidRPr="009E3E41">
        <w:rPr>
          <w:rStyle w:val="Textoennegrita"/>
          <w:rFonts w:asciiTheme="minorHAnsi" w:hAnsiTheme="minorHAnsi" w:cstheme="minorHAnsi"/>
          <w:b w:val="0"/>
          <w:bCs w:val="0"/>
          <w:sz w:val="28"/>
          <w:szCs w:val="28"/>
        </w:rPr>
        <w:t xml:space="preserve"> global ubicado en </w:t>
      </w:r>
      <w:r w:rsidR="00D50002" w:rsidRPr="009E3E41">
        <w:rPr>
          <w:rStyle w:val="Textoennegrita"/>
          <w:rFonts w:asciiTheme="minorHAnsi" w:hAnsiTheme="minorHAnsi" w:cstheme="minorHAnsi"/>
          <w:b w:val="0"/>
          <w:bCs w:val="0"/>
          <w:sz w:val="28"/>
          <w:szCs w:val="28"/>
        </w:rPr>
        <w:t>la carpeta</w:t>
      </w:r>
      <w:r w:rsidR="00651176" w:rsidRPr="009E3E41">
        <w:rPr>
          <w:rStyle w:val="Textoennegrita"/>
          <w:rFonts w:asciiTheme="minorHAnsi" w:hAnsiTheme="minorHAnsi" w:cstheme="minorHAnsi"/>
          <w:b w:val="0"/>
          <w:bCs w:val="0"/>
          <w:sz w:val="28"/>
          <w:szCs w:val="28"/>
        </w:rPr>
        <w:t xml:space="preserve"> anexos.</w:t>
      </w:r>
    </w:p>
    <w:p w14:paraId="716F8193" w14:textId="1F835B28" w:rsidR="002E1425" w:rsidRPr="009E3E41" w:rsidRDefault="0042677F" w:rsidP="002E142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Recursos de inventario</w:t>
      </w:r>
    </w:p>
    <w:p w14:paraId="563BC863" w14:textId="671B4343" w:rsidR="0042677F" w:rsidRPr="009E3E41" w:rsidRDefault="00703BF5" w:rsidP="002E142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406CB97A" w:rsidR="00703BF5" w:rsidRPr="009E3E41" w:rsidRDefault="009640D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activos</w:t>
      </w:r>
    </w:p>
    <w:p w14:paraId="15687560" w14:textId="7777777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Conjunto de recursos de capital que tiene la organización para su operación y el trabajo de los individuos. Se clasifican en bienes muebles e inmuebles.</w:t>
      </w:r>
    </w:p>
    <w:p w14:paraId="0A7D519D" w14:textId="7238D5E7" w:rsidR="009640D6" w:rsidRPr="009E3E41" w:rsidRDefault="009640D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computadores</w:t>
      </w:r>
      <w:r w:rsidR="00996794"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muebles y escritorios, bodegas, lotes, fincas, etc.</w:t>
      </w:r>
    </w:p>
    <w:p w14:paraId="6809E6D3" w14:textId="51407B8B" w:rsidR="00CF2316" w:rsidRPr="009E3E41" w:rsidRDefault="00CF2316"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terminados</w:t>
      </w:r>
    </w:p>
    <w:p w14:paraId="20128F81" w14:textId="014BB1BB" w:rsidR="00CF2316" w:rsidRPr="009E3E41" w:rsidRDefault="00CF2316"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los productos que ya tienen completa su agregación de valor, cumplieron su proceso de producción y están esperando para ser distribuidos.</w:t>
      </w:r>
    </w:p>
    <w:p w14:paraId="015DFE62" w14:textId="426637C9" w:rsidR="00CF2316" w:rsidRPr="009E3E41" w:rsidRDefault="008300B4"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materias primas</w:t>
      </w:r>
    </w:p>
    <w:p w14:paraId="2FE1295A" w14:textId="5B891386" w:rsidR="008300B4" w:rsidRPr="009E3E41" w:rsidRDefault="008300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Recursos esenciales para la elaboración o fabricación de bienes o productos, se clasifican en materias primas, insumos y suministros.</w:t>
      </w:r>
    </w:p>
    <w:p w14:paraId="097A86CC" w14:textId="1C81E79D" w:rsidR="0078475D" w:rsidRPr="009E3E41" w:rsidRDefault="0078475D"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productos en proceso</w:t>
      </w:r>
    </w:p>
    <w:p w14:paraId="42C93068" w14:textId="77777777"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Se refiere a las materias primas que ya han sufrido algún proceso de agregación de valor o transformación, pero que aún no han sido terminados totalmente.</w:t>
      </w:r>
    </w:p>
    <w:p w14:paraId="7EF27045" w14:textId="54DD91DC" w:rsidR="0078475D" w:rsidRPr="009E3E41" w:rsidRDefault="0078475D"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Ejemplo: producción de huevos que no han sido preparados, pesados y embalados. Leche que se </w:t>
      </w:r>
      <w:proofErr w:type="spellStart"/>
      <w:r w:rsidRPr="009E3E41">
        <w:rPr>
          <w:rStyle w:val="Textoennegrita"/>
          <w:rFonts w:asciiTheme="minorHAnsi" w:hAnsiTheme="minorHAnsi" w:cstheme="minorHAnsi"/>
          <w:b w:val="0"/>
          <w:bCs w:val="0"/>
          <w:sz w:val="28"/>
          <w:szCs w:val="28"/>
        </w:rPr>
        <w:t>encuentra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pasteurizada</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pero</w:t>
      </w:r>
      <w:proofErr w:type="spellEnd"/>
      <w:r w:rsidRPr="009E3E41">
        <w:rPr>
          <w:rStyle w:val="Textoennegrita"/>
          <w:rFonts w:asciiTheme="minorHAnsi" w:hAnsiTheme="minorHAnsi" w:cstheme="minorHAnsi"/>
          <w:b w:val="0"/>
          <w:bCs w:val="0"/>
          <w:sz w:val="28"/>
          <w:szCs w:val="28"/>
        </w:rPr>
        <w:t xml:space="preserve"> no </w:t>
      </w:r>
      <w:proofErr w:type="spellStart"/>
      <w:r w:rsidRPr="009E3E41">
        <w:rPr>
          <w:rStyle w:val="Textoennegrita"/>
          <w:rFonts w:asciiTheme="minorHAnsi" w:hAnsiTheme="minorHAnsi" w:cstheme="minorHAnsi"/>
          <w:b w:val="0"/>
          <w:bCs w:val="0"/>
          <w:sz w:val="28"/>
          <w:szCs w:val="28"/>
        </w:rPr>
        <w:t>empacada</w:t>
      </w:r>
      <w:proofErr w:type="spellEnd"/>
      <w:r w:rsidR="002C50E6"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está</w:t>
      </w:r>
      <w:proofErr w:type="spellEnd"/>
      <w:r w:rsidRPr="009E3E41">
        <w:rPr>
          <w:rStyle w:val="Textoennegrita"/>
          <w:rFonts w:asciiTheme="minorHAnsi" w:hAnsiTheme="minorHAnsi" w:cstheme="minorHAnsi"/>
          <w:b w:val="0"/>
          <w:bCs w:val="0"/>
          <w:sz w:val="28"/>
          <w:szCs w:val="28"/>
        </w:rPr>
        <w:t xml:space="preserve"> en silos.</w:t>
      </w:r>
    </w:p>
    <w:p w14:paraId="7CDF1170" w14:textId="77777777" w:rsidR="000137B6" w:rsidRPr="009E3E41" w:rsidRDefault="000137B6" w:rsidP="000137B6">
      <w:pPr>
        <w:pStyle w:val="Prrafodelista"/>
        <w:numPr>
          <w:ilvl w:val="0"/>
          <w:numId w:val="0"/>
        </w:numPr>
        <w:ind w:left="1429"/>
        <w:rPr>
          <w:rStyle w:val="Textoennegrita"/>
          <w:rFonts w:asciiTheme="minorHAnsi" w:hAnsiTheme="minorHAnsi" w:cstheme="minorHAnsi"/>
          <w:b w:val="0"/>
          <w:bCs w:val="0"/>
          <w:sz w:val="28"/>
          <w:szCs w:val="28"/>
        </w:rPr>
      </w:pPr>
    </w:p>
    <w:p w14:paraId="4879538F" w14:textId="77777777" w:rsidR="000137B6" w:rsidRPr="009E3E41" w:rsidRDefault="000137B6" w:rsidP="000137B6">
      <w:pPr>
        <w:pStyle w:val="Prrafodelista"/>
        <w:numPr>
          <w:ilvl w:val="0"/>
          <w:numId w:val="0"/>
        </w:numPr>
        <w:ind w:left="1429"/>
        <w:rPr>
          <w:rStyle w:val="Textoennegrita"/>
          <w:rFonts w:asciiTheme="minorHAnsi" w:hAnsiTheme="minorHAnsi" w:cstheme="minorHAnsi"/>
          <w:b w:val="0"/>
          <w:bCs w:val="0"/>
          <w:sz w:val="28"/>
          <w:szCs w:val="28"/>
        </w:rPr>
      </w:pPr>
    </w:p>
    <w:p w14:paraId="762D5078" w14:textId="77777777" w:rsidR="000137B6" w:rsidRPr="009E3E41" w:rsidRDefault="000137B6" w:rsidP="000137B6">
      <w:pPr>
        <w:pStyle w:val="Prrafodelista"/>
        <w:numPr>
          <w:ilvl w:val="0"/>
          <w:numId w:val="0"/>
        </w:numPr>
        <w:ind w:left="1429"/>
        <w:rPr>
          <w:rStyle w:val="Textoennegrita"/>
          <w:rFonts w:asciiTheme="minorHAnsi" w:hAnsiTheme="minorHAnsi" w:cstheme="minorHAnsi"/>
          <w:b w:val="0"/>
          <w:bCs w:val="0"/>
          <w:sz w:val="28"/>
          <w:szCs w:val="28"/>
        </w:rPr>
      </w:pPr>
    </w:p>
    <w:p w14:paraId="36E33644" w14:textId="2B27B8D0" w:rsidR="00571FED" w:rsidRPr="009E3E41" w:rsidRDefault="003349B4"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obsoletos</w:t>
      </w:r>
    </w:p>
    <w:p w14:paraId="54E0BAA7" w14:textId="069D5C53" w:rsidR="003349B4" w:rsidRPr="009E3E41" w:rsidRDefault="003349B4"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9E3E41" w:rsidRDefault="00B02BAF" w:rsidP="00D10C23">
      <w:pPr>
        <w:pStyle w:val="Prrafodelista"/>
        <w:numPr>
          <w:ilvl w:val="0"/>
          <w:numId w:val="44"/>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Inventario de repuestos</w:t>
      </w:r>
    </w:p>
    <w:p w14:paraId="61FFC539" w14:textId="77777777"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Pr="009E3E41" w:rsidRDefault="00B02BAF" w:rsidP="000137B6">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Ejemplo: llantas para los camiones, una cuchilla para un tractor o guadaña, etc.</w:t>
      </w:r>
    </w:p>
    <w:p w14:paraId="1BEA9766" w14:textId="2F9A0575" w:rsidR="00EA7252" w:rsidRPr="009E3E41" w:rsidRDefault="00760FBA" w:rsidP="005D616F">
      <w:pPr>
        <w:pStyle w:val="Ttulo2"/>
        <w:rPr>
          <w:rStyle w:val="Textoennegrita"/>
          <w:b/>
          <w:bCs/>
        </w:rPr>
      </w:pPr>
      <w:bookmarkStart w:id="5" w:name="_Toc167324593"/>
      <w:r w:rsidRPr="009E3E41">
        <w:rPr>
          <w:rStyle w:val="Textoennegrita"/>
          <w:b/>
        </w:rPr>
        <w:t xml:space="preserve">2.3 </w:t>
      </w:r>
      <w:r w:rsidR="002C380D" w:rsidRPr="009E3E41">
        <w:rPr>
          <w:rStyle w:val="Textoennegrita"/>
          <w:b/>
        </w:rPr>
        <w:t>Dirección</w:t>
      </w:r>
      <w:bookmarkEnd w:id="5"/>
    </w:p>
    <w:p w14:paraId="1E361889" w14:textId="77777777" w:rsidR="002F1D2A" w:rsidRDefault="00D11D62" w:rsidP="00D11D62">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dirección, como función del proceso administrativo, consiste en dinamizar la empresa y poner en operación y ejecución la planeación (conjunto de iniciativas estratégicas para lograr los objetivos previstos). Una vez que se completa</w:t>
      </w:r>
      <w:r w:rsidR="003802CF">
        <w:rPr>
          <w:rFonts w:asciiTheme="minorHAnsi" w:hAnsiTheme="minorHAnsi" w:cstheme="minorHAnsi"/>
          <w:sz w:val="28"/>
          <w:szCs w:val="28"/>
          <w:lang w:eastAsia="es-CO"/>
        </w:rPr>
        <w:t>dos los procesos</w:t>
      </w:r>
      <w:r w:rsidRPr="009E3E41">
        <w:rPr>
          <w:rFonts w:asciiTheme="minorHAnsi" w:hAnsiTheme="minorHAnsi" w:cstheme="minorHAnsi"/>
          <w:sz w:val="28"/>
          <w:szCs w:val="28"/>
          <w:lang w:eastAsia="es-CO"/>
        </w:rPr>
        <w:t xml:space="preserve"> de planeación y de organización, se </w:t>
      </w:r>
      <w:r w:rsidR="003802CF">
        <w:rPr>
          <w:rFonts w:asciiTheme="minorHAnsi" w:hAnsiTheme="minorHAnsi" w:cstheme="minorHAnsi"/>
          <w:sz w:val="28"/>
          <w:szCs w:val="28"/>
          <w:lang w:eastAsia="es-CO"/>
        </w:rPr>
        <w:t xml:space="preserve">procede a disponer de los recursos necesarios, </w:t>
      </w:r>
      <w:r w:rsidRPr="009E3E41">
        <w:rPr>
          <w:rFonts w:asciiTheme="minorHAnsi" w:hAnsiTheme="minorHAnsi" w:cstheme="minorHAnsi"/>
          <w:sz w:val="28"/>
          <w:szCs w:val="28"/>
          <w:lang w:eastAsia="es-CO"/>
        </w:rPr>
        <w:t>para el desarrollo de las actividades</w:t>
      </w:r>
      <w:r w:rsidR="003802CF">
        <w:rPr>
          <w:rFonts w:asciiTheme="minorHAnsi" w:hAnsiTheme="minorHAnsi" w:cstheme="minorHAnsi"/>
          <w:sz w:val="28"/>
          <w:szCs w:val="28"/>
          <w:lang w:eastAsia="es-CO"/>
        </w:rPr>
        <w:t xml:space="preserve">. Esto puede incluir la </w:t>
      </w:r>
      <w:r w:rsidRPr="009E3E41">
        <w:rPr>
          <w:rFonts w:asciiTheme="minorHAnsi" w:hAnsiTheme="minorHAnsi" w:cstheme="minorHAnsi"/>
          <w:sz w:val="28"/>
          <w:szCs w:val="28"/>
          <w:lang w:eastAsia="es-CO"/>
        </w:rPr>
        <w:t>contratación de</w:t>
      </w:r>
      <w:r w:rsidR="003802CF">
        <w:rPr>
          <w:rFonts w:asciiTheme="minorHAnsi" w:hAnsiTheme="minorHAnsi" w:cstheme="minorHAnsi"/>
          <w:sz w:val="28"/>
          <w:szCs w:val="28"/>
          <w:lang w:eastAsia="es-CO"/>
        </w:rPr>
        <w:t>l</w:t>
      </w:r>
      <w:r w:rsidRPr="009E3E41">
        <w:rPr>
          <w:rFonts w:asciiTheme="minorHAnsi" w:hAnsiTheme="minorHAnsi" w:cstheme="minorHAnsi"/>
          <w:sz w:val="28"/>
          <w:szCs w:val="28"/>
          <w:lang w:eastAsia="es-CO"/>
        </w:rPr>
        <w:t xml:space="preserve"> talento humano, </w:t>
      </w:r>
      <w:r w:rsidR="003802CF">
        <w:rPr>
          <w:rFonts w:asciiTheme="minorHAnsi" w:hAnsiTheme="minorHAnsi" w:cstheme="minorHAnsi"/>
          <w:sz w:val="28"/>
          <w:szCs w:val="28"/>
          <w:lang w:eastAsia="es-CO"/>
        </w:rPr>
        <w:t xml:space="preserve">la </w:t>
      </w:r>
      <w:r w:rsidRPr="009E3E41">
        <w:rPr>
          <w:rFonts w:asciiTheme="minorHAnsi" w:hAnsiTheme="minorHAnsi" w:cstheme="minorHAnsi"/>
          <w:sz w:val="28"/>
          <w:szCs w:val="28"/>
          <w:lang w:eastAsia="es-CO"/>
        </w:rPr>
        <w:t xml:space="preserve">compra de recursos, </w:t>
      </w:r>
      <w:r w:rsidR="003802CF">
        <w:rPr>
          <w:rFonts w:asciiTheme="minorHAnsi" w:hAnsiTheme="minorHAnsi" w:cstheme="minorHAnsi"/>
          <w:sz w:val="28"/>
          <w:szCs w:val="28"/>
          <w:lang w:eastAsia="es-CO"/>
        </w:rPr>
        <w:t xml:space="preserve">el </w:t>
      </w:r>
      <w:r w:rsidRPr="009E3E41">
        <w:rPr>
          <w:rFonts w:asciiTheme="minorHAnsi" w:hAnsiTheme="minorHAnsi" w:cstheme="minorHAnsi"/>
          <w:sz w:val="28"/>
          <w:szCs w:val="28"/>
          <w:lang w:eastAsia="es-CO"/>
        </w:rPr>
        <w:t>arrendamiento o reorganización de t</w:t>
      </w:r>
      <w:r w:rsidR="003802CF">
        <w:rPr>
          <w:rFonts w:asciiTheme="minorHAnsi" w:hAnsiTheme="minorHAnsi" w:cstheme="minorHAnsi"/>
          <w:sz w:val="28"/>
          <w:szCs w:val="28"/>
          <w:lang w:eastAsia="es-CO"/>
        </w:rPr>
        <w:t xml:space="preserve">errenos y </w:t>
      </w:r>
      <w:r w:rsidRPr="009E3E41">
        <w:rPr>
          <w:rFonts w:asciiTheme="minorHAnsi" w:hAnsiTheme="minorHAnsi" w:cstheme="minorHAnsi"/>
          <w:sz w:val="28"/>
          <w:szCs w:val="28"/>
          <w:lang w:eastAsia="es-CO"/>
        </w:rPr>
        <w:t xml:space="preserve">bodegas, </w:t>
      </w:r>
      <w:r w:rsidR="002F1D2A">
        <w:rPr>
          <w:rFonts w:asciiTheme="minorHAnsi" w:hAnsiTheme="minorHAnsi" w:cstheme="minorHAnsi"/>
          <w:sz w:val="28"/>
          <w:szCs w:val="28"/>
          <w:lang w:eastAsia="es-CO"/>
        </w:rPr>
        <w:t xml:space="preserve">y el </w:t>
      </w:r>
      <w:r w:rsidRPr="009E3E41">
        <w:rPr>
          <w:rFonts w:asciiTheme="minorHAnsi" w:hAnsiTheme="minorHAnsi" w:cstheme="minorHAnsi"/>
          <w:sz w:val="28"/>
          <w:szCs w:val="28"/>
          <w:lang w:eastAsia="es-CO"/>
        </w:rPr>
        <w:t xml:space="preserve">ajuste </w:t>
      </w:r>
      <w:r w:rsidR="002F1D2A">
        <w:rPr>
          <w:rFonts w:asciiTheme="minorHAnsi" w:hAnsiTheme="minorHAnsi" w:cstheme="minorHAnsi"/>
          <w:sz w:val="28"/>
          <w:szCs w:val="28"/>
          <w:lang w:eastAsia="es-CO"/>
        </w:rPr>
        <w:t xml:space="preserve">formal </w:t>
      </w:r>
      <w:r w:rsidRPr="009E3E41">
        <w:rPr>
          <w:rFonts w:asciiTheme="minorHAnsi" w:hAnsiTheme="minorHAnsi" w:cstheme="minorHAnsi"/>
          <w:sz w:val="28"/>
          <w:szCs w:val="28"/>
          <w:lang w:eastAsia="es-CO"/>
        </w:rPr>
        <w:t xml:space="preserve">de las asignaciones de actividades </w:t>
      </w:r>
      <w:r w:rsidR="002F1D2A">
        <w:rPr>
          <w:rFonts w:asciiTheme="minorHAnsi" w:hAnsiTheme="minorHAnsi" w:cstheme="minorHAnsi"/>
          <w:sz w:val="28"/>
          <w:szCs w:val="28"/>
          <w:lang w:eastAsia="es-CO"/>
        </w:rPr>
        <w:t>según sea necesario.</w:t>
      </w:r>
    </w:p>
    <w:p w14:paraId="4B26AE11" w14:textId="0EF005A6" w:rsidR="00C028B1" w:rsidRPr="009E3E41" w:rsidRDefault="00476561" w:rsidP="007D4E7C">
      <w:pPr>
        <w:pStyle w:val="paragraph"/>
        <w:spacing w:before="0" w:beforeAutospacing="0" w:after="0" w:afterAutospacing="0" w:line="360" w:lineRule="auto"/>
        <w:textAlignment w:val="baseline"/>
        <w:rPr>
          <w:rFonts w:asciiTheme="minorHAnsi" w:hAnsiTheme="minorHAnsi" w:cstheme="minorHAnsi"/>
          <w:sz w:val="28"/>
          <w:szCs w:val="28"/>
        </w:rPr>
      </w:pPr>
      <w:r w:rsidRPr="009E3E41">
        <w:rPr>
          <w:rFonts w:asciiTheme="minorHAnsi" w:hAnsiTheme="minorHAnsi" w:cstheme="minorHAnsi"/>
          <w:sz w:val="28"/>
          <w:szCs w:val="28"/>
        </w:rPr>
        <w:t>A continuación</w:t>
      </w:r>
      <w:r w:rsidR="00FD7966" w:rsidRPr="009E3E41">
        <w:rPr>
          <w:rFonts w:asciiTheme="minorHAnsi" w:hAnsiTheme="minorHAnsi" w:cstheme="minorHAnsi"/>
          <w:sz w:val="28"/>
          <w:szCs w:val="28"/>
        </w:rPr>
        <w:t>,</w:t>
      </w:r>
      <w:r w:rsidRPr="009E3E41">
        <w:rPr>
          <w:rFonts w:asciiTheme="minorHAnsi" w:hAnsiTheme="minorHAnsi" w:cstheme="minorHAnsi"/>
          <w:sz w:val="28"/>
          <w:szCs w:val="28"/>
        </w:rPr>
        <w:t xml:space="preserve"> se presentan </w:t>
      </w:r>
      <w:r w:rsidR="00D11D62" w:rsidRPr="009E3E41">
        <w:rPr>
          <w:rFonts w:asciiTheme="minorHAnsi" w:hAnsiTheme="minorHAnsi" w:cstheme="minorHAnsi"/>
          <w:sz w:val="28"/>
          <w:szCs w:val="28"/>
        </w:rPr>
        <w:t>los estilos de dirección empresarial:</w:t>
      </w:r>
      <w:r w:rsidR="00C028B1" w:rsidRPr="009E3E41">
        <w:rPr>
          <w:rFonts w:asciiTheme="minorHAnsi" w:hAnsiTheme="minorHAnsi" w:cstheme="minorHAnsi"/>
          <w:sz w:val="28"/>
          <w:szCs w:val="28"/>
        </w:rPr>
        <w:t xml:space="preserve"> </w:t>
      </w:r>
    </w:p>
    <w:p w14:paraId="0AAA64C3" w14:textId="629C80E2" w:rsidR="00C028B1" w:rsidRPr="009E3E41" w:rsidRDefault="00C028B1" w:rsidP="00D10C23">
      <w:pPr>
        <w:pStyle w:val="paragraph"/>
        <w:numPr>
          <w:ilvl w:val="1"/>
          <w:numId w:val="33"/>
        </w:numPr>
        <w:spacing w:before="0" w:beforeAutospacing="0" w:after="0" w:afterAutospacing="0" w:line="360" w:lineRule="auto"/>
        <w:ind w:left="426" w:firstLine="0"/>
        <w:textAlignment w:val="baseline"/>
        <w:rPr>
          <w:rFonts w:asciiTheme="minorHAnsi" w:hAnsiTheme="minorHAnsi" w:cstheme="minorHAnsi"/>
          <w:b/>
          <w:bCs/>
          <w:sz w:val="28"/>
          <w:szCs w:val="28"/>
        </w:rPr>
      </w:pPr>
      <w:r w:rsidRPr="009E3E41">
        <w:rPr>
          <w:rFonts w:asciiTheme="minorHAnsi" w:hAnsiTheme="minorHAnsi" w:cstheme="minorHAnsi"/>
          <w:b/>
          <w:bCs/>
          <w:sz w:val="28"/>
          <w:szCs w:val="28"/>
          <w:lang w:val="es-MX"/>
        </w:rPr>
        <w:t>Autocrático</w:t>
      </w:r>
      <w:r w:rsidRPr="009E3E41">
        <w:rPr>
          <w:rFonts w:asciiTheme="minorHAnsi" w:hAnsiTheme="minorHAnsi" w:cstheme="minorHAnsi"/>
          <w:b/>
          <w:bCs/>
          <w:sz w:val="28"/>
          <w:szCs w:val="28"/>
        </w:rPr>
        <w:t> </w:t>
      </w:r>
    </w:p>
    <w:p w14:paraId="79CFF6E8"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La toma de decisiones es centralizada.</w:t>
      </w:r>
      <w:r w:rsidRPr="009E3E41">
        <w:rPr>
          <w:rFonts w:asciiTheme="minorHAnsi" w:eastAsia="Times New Roman" w:hAnsiTheme="minorHAnsi" w:cstheme="minorHAnsi"/>
          <w:color w:val="auto"/>
          <w:sz w:val="28"/>
          <w:szCs w:val="28"/>
          <w:lang w:val="es-CO" w:eastAsia="es-CO"/>
        </w:rPr>
        <w:t> </w:t>
      </w:r>
    </w:p>
    <w:p w14:paraId="3A400F0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bajo compromiso del empleado.</w:t>
      </w:r>
      <w:r w:rsidRPr="009E3E41">
        <w:rPr>
          <w:rFonts w:asciiTheme="minorHAnsi" w:eastAsia="Times New Roman" w:hAnsiTheme="minorHAnsi" w:cstheme="minorHAnsi"/>
          <w:color w:val="auto"/>
          <w:sz w:val="28"/>
          <w:szCs w:val="28"/>
          <w:lang w:val="es-CO" w:eastAsia="es-CO"/>
        </w:rPr>
        <w:t> </w:t>
      </w:r>
    </w:p>
    <w:p w14:paraId="468C626B"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Hay un muy alto compromiso del gerente.</w:t>
      </w:r>
      <w:r w:rsidRPr="009E3E41">
        <w:rPr>
          <w:rFonts w:asciiTheme="minorHAnsi" w:eastAsia="Times New Roman" w:hAnsiTheme="minorHAnsi" w:cstheme="minorHAnsi"/>
          <w:color w:val="auto"/>
          <w:sz w:val="28"/>
          <w:szCs w:val="28"/>
          <w:lang w:val="es-CO" w:eastAsia="es-CO"/>
        </w:rPr>
        <w:t> </w:t>
      </w:r>
    </w:p>
    <w:p w14:paraId="6557BD31" w14:textId="25F0B126"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en crisis y se requiere una orientación directa. </w:t>
      </w:r>
    </w:p>
    <w:p w14:paraId="618EB0D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Liberal</w:t>
      </w:r>
      <w:r w:rsidRPr="009E3E41">
        <w:rPr>
          <w:rFonts w:asciiTheme="minorHAnsi" w:eastAsia="Times New Roman" w:hAnsiTheme="minorHAnsi" w:cstheme="minorHAnsi"/>
          <w:b/>
          <w:bCs/>
          <w:color w:val="auto"/>
          <w:sz w:val="28"/>
          <w:szCs w:val="28"/>
          <w:lang w:eastAsia="es-CO"/>
        </w:rPr>
        <w:t> </w:t>
      </w:r>
    </w:p>
    <w:p w14:paraId="7E44E0D1"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delegada y descentralizada. </w:t>
      </w:r>
    </w:p>
    <w:p w14:paraId="3371A88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2A5B7E4A"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4FE0CE2E" w14:textId="62B53969" w:rsidR="00C028B1" w:rsidRPr="009E3E41" w:rsidRDefault="00C028B1" w:rsidP="007D4E7C">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9E3E41">
        <w:rPr>
          <w:rFonts w:asciiTheme="minorHAnsi" w:eastAsia="Times New Roman" w:hAnsiTheme="minorHAnsi" w:cstheme="minorHAnsi"/>
          <w:color w:val="auto"/>
          <w:sz w:val="28"/>
          <w:szCs w:val="28"/>
          <w:lang w:val="es-MX" w:eastAsia="es-CO"/>
        </w:rPr>
        <w:t>Recomendable cuando la empresa se encuentra consolidada y permite la delegación de funciones.</w:t>
      </w:r>
      <w:r w:rsidRPr="009E3E41">
        <w:rPr>
          <w:rFonts w:asciiTheme="minorHAnsi" w:eastAsia="Times New Roman" w:hAnsiTheme="minorHAnsi" w:cstheme="minorHAnsi"/>
          <w:color w:val="auto"/>
          <w:sz w:val="28"/>
          <w:szCs w:val="28"/>
          <w:lang w:val="es-CO" w:eastAsia="es-CO"/>
        </w:rPr>
        <w:t> </w:t>
      </w:r>
    </w:p>
    <w:p w14:paraId="36F3F67A" w14:textId="77777777" w:rsidR="00C028B1" w:rsidRPr="009E3E41"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eastAsia="es-CO"/>
        </w:rPr>
      </w:pPr>
      <w:r w:rsidRPr="009E3E41">
        <w:rPr>
          <w:rFonts w:asciiTheme="minorHAnsi" w:eastAsia="Times New Roman" w:hAnsiTheme="minorHAnsi" w:cstheme="minorHAnsi"/>
          <w:b/>
          <w:bCs/>
          <w:color w:val="auto"/>
          <w:sz w:val="28"/>
          <w:szCs w:val="28"/>
          <w:lang w:val="es-MX" w:eastAsia="es-CO"/>
        </w:rPr>
        <w:t>Democrático</w:t>
      </w:r>
      <w:r w:rsidRPr="009E3E41">
        <w:rPr>
          <w:rFonts w:asciiTheme="minorHAnsi" w:eastAsia="Times New Roman" w:hAnsiTheme="minorHAnsi" w:cstheme="minorHAnsi"/>
          <w:b/>
          <w:bCs/>
          <w:color w:val="auto"/>
          <w:sz w:val="28"/>
          <w:szCs w:val="28"/>
          <w:lang w:eastAsia="es-CO"/>
        </w:rPr>
        <w:t> </w:t>
      </w:r>
    </w:p>
    <w:p w14:paraId="6036BAF6"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La toma de decisiones es por concesión. </w:t>
      </w:r>
    </w:p>
    <w:p w14:paraId="2EAF61C9"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empleado. </w:t>
      </w:r>
    </w:p>
    <w:p w14:paraId="19471D82" w14:textId="77777777" w:rsidR="00C028B1" w:rsidRPr="009E3E41"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Hay un alto compromiso del gerente. </w:t>
      </w:r>
    </w:p>
    <w:p w14:paraId="6BC391ED" w14:textId="4E5C3E77" w:rsidR="001E48BA"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Recomendable cuando la empresa se encuentra consolidada, pero la toma de</w:t>
      </w:r>
    </w:p>
    <w:p w14:paraId="3D40D425" w14:textId="53095A59" w:rsidR="00C028B1" w:rsidRPr="009E3E41"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MX" w:eastAsia="es-CO"/>
        </w:rPr>
      </w:pPr>
      <w:r w:rsidRPr="009E3E41">
        <w:rPr>
          <w:rFonts w:asciiTheme="minorHAnsi" w:eastAsia="Times New Roman" w:hAnsiTheme="minorHAnsi" w:cstheme="minorHAnsi"/>
          <w:color w:val="auto"/>
          <w:sz w:val="28"/>
          <w:szCs w:val="28"/>
          <w:lang w:val="es-MX" w:eastAsia="es-CO"/>
        </w:rPr>
        <w:t>decisiones es demorada</w:t>
      </w:r>
      <w:r w:rsidR="001E48BA" w:rsidRPr="009E3E41">
        <w:rPr>
          <w:rFonts w:asciiTheme="minorHAnsi" w:eastAsia="Times New Roman" w:hAnsiTheme="minorHAnsi" w:cstheme="minorHAnsi"/>
          <w:color w:val="auto"/>
          <w:sz w:val="28"/>
          <w:szCs w:val="28"/>
          <w:lang w:val="es-MX" w:eastAsia="es-CO"/>
        </w:rPr>
        <w:t>.</w:t>
      </w:r>
    </w:p>
    <w:p w14:paraId="6E6875FA" w14:textId="24360AEF" w:rsidR="00452F9F" w:rsidRPr="009E3E41" w:rsidRDefault="00A802AC" w:rsidP="005D616F">
      <w:pPr>
        <w:pStyle w:val="Ttulo2"/>
        <w:rPr>
          <w:rStyle w:val="Textoennegrita"/>
          <w:b/>
          <w:bCs/>
        </w:rPr>
      </w:pPr>
      <w:bookmarkStart w:id="6" w:name="_Toc167324594"/>
      <w:r w:rsidRPr="009E3E41">
        <w:rPr>
          <w:rStyle w:val="Textoennegrita"/>
          <w:b/>
        </w:rPr>
        <w:t xml:space="preserve">2.4 </w:t>
      </w:r>
      <w:r w:rsidR="00CB09AD" w:rsidRPr="009E3E41">
        <w:rPr>
          <w:rStyle w:val="Textoennegrita"/>
          <w:b/>
        </w:rPr>
        <w:t>Control</w:t>
      </w:r>
      <w:bookmarkEnd w:id="6"/>
    </w:p>
    <w:p w14:paraId="32612DC0" w14:textId="77777777" w:rsidR="00774F1A"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57CD9CA5" w:rsidR="00CB09AD" w:rsidRPr="009E3E41" w:rsidRDefault="00774F1A"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Tengamos en cuenta qu</w:t>
      </w:r>
      <w:r w:rsidR="00F74584">
        <w:rPr>
          <w:rFonts w:asciiTheme="minorHAnsi" w:hAnsiTheme="minorHAnsi" w:cstheme="minorHAnsi"/>
          <w:sz w:val="28"/>
          <w:szCs w:val="28"/>
          <w:lang w:eastAsia="es-CO"/>
        </w:rPr>
        <w:t>e:</w:t>
      </w:r>
    </w:p>
    <w:p w14:paraId="48784BCC" w14:textId="055B2F05" w:rsidR="00774F1A" w:rsidRPr="009E3E41" w:rsidRDefault="00A6027C"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Pr="009E3E41" w:rsidRDefault="00C667F2" w:rsidP="00774F1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9E3E41" w:rsidRDefault="00DF1568" w:rsidP="00D10C23">
      <w:pPr>
        <w:pStyle w:val="Prrafodelista"/>
        <w:numPr>
          <w:ilvl w:val="0"/>
          <w:numId w:val="27"/>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Pr="009E3E41" w:rsidRDefault="00DF1568" w:rsidP="00DF1568">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Pr="009E3E41" w:rsidRDefault="00D61802" w:rsidP="00DC4F55">
      <w:pPr>
        <w:ind w:firstLine="0"/>
        <w:jc w:val="center"/>
        <w:rPr>
          <w:rFonts w:asciiTheme="minorHAnsi" w:hAnsiTheme="minorHAnsi" w:cstheme="minorHAnsi"/>
          <w:sz w:val="28"/>
          <w:szCs w:val="28"/>
          <w:lang w:eastAsia="es-CO"/>
        </w:rPr>
      </w:pPr>
      <w:r w:rsidRPr="009E3E41">
        <w:rPr>
          <w:rStyle w:val="FiguraCar"/>
          <w:rFonts w:asciiTheme="minorHAnsi" w:hAnsiTheme="minorHAnsi"/>
          <w:lang w:eastAsia="es-CO"/>
        </w:rPr>
        <w:t>Figura 4</w:t>
      </w:r>
      <w:r w:rsidRPr="009E3E41">
        <w:rPr>
          <w:rFonts w:asciiTheme="minorHAnsi" w:hAnsiTheme="minorHAnsi" w:cstheme="minorHAnsi"/>
          <w:sz w:val="28"/>
          <w:szCs w:val="28"/>
          <w:lang w:eastAsia="es-CO"/>
        </w:rPr>
        <w:t xml:space="preserve">. </w:t>
      </w:r>
      <w:r w:rsidRPr="009E3E41">
        <w:rPr>
          <w:rFonts w:asciiTheme="minorHAnsi" w:hAnsiTheme="minorHAnsi" w:cstheme="minorHAnsi"/>
          <w:i/>
          <w:iCs/>
          <w:sz w:val="28"/>
          <w:szCs w:val="28"/>
          <w:lang w:eastAsia="es-CO"/>
        </w:rPr>
        <w:t>Control y seguimiento administrativo</w:t>
      </w:r>
    </w:p>
    <w:p w14:paraId="4462228C" w14:textId="28A66FC1" w:rsidR="00D61802" w:rsidRDefault="00AB2B56" w:rsidP="00774A69">
      <w:pPr>
        <w:ind w:firstLine="0"/>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49315215" wp14:editId="4021A3CA">
            <wp:extent cx="6388859" cy="1790700"/>
            <wp:effectExtent l="0" t="0" r="0" b="0"/>
            <wp:doc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430556" cy="1802387"/>
                    </a:xfrm>
                    <a:prstGeom prst="rect">
                      <a:avLst/>
                    </a:prstGeom>
                  </pic:spPr>
                </pic:pic>
              </a:graphicData>
            </a:graphic>
          </wp:inline>
        </w:drawing>
      </w:r>
    </w:p>
    <w:p w14:paraId="6534DDB1" w14:textId="34A85799"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Estrategias, tácticas, plan de acción.</w:t>
      </w:r>
    </w:p>
    <w:p w14:paraId="502779BE" w14:textId="047E5E4C"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Medir el desempeño a partir de indicadores.</w:t>
      </w:r>
    </w:p>
    <w:p w14:paraId="7B98DDFF" w14:textId="4566E6F8" w:rsidR="00DC4F55" w:rsidRDefault="00DC4F55" w:rsidP="00774A69">
      <w:pPr>
        <w:ind w:firstLine="0"/>
        <w:rPr>
          <w:rFonts w:asciiTheme="minorHAnsi" w:hAnsiTheme="minorHAnsi" w:cstheme="minorHAnsi"/>
          <w:sz w:val="28"/>
          <w:szCs w:val="28"/>
          <w:lang w:eastAsia="es-CO"/>
        </w:rPr>
      </w:pPr>
      <w:proofErr w:type="spellStart"/>
      <w:r>
        <w:rPr>
          <w:rFonts w:asciiTheme="minorHAnsi" w:hAnsiTheme="minorHAnsi" w:cstheme="minorHAnsi"/>
          <w:sz w:val="28"/>
          <w:szCs w:val="28"/>
          <w:lang w:eastAsia="es-CO"/>
        </w:rPr>
        <w:t>Evauación</w:t>
      </w:r>
      <w:proofErr w:type="spellEnd"/>
      <w:r>
        <w:rPr>
          <w:rFonts w:asciiTheme="minorHAnsi" w:hAnsiTheme="minorHAnsi" w:cstheme="minorHAnsi"/>
          <w:sz w:val="28"/>
          <w:szCs w:val="28"/>
          <w:lang w:eastAsia="es-CO"/>
        </w:rPr>
        <w:t>.</w:t>
      </w:r>
    </w:p>
    <w:p w14:paraId="75E26C76" w14:textId="7E1878E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Si</w:t>
      </w:r>
      <w:r>
        <w:rPr>
          <w:rFonts w:asciiTheme="minorHAnsi" w:hAnsiTheme="minorHAnsi" w:cstheme="minorHAnsi"/>
          <w:sz w:val="28"/>
          <w:szCs w:val="28"/>
          <w:lang w:eastAsia="es-CO"/>
        </w:rPr>
        <w:tab/>
      </w:r>
      <w:r>
        <w:rPr>
          <w:rFonts w:asciiTheme="minorHAnsi" w:hAnsiTheme="minorHAnsi" w:cstheme="minorHAnsi"/>
          <w:sz w:val="28"/>
          <w:szCs w:val="28"/>
          <w:lang w:eastAsia="es-CO"/>
        </w:rPr>
        <w:tab/>
        <w:t>Continuar mediciones.</w:t>
      </w:r>
    </w:p>
    <w:p w14:paraId="2EA35CBF" w14:textId="177BE915" w:rsidR="00DC4F55" w:rsidRDefault="00DC4F55" w:rsidP="00774A69">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Cumple, satisface el estándar</w:t>
      </w:r>
      <w:r>
        <w:rPr>
          <w:rFonts w:asciiTheme="minorHAnsi" w:hAnsiTheme="minorHAnsi" w:cstheme="minorHAnsi"/>
          <w:sz w:val="28"/>
          <w:szCs w:val="28"/>
          <w:lang w:eastAsia="es-CO"/>
        </w:rPr>
        <w:tab/>
      </w:r>
      <w:r>
        <w:rPr>
          <w:rFonts w:asciiTheme="minorHAnsi" w:hAnsiTheme="minorHAnsi" w:cstheme="minorHAnsi"/>
          <w:sz w:val="28"/>
          <w:szCs w:val="28"/>
          <w:lang w:eastAsia="es-CO"/>
        </w:rPr>
        <w:tab/>
        <w:t>No</w:t>
      </w:r>
      <w:r>
        <w:rPr>
          <w:rFonts w:asciiTheme="minorHAnsi" w:hAnsiTheme="minorHAnsi" w:cstheme="minorHAnsi"/>
          <w:sz w:val="28"/>
          <w:szCs w:val="28"/>
          <w:lang w:eastAsia="es-CO"/>
        </w:rPr>
        <w:tab/>
      </w:r>
      <w:r>
        <w:rPr>
          <w:rFonts w:asciiTheme="minorHAnsi" w:hAnsiTheme="minorHAnsi" w:cstheme="minorHAnsi"/>
          <w:sz w:val="28"/>
          <w:szCs w:val="28"/>
          <w:lang w:eastAsia="es-CO"/>
        </w:rPr>
        <w:tab/>
        <w:t>Medidas de ajuste y control.</w:t>
      </w:r>
    </w:p>
    <w:p w14:paraId="141A0D57" w14:textId="77777777" w:rsidR="00B66576" w:rsidRPr="009E3E41" w:rsidRDefault="00B66576" w:rsidP="00D61802">
      <w:pPr>
        <w:jc w:val="center"/>
        <w:rPr>
          <w:rFonts w:asciiTheme="minorHAnsi" w:hAnsiTheme="minorHAnsi" w:cstheme="minorHAnsi"/>
          <w:sz w:val="28"/>
          <w:szCs w:val="28"/>
          <w:lang w:eastAsia="es-CO"/>
        </w:rPr>
      </w:pPr>
    </w:p>
    <w:p w14:paraId="150EE8D5" w14:textId="2B08CCA3" w:rsidR="003641E7" w:rsidRPr="009E3E41" w:rsidRDefault="003D3039" w:rsidP="002F5B80">
      <w:pPr>
        <w:pStyle w:val="Ttulo1"/>
      </w:pPr>
      <w:bookmarkStart w:id="7" w:name="_Toc167324595"/>
      <w:r w:rsidRPr="009E3E41">
        <w:t>Factores y variables que impulsan las empresas</w:t>
      </w:r>
      <w:bookmarkEnd w:id="7"/>
    </w:p>
    <w:p w14:paraId="46954524" w14:textId="5FE2FC71" w:rsidR="003D3039" w:rsidRPr="009E3E41" w:rsidRDefault="00735235" w:rsidP="003D303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w:t>
      </w:r>
      <w:r w:rsidR="00001936"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(Rodríguez, 2012).</w:t>
      </w:r>
    </w:p>
    <w:p w14:paraId="2B59419B" w14:textId="2569F888" w:rsidR="00860FAB" w:rsidRPr="009E3E41" w:rsidRDefault="00475836" w:rsidP="005D616F">
      <w:pPr>
        <w:pStyle w:val="Ttulo2"/>
        <w:rPr>
          <w:rStyle w:val="Textoennegrita"/>
          <w:b/>
          <w:bCs/>
        </w:rPr>
      </w:pPr>
      <w:bookmarkStart w:id="8" w:name="_Toc167324596"/>
      <w:r w:rsidRPr="009E3E41">
        <w:rPr>
          <w:rStyle w:val="Textoennegrita"/>
          <w:b/>
        </w:rPr>
        <w:t xml:space="preserve">3.1 </w:t>
      </w:r>
      <w:r w:rsidR="00860FAB" w:rsidRPr="009E3E41">
        <w:rPr>
          <w:rStyle w:val="Textoennegrita"/>
          <w:b/>
        </w:rPr>
        <w:t>Factores y variables internos</w:t>
      </w:r>
      <w:bookmarkEnd w:id="8"/>
    </w:p>
    <w:p w14:paraId="3B207F8D" w14:textId="053463C2" w:rsidR="00860FAB" w:rsidRPr="009E3E41" w:rsidRDefault="009F7198"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internos o endógeno</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son el conjunto de variables o aspectos que impulsan e impactan el comportamiento empresarial, es decir, las actuaciones que dependen de la empresa, por tanto, son absolutamente controlables, identificando fortalezas y debilidades.</w:t>
      </w:r>
    </w:p>
    <w:p w14:paraId="5A35BF48" w14:textId="45E3AA5F" w:rsidR="009F7198" w:rsidRPr="009E3E41" w:rsidRDefault="00E20933" w:rsidP="00860FA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“Según Laurence (2014)</w:t>
      </w:r>
      <w:r w:rsidR="001336C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las fortalezas son las variables empresariales que impactan positivamente y facilitan su sostenibilidad y crecimiento mientras que las debilidades hacen que se pierda competitividad afectando la eficiencia y efectividad empresarial”.</w:t>
      </w:r>
    </w:p>
    <w:p w14:paraId="383505C1" w14:textId="32FC817B" w:rsidR="00E20933" w:rsidRPr="009E3E41" w:rsidRDefault="00AD74DA" w:rsidP="00534977">
      <w:pPr>
        <w:ind w:left="720" w:hanging="720"/>
        <w:rPr>
          <w:rFonts w:asciiTheme="minorHAnsi" w:hAnsiTheme="minorHAnsi" w:cstheme="minorHAnsi"/>
          <w:sz w:val="28"/>
          <w:szCs w:val="28"/>
          <w:lang w:eastAsia="es-CO"/>
        </w:rPr>
      </w:pPr>
      <w:r w:rsidRPr="00AD74DA">
        <w:rPr>
          <w:rFonts w:asciiTheme="minorHAnsi" w:hAnsiTheme="minorHAnsi" w:cstheme="minorHAnsi"/>
          <w:sz w:val="28"/>
          <w:szCs w:val="28"/>
          <w:lang w:eastAsia="es-CO"/>
        </w:rPr>
        <w:t>A continuación, l</w:t>
      </w:r>
      <w:r w:rsidR="001C176D" w:rsidRPr="009E3E41">
        <w:rPr>
          <w:rFonts w:asciiTheme="minorHAnsi" w:hAnsiTheme="minorHAnsi" w:cstheme="minorHAnsi"/>
          <w:sz w:val="28"/>
          <w:szCs w:val="28"/>
          <w:lang w:eastAsia="es-CO"/>
        </w:rPr>
        <w:t>os factores internos:</w:t>
      </w:r>
    </w:p>
    <w:p w14:paraId="7B145618" w14:textId="42FD2C00" w:rsidR="00D4385D" w:rsidRPr="00FA0B03" w:rsidRDefault="00D4385D" w:rsidP="00D10C23">
      <w:pPr>
        <w:pStyle w:val="Prrafodelista"/>
        <w:numPr>
          <w:ilvl w:val="0"/>
          <w:numId w:val="45"/>
        </w:numPr>
        <w:rPr>
          <w:rStyle w:val="Textoennegrita"/>
          <w:rFonts w:asciiTheme="minorHAnsi" w:hAnsiTheme="minorHAnsi" w:cstheme="minorHAnsi"/>
          <w:sz w:val="28"/>
          <w:szCs w:val="28"/>
        </w:rPr>
      </w:pPr>
      <w:proofErr w:type="spellStart"/>
      <w:r w:rsidRPr="00FA0B03">
        <w:rPr>
          <w:rStyle w:val="Textoennegrita"/>
          <w:rFonts w:asciiTheme="minorHAnsi" w:hAnsiTheme="minorHAnsi" w:cstheme="minorHAnsi"/>
          <w:sz w:val="28"/>
          <w:szCs w:val="28"/>
        </w:rPr>
        <w:t>Gestión</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administrativa</w:t>
      </w:r>
      <w:proofErr w:type="spellEnd"/>
      <w:r w:rsidRPr="00FA0B03">
        <w:rPr>
          <w:rStyle w:val="Textoennegrita"/>
          <w:rFonts w:asciiTheme="minorHAnsi" w:hAnsiTheme="minorHAnsi" w:cstheme="minorHAnsi"/>
          <w:sz w:val="28"/>
          <w:szCs w:val="28"/>
        </w:rPr>
        <w:t xml:space="preserve"> </w:t>
      </w:r>
      <w:proofErr w:type="spellStart"/>
      <w:r w:rsidRPr="00FA0B03">
        <w:rPr>
          <w:rStyle w:val="Textoennegrita"/>
          <w:rFonts w:asciiTheme="minorHAnsi" w:hAnsiTheme="minorHAnsi" w:cstheme="minorHAnsi"/>
          <w:sz w:val="28"/>
          <w:szCs w:val="28"/>
        </w:rPr>
        <w:t>estratégica</w:t>
      </w:r>
      <w:proofErr w:type="spellEnd"/>
    </w:p>
    <w:p w14:paraId="2B68C0C4" w14:textId="758BFDF7" w:rsidR="00D4385D" w:rsidRPr="00FA0B03" w:rsidRDefault="00D4385D" w:rsidP="00534977">
      <w:pPr>
        <w:pStyle w:val="Prrafodelista"/>
        <w:numPr>
          <w:ilvl w:val="0"/>
          <w:numId w:val="0"/>
        </w:numPr>
        <w:ind w:left="1429"/>
        <w:rPr>
          <w:rFonts w:asciiTheme="minorHAnsi" w:hAnsiTheme="minorHAnsi" w:cstheme="minorHAnsi"/>
          <w:sz w:val="28"/>
          <w:szCs w:val="28"/>
          <w:lang w:eastAsia="es-CO"/>
        </w:rPr>
      </w:pPr>
      <w:r w:rsidRPr="00FA0B03">
        <w:rPr>
          <w:rFonts w:asciiTheme="minorHAnsi" w:hAnsiTheme="minorHAnsi" w:cstheme="minorHAnsi"/>
          <w:sz w:val="28"/>
          <w:szCs w:val="28"/>
          <w:lang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sidRPr="00FA0B03">
        <w:rPr>
          <w:rFonts w:asciiTheme="minorHAnsi" w:hAnsiTheme="minorHAnsi" w:cstheme="minorHAnsi"/>
          <w:sz w:val="28"/>
          <w:szCs w:val="28"/>
          <w:lang w:eastAsia="es-CO"/>
        </w:rPr>
        <w:t>s</w:t>
      </w:r>
      <w:r w:rsidRPr="00FA0B03">
        <w:rPr>
          <w:rFonts w:asciiTheme="minorHAnsi" w:hAnsiTheme="minorHAnsi" w:cstheme="minorHAnsi"/>
          <w:sz w:val="28"/>
          <w:szCs w:val="28"/>
          <w:lang w:eastAsia="es-CO"/>
        </w:rPr>
        <w:t xml:space="preserve"> de la organización, mismo que establezcan los aportes y desempeños de cada empleado.</w:t>
      </w:r>
    </w:p>
    <w:p w14:paraId="035FF45B" w14:textId="5AF4EE0D" w:rsidR="00D4385D" w:rsidRPr="00FA0B03" w:rsidRDefault="0001087B"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Productos y servicios</w:t>
      </w:r>
    </w:p>
    <w:p w14:paraId="720BBD44" w14:textId="6884842D" w:rsidR="0001087B" w:rsidRPr="00FA0B03" w:rsidRDefault="0001087B"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9E3E41" w:rsidRDefault="00BF4059" w:rsidP="00D10C23">
      <w:pPr>
        <w:pStyle w:val="Prrafodelista"/>
        <w:numPr>
          <w:ilvl w:val="0"/>
          <w:numId w:val="45"/>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Mercado de clientes</w:t>
      </w:r>
    </w:p>
    <w:p w14:paraId="230019BF" w14:textId="031DE9EB" w:rsidR="00BF4059" w:rsidRPr="009E3E41" w:rsidRDefault="00BF4059" w:rsidP="0053497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estudiará el ámbito geográfico para ubicar la segmentación (características de los clientes), el posicionamiento o grado de recordación del producto o marca, la participación en el mercado o nivel de ventas, el modelo de negocio, los criterios de compra y factores de decisión, el censo de oferta o de </w:t>
      </w:r>
      <w:proofErr w:type="spellStart"/>
      <w:r w:rsidRPr="009E3E41">
        <w:rPr>
          <w:rStyle w:val="Textoennegrita"/>
          <w:rFonts w:asciiTheme="minorHAnsi" w:hAnsiTheme="minorHAnsi" w:cstheme="minorHAnsi"/>
          <w:b w:val="0"/>
          <w:bCs w:val="0"/>
          <w:sz w:val="28"/>
          <w:szCs w:val="28"/>
        </w:rPr>
        <w:t>competidores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directos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clientes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existentes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nuevos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clientes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potenciales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clientes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insatisfechos</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rotación</w:t>
      </w:r>
      <w:proofErr w:type="spellEnd"/>
      <w:r w:rsidRPr="009E3E41">
        <w:rPr>
          <w:rStyle w:val="Textoennegrita"/>
          <w:rFonts w:asciiTheme="minorHAnsi" w:hAnsiTheme="minorHAnsi" w:cstheme="minorHAnsi"/>
          <w:b w:val="0"/>
          <w:bCs w:val="0"/>
          <w:sz w:val="28"/>
          <w:szCs w:val="28"/>
        </w:rPr>
        <w:t xml:space="preserve"> de </w:t>
      </w:r>
      <w:proofErr w:type="spellStart"/>
      <w:r w:rsidRPr="009E3E41">
        <w:rPr>
          <w:rStyle w:val="Textoennegrita"/>
          <w:rFonts w:asciiTheme="minorHAnsi" w:hAnsiTheme="minorHAnsi" w:cstheme="minorHAnsi"/>
          <w:b w:val="0"/>
          <w:bCs w:val="0"/>
          <w:sz w:val="28"/>
          <w:szCs w:val="28"/>
        </w:rPr>
        <w:t>clientes</w:t>
      </w:r>
      <w:proofErr w:type="spellEnd"/>
      <w:r w:rsidRPr="009E3E41">
        <w:rPr>
          <w:rStyle w:val="Textoennegrita"/>
          <w:rFonts w:asciiTheme="minorHAnsi" w:hAnsiTheme="minorHAnsi" w:cstheme="minorHAnsi"/>
          <w:b w:val="0"/>
          <w:bCs w:val="0"/>
          <w:sz w:val="28"/>
          <w:szCs w:val="28"/>
        </w:rPr>
        <w:t>, etc.</w:t>
      </w:r>
    </w:p>
    <w:p w14:paraId="112C57E6" w14:textId="19888693" w:rsidR="001C176D" w:rsidRPr="009E3E41" w:rsidRDefault="00CF580C" w:rsidP="00D10C23">
      <w:pPr>
        <w:pStyle w:val="Prrafodelista"/>
        <w:numPr>
          <w:ilvl w:val="0"/>
          <w:numId w:val="45"/>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Procesos</w:t>
      </w:r>
      <w:proofErr w:type="spellEnd"/>
      <w:r w:rsidRPr="009E3E41">
        <w:rPr>
          <w:rStyle w:val="Textoennegrita"/>
          <w:rFonts w:asciiTheme="minorHAnsi" w:hAnsiTheme="minorHAnsi" w:cstheme="minorHAnsi"/>
          <w:sz w:val="28"/>
          <w:szCs w:val="28"/>
        </w:rPr>
        <w:t xml:space="preserve"> </w:t>
      </w:r>
      <w:proofErr w:type="spellStart"/>
      <w:r w:rsidRPr="009E3E41">
        <w:rPr>
          <w:rStyle w:val="Textoennegrita"/>
          <w:rFonts w:asciiTheme="minorHAnsi" w:hAnsiTheme="minorHAnsi" w:cstheme="minorHAnsi"/>
          <w:sz w:val="28"/>
          <w:szCs w:val="28"/>
        </w:rPr>
        <w:t>empresariales</w:t>
      </w:r>
      <w:proofErr w:type="spellEnd"/>
    </w:p>
    <w:p w14:paraId="73EE1EB6" w14:textId="77C02685" w:rsidR="00CF580C" w:rsidRDefault="00CF580C" w:rsidP="00534977">
      <w:pPr>
        <w:pStyle w:val="Prrafodelista"/>
        <w:numPr>
          <w:ilvl w:val="0"/>
          <w:numId w:val="0"/>
        </w:numPr>
        <w:ind w:left="1429"/>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w:t>
      </w:r>
      <w:proofErr w:type="spellStart"/>
      <w:r w:rsidRPr="009E3E41">
        <w:rPr>
          <w:rStyle w:val="Textoennegrita"/>
          <w:rFonts w:asciiTheme="minorHAnsi" w:hAnsiTheme="minorHAnsi" w:cstheme="minorHAnsi"/>
          <w:b w:val="0"/>
          <w:bCs w:val="0"/>
          <w:sz w:val="28"/>
          <w:szCs w:val="28"/>
        </w:rPr>
        <w:t>incluyendo</w:t>
      </w:r>
      <w:proofErr w:type="spellEnd"/>
      <w:r w:rsidRPr="009E3E41">
        <w:rPr>
          <w:rStyle w:val="Textoennegrita"/>
          <w:rFonts w:asciiTheme="minorHAnsi" w:hAnsiTheme="minorHAnsi" w:cstheme="minorHAnsi"/>
          <w:b w:val="0"/>
          <w:bCs w:val="0"/>
          <w:sz w:val="28"/>
          <w:szCs w:val="28"/>
        </w:rPr>
        <w:t xml:space="preserve"> </w:t>
      </w:r>
      <w:proofErr w:type="spellStart"/>
      <w:r w:rsidRPr="009E3E41">
        <w:rPr>
          <w:rStyle w:val="Textoennegrita"/>
          <w:rFonts w:asciiTheme="minorHAnsi" w:hAnsiTheme="minorHAnsi" w:cstheme="minorHAnsi"/>
          <w:b w:val="0"/>
          <w:bCs w:val="0"/>
          <w:sz w:val="28"/>
          <w:szCs w:val="28"/>
        </w:rPr>
        <w:t>logística</w:t>
      </w:r>
      <w:proofErr w:type="spellEnd"/>
      <w:r w:rsidRPr="009E3E41">
        <w:rPr>
          <w:rStyle w:val="Textoennegrita"/>
          <w:rFonts w:asciiTheme="minorHAnsi" w:hAnsiTheme="minorHAnsi" w:cstheme="minorHAnsi"/>
          <w:b w:val="0"/>
          <w:bCs w:val="0"/>
          <w:sz w:val="28"/>
          <w:szCs w:val="28"/>
        </w:rPr>
        <w:t xml:space="preserve"> e </w:t>
      </w:r>
      <w:proofErr w:type="spellStart"/>
      <w:r w:rsidRPr="009E3E41">
        <w:rPr>
          <w:rStyle w:val="Textoennegrita"/>
          <w:rFonts w:asciiTheme="minorHAnsi" w:hAnsiTheme="minorHAnsi" w:cstheme="minorHAnsi"/>
          <w:b w:val="0"/>
          <w:bCs w:val="0"/>
          <w:sz w:val="28"/>
          <w:szCs w:val="28"/>
        </w:rPr>
        <w:t>innovación</w:t>
      </w:r>
      <w:proofErr w:type="spellEnd"/>
      <w:r w:rsidRPr="009E3E41">
        <w:rPr>
          <w:rStyle w:val="Textoennegrita"/>
          <w:rFonts w:asciiTheme="minorHAnsi" w:hAnsiTheme="minorHAnsi" w:cstheme="minorHAnsi"/>
          <w:b w:val="0"/>
          <w:bCs w:val="0"/>
          <w:sz w:val="28"/>
          <w:szCs w:val="28"/>
        </w:rPr>
        <w:t>.</w:t>
      </w:r>
    </w:p>
    <w:p w14:paraId="4386C5B9" w14:textId="77777777" w:rsidR="00FA0B03" w:rsidRDefault="00FA0B03" w:rsidP="00534977">
      <w:pPr>
        <w:pStyle w:val="Prrafodelista"/>
        <w:numPr>
          <w:ilvl w:val="0"/>
          <w:numId w:val="0"/>
        </w:numPr>
        <w:ind w:left="1429"/>
        <w:rPr>
          <w:rStyle w:val="Textoennegrita"/>
          <w:rFonts w:asciiTheme="minorHAnsi" w:hAnsiTheme="minorHAnsi" w:cstheme="minorHAnsi"/>
          <w:b w:val="0"/>
          <w:bCs w:val="0"/>
          <w:sz w:val="28"/>
          <w:szCs w:val="28"/>
        </w:rPr>
      </w:pPr>
    </w:p>
    <w:p w14:paraId="7FD6BB65" w14:textId="77777777" w:rsidR="00FA0B03" w:rsidRDefault="00FA0B03" w:rsidP="00534977">
      <w:pPr>
        <w:pStyle w:val="Prrafodelista"/>
        <w:numPr>
          <w:ilvl w:val="0"/>
          <w:numId w:val="0"/>
        </w:numPr>
        <w:ind w:left="1429"/>
        <w:rPr>
          <w:rStyle w:val="Textoennegrita"/>
          <w:rFonts w:asciiTheme="minorHAnsi" w:hAnsiTheme="minorHAnsi" w:cstheme="minorHAnsi"/>
          <w:b w:val="0"/>
          <w:bCs w:val="0"/>
          <w:sz w:val="28"/>
          <w:szCs w:val="28"/>
        </w:rPr>
      </w:pPr>
    </w:p>
    <w:p w14:paraId="0F322352" w14:textId="77777777" w:rsidR="00FA0B03" w:rsidRPr="009E3E41" w:rsidRDefault="00FA0B03" w:rsidP="00534977">
      <w:pPr>
        <w:pStyle w:val="Prrafodelista"/>
        <w:numPr>
          <w:ilvl w:val="0"/>
          <w:numId w:val="0"/>
        </w:numPr>
        <w:ind w:left="1429"/>
        <w:rPr>
          <w:rStyle w:val="Textoennegrita"/>
          <w:rFonts w:asciiTheme="minorHAnsi" w:hAnsiTheme="minorHAnsi" w:cstheme="minorHAnsi"/>
          <w:b w:val="0"/>
          <w:bCs w:val="0"/>
          <w:sz w:val="28"/>
          <w:szCs w:val="28"/>
        </w:rPr>
      </w:pPr>
    </w:p>
    <w:p w14:paraId="64042231" w14:textId="2370BD08" w:rsidR="00F5710F" w:rsidRPr="00FA0B03" w:rsidRDefault="00D70EF3"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Marketing</w:t>
      </w:r>
      <w:r w:rsidRPr="00FA0B03">
        <w:rPr>
          <w:rStyle w:val="Textoennegrita"/>
          <w:rFonts w:asciiTheme="minorHAnsi" w:hAnsiTheme="minorHAnsi" w:cstheme="minorHAnsi"/>
          <w:sz w:val="28"/>
          <w:szCs w:val="28"/>
        </w:rPr>
        <w:t>”</w:t>
      </w:r>
      <w:r w:rsidR="00F5710F" w:rsidRPr="00FA0B03">
        <w:rPr>
          <w:rStyle w:val="Textoennegrita"/>
          <w:rFonts w:asciiTheme="minorHAnsi" w:hAnsiTheme="minorHAnsi" w:cstheme="minorHAnsi"/>
          <w:sz w:val="28"/>
          <w:szCs w:val="28"/>
        </w:rPr>
        <w:t xml:space="preserve"> y comunicación</w:t>
      </w:r>
    </w:p>
    <w:p w14:paraId="3E326000" w14:textId="5EF50C93" w:rsidR="00F5710F" w:rsidRPr="00FA0B03" w:rsidRDefault="00F5710F"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 xml:space="preserve">Se </w:t>
      </w:r>
      <w:proofErr w:type="spellStart"/>
      <w:r w:rsidRPr="00FA0B03">
        <w:rPr>
          <w:rStyle w:val="Textoennegrita"/>
          <w:rFonts w:asciiTheme="minorHAnsi" w:hAnsiTheme="minorHAnsi" w:cstheme="minorHAnsi"/>
          <w:b w:val="0"/>
          <w:bCs w:val="0"/>
          <w:sz w:val="28"/>
          <w:szCs w:val="28"/>
        </w:rPr>
        <w:t>analizarán</w:t>
      </w:r>
      <w:proofErr w:type="spellEnd"/>
      <w:r w:rsidRPr="00FA0B03">
        <w:rPr>
          <w:rStyle w:val="Textoennegrita"/>
          <w:rFonts w:asciiTheme="minorHAnsi" w:hAnsiTheme="minorHAnsi" w:cstheme="minorHAnsi"/>
          <w:b w:val="0"/>
          <w:bCs w:val="0"/>
          <w:sz w:val="28"/>
          <w:szCs w:val="28"/>
        </w:rPr>
        <w:t xml:space="preserve"> </w:t>
      </w:r>
      <w:proofErr w:type="spellStart"/>
      <w:r w:rsidRPr="00FA0B03">
        <w:rPr>
          <w:rStyle w:val="Textoennegrita"/>
          <w:rFonts w:asciiTheme="minorHAnsi" w:hAnsiTheme="minorHAnsi" w:cstheme="minorHAnsi"/>
          <w:b w:val="0"/>
          <w:bCs w:val="0"/>
          <w:sz w:val="28"/>
          <w:szCs w:val="28"/>
        </w:rPr>
        <w:t>todos</w:t>
      </w:r>
      <w:proofErr w:type="spellEnd"/>
      <w:r w:rsidRPr="00FA0B03">
        <w:rPr>
          <w:rStyle w:val="Textoennegrita"/>
          <w:rFonts w:asciiTheme="minorHAnsi" w:hAnsiTheme="minorHAnsi" w:cstheme="minorHAnsi"/>
          <w:b w:val="0"/>
          <w:bCs w:val="0"/>
          <w:sz w:val="28"/>
          <w:szCs w:val="28"/>
        </w:rPr>
        <w:t xml:space="preserve"> </w:t>
      </w:r>
      <w:proofErr w:type="spellStart"/>
      <w:r w:rsidRPr="00FA0B03">
        <w:rPr>
          <w:rStyle w:val="Textoennegrita"/>
          <w:rFonts w:asciiTheme="minorHAnsi" w:hAnsiTheme="minorHAnsi" w:cstheme="minorHAnsi"/>
          <w:b w:val="0"/>
          <w:bCs w:val="0"/>
          <w:sz w:val="28"/>
          <w:szCs w:val="28"/>
        </w:rPr>
        <w:t>aquellos</w:t>
      </w:r>
      <w:proofErr w:type="spellEnd"/>
      <w:r w:rsidRPr="00FA0B03">
        <w:rPr>
          <w:rStyle w:val="Textoennegrita"/>
          <w:rFonts w:asciiTheme="minorHAnsi" w:hAnsiTheme="minorHAnsi" w:cstheme="minorHAnsi"/>
          <w:b w:val="0"/>
          <w:bCs w:val="0"/>
          <w:sz w:val="28"/>
          <w:szCs w:val="28"/>
        </w:rPr>
        <w:t xml:space="preserve"> </w:t>
      </w:r>
      <w:proofErr w:type="spellStart"/>
      <w:r w:rsidRPr="00FA0B03">
        <w:rPr>
          <w:rStyle w:val="Textoennegrita"/>
          <w:rFonts w:asciiTheme="minorHAnsi" w:hAnsiTheme="minorHAnsi" w:cstheme="minorHAnsi"/>
          <w:b w:val="0"/>
          <w:bCs w:val="0"/>
          <w:sz w:val="28"/>
          <w:szCs w:val="28"/>
        </w:rPr>
        <w:t>factores</w:t>
      </w:r>
      <w:proofErr w:type="spellEnd"/>
      <w:r w:rsidRPr="00FA0B03">
        <w:rPr>
          <w:rStyle w:val="Textoennegrita"/>
          <w:rFonts w:asciiTheme="minorHAnsi" w:hAnsiTheme="minorHAnsi" w:cstheme="minorHAnsi"/>
          <w:b w:val="0"/>
          <w:bCs w:val="0"/>
          <w:sz w:val="28"/>
          <w:szCs w:val="28"/>
        </w:rPr>
        <w:t xml:space="preserve"> </w:t>
      </w:r>
      <w:proofErr w:type="spellStart"/>
      <w:r w:rsidRPr="00FA0B03">
        <w:rPr>
          <w:rStyle w:val="Textoennegrita"/>
          <w:rFonts w:asciiTheme="minorHAnsi" w:hAnsiTheme="minorHAnsi" w:cstheme="minorHAnsi"/>
          <w:b w:val="0"/>
          <w:bCs w:val="0"/>
          <w:sz w:val="28"/>
          <w:szCs w:val="28"/>
        </w:rPr>
        <w:t>referentes</w:t>
      </w:r>
      <w:proofErr w:type="spellEnd"/>
      <w:r w:rsidRPr="00FA0B03">
        <w:rPr>
          <w:rStyle w:val="Textoennegrita"/>
          <w:rFonts w:asciiTheme="minorHAnsi" w:hAnsiTheme="minorHAnsi" w:cstheme="minorHAnsi"/>
          <w:b w:val="0"/>
          <w:bCs w:val="0"/>
          <w:sz w:val="28"/>
          <w:szCs w:val="28"/>
        </w:rPr>
        <w:t xml:space="preserve"> al </w:t>
      </w:r>
      <w:r w:rsidR="008B2FC8" w:rsidRPr="00FA0B03">
        <w:rPr>
          <w:rStyle w:val="Textoennegrita"/>
          <w:rFonts w:asciiTheme="minorHAnsi" w:hAnsiTheme="minorHAnsi" w:cstheme="minorHAnsi"/>
          <w:b w:val="0"/>
          <w:bCs w:val="0"/>
          <w:sz w:val="28"/>
          <w:szCs w:val="28"/>
        </w:rPr>
        <w:t>“</w:t>
      </w:r>
      <w:r w:rsidRPr="00FA0B03">
        <w:rPr>
          <w:rStyle w:val="Extranjerismo"/>
          <w:rFonts w:asciiTheme="minorHAnsi" w:hAnsiTheme="minorHAnsi" w:cstheme="minorHAnsi"/>
          <w:sz w:val="28"/>
          <w:szCs w:val="28"/>
        </w:rPr>
        <w:t>marketing</w:t>
      </w:r>
      <w:r w:rsidR="008B2FC8"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mix y a la comunicación</w:t>
      </w:r>
      <w:r w:rsidR="00A93501"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tanto la realizada por los medios tradicionales, como la comunicación online a través de banners, redes sociales, blogs, portales, entre otros.</w:t>
      </w:r>
    </w:p>
    <w:p w14:paraId="3E06C9E1" w14:textId="0F904A1C" w:rsidR="00BB4101" w:rsidRPr="00FA0B03" w:rsidRDefault="00BB4101"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Recursos humanos y organización</w:t>
      </w:r>
    </w:p>
    <w:p w14:paraId="2BD04F5A" w14:textId="363562DA" w:rsidR="00BB4101" w:rsidRPr="00FA0B03" w:rsidRDefault="00BB4101"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analizan variables como la composición de la planta de personal, su estructura</w:t>
      </w:r>
      <w:r w:rsidR="00F123EF" w:rsidRPr="00FA0B03">
        <w:rPr>
          <w:rStyle w:val="Textoennegrita"/>
          <w:rFonts w:asciiTheme="minorHAnsi" w:hAnsiTheme="minorHAnsi" w:cstheme="minorHAnsi"/>
          <w:b w:val="0"/>
          <w:bCs w:val="0"/>
          <w:sz w:val="28"/>
          <w:szCs w:val="28"/>
        </w:rPr>
        <w:t>,</w:t>
      </w:r>
      <w:r w:rsidRPr="00FA0B03">
        <w:rPr>
          <w:rStyle w:val="Textoennegrita"/>
          <w:rFonts w:asciiTheme="minorHAnsi" w:hAnsiTheme="minorHAnsi" w:cstheme="minorHAnsi"/>
          <w:b w:val="0"/>
          <w:bCs w:val="0"/>
          <w:sz w:val="28"/>
          <w:szCs w:val="28"/>
        </w:rPr>
        <w:t xml:space="preserve"> organización, tipos de contratación, percepción del clima laboral, nivel de salarios.</w:t>
      </w:r>
    </w:p>
    <w:p w14:paraId="60377EFB" w14:textId="371E7A08" w:rsidR="00860FAB" w:rsidRPr="00FA0B03" w:rsidRDefault="00E45917"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Posición financiera</w:t>
      </w:r>
    </w:p>
    <w:p w14:paraId="4EB8BD57" w14:textId="67CB6A95" w:rsidR="00E45917" w:rsidRPr="00FA0B03" w:rsidRDefault="00E45917"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Se estudiarán los estados financieros como el balance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FA0B03" w:rsidRDefault="003D57E5" w:rsidP="00D10C23">
      <w:pPr>
        <w:pStyle w:val="Prrafodelista"/>
        <w:numPr>
          <w:ilvl w:val="0"/>
          <w:numId w:val="45"/>
        </w:num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Tecnología disponible</w:t>
      </w:r>
    </w:p>
    <w:p w14:paraId="3C49F62A" w14:textId="111F9846" w:rsidR="003D57E5" w:rsidRPr="00FA0B03" w:rsidRDefault="003D57E5" w:rsidP="00534977">
      <w:pPr>
        <w:pStyle w:val="Prrafodelista"/>
        <w:numPr>
          <w:ilvl w:val="0"/>
          <w:numId w:val="0"/>
        </w:numPr>
        <w:ind w:left="1429"/>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Contar con recursos actualizados como software integrado para lograr un mayor desarrollo, se evalúa el plan de renovación, sustitución y mantenimientos.</w:t>
      </w:r>
    </w:p>
    <w:p w14:paraId="622B3F48" w14:textId="77777777" w:rsidR="00B9145D" w:rsidRPr="00FA0B03" w:rsidRDefault="00B9145D" w:rsidP="00D83F22">
      <w:pPr>
        <w:rPr>
          <w:rStyle w:val="Textoennegrita"/>
          <w:rFonts w:asciiTheme="minorHAnsi" w:hAnsiTheme="minorHAnsi" w:cstheme="minorHAnsi"/>
          <w:sz w:val="28"/>
          <w:szCs w:val="28"/>
        </w:rPr>
      </w:pPr>
      <w:r w:rsidRPr="00FA0B03">
        <w:rPr>
          <w:rStyle w:val="Textoennegrita"/>
          <w:rFonts w:asciiTheme="minorHAnsi" w:hAnsiTheme="minorHAnsi" w:cstheme="minorHAnsi"/>
          <w:sz w:val="28"/>
          <w:szCs w:val="28"/>
        </w:rPr>
        <w:t>Clasificación de clientes</w:t>
      </w:r>
    </w:p>
    <w:p w14:paraId="7FE354D4" w14:textId="307D1953" w:rsidR="00A52808" w:rsidRPr="00FA0B03" w:rsidRDefault="00B9145D" w:rsidP="00D83F22">
      <w:pPr>
        <w:rPr>
          <w:rStyle w:val="Textoennegrita"/>
          <w:rFonts w:asciiTheme="minorHAnsi" w:hAnsiTheme="minorHAnsi" w:cstheme="minorHAnsi"/>
          <w:b w:val="0"/>
          <w:bCs w:val="0"/>
          <w:sz w:val="28"/>
          <w:szCs w:val="28"/>
        </w:rPr>
      </w:pPr>
      <w:r w:rsidRPr="00FA0B03">
        <w:rPr>
          <w:rStyle w:val="Textoennegrita"/>
          <w:rFonts w:asciiTheme="minorHAnsi" w:hAnsiTheme="minorHAnsi" w:cstheme="minorHAnsi"/>
          <w:b w:val="0"/>
          <w:bCs w:val="0"/>
          <w:sz w:val="28"/>
          <w:szCs w:val="28"/>
        </w:rPr>
        <w:t>Para saber más sobre la clasificación de clientes</w:t>
      </w:r>
      <w:r w:rsidR="006C38DB" w:rsidRPr="00FA0B03">
        <w:rPr>
          <w:rStyle w:val="Textoennegrita"/>
          <w:rFonts w:asciiTheme="minorHAnsi" w:hAnsiTheme="minorHAnsi" w:cstheme="minorHAnsi"/>
          <w:b w:val="0"/>
          <w:bCs w:val="0"/>
          <w:sz w:val="28"/>
          <w:szCs w:val="28"/>
        </w:rPr>
        <w:t xml:space="preserve"> a continuación, se dispone el documento</w:t>
      </w:r>
      <w:r w:rsidR="002947C3" w:rsidRPr="00FA0B03">
        <w:rPr>
          <w:rStyle w:val="Textoennegrita"/>
          <w:rFonts w:asciiTheme="minorHAnsi" w:hAnsiTheme="minorHAnsi" w:cstheme="minorHAnsi"/>
          <w:b w:val="0"/>
          <w:bCs w:val="0"/>
          <w:sz w:val="28"/>
          <w:szCs w:val="28"/>
        </w:rPr>
        <w:t xml:space="preserve"> </w:t>
      </w:r>
      <w:r w:rsidR="00BD54B1" w:rsidRPr="00FA0B03">
        <w:rPr>
          <w:rStyle w:val="Textoennegrita"/>
          <w:rFonts w:asciiTheme="minorHAnsi" w:hAnsiTheme="minorHAnsi" w:cstheme="minorHAnsi"/>
          <w:b w:val="0"/>
          <w:bCs w:val="0"/>
          <w:sz w:val="28"/>
          <w:szCs w:val="28"/>
        </w:rPr>
        <w:t xml:space="preserve">Anexo 2 - </w:t>
      </w:r>
      <w:r w:rsidR="002947C3" w:rsidRPr="00FA0B03">
        <w:rPr>
          <w:rStyle w:val="Textoennegrita"/>
          <w:rFonts w:asciiTheme="minorHAnsi" w:hAnsiTheme="minorHAnsi" w:cstheme="minorHAnsi"/>
          <w:b w:val="0"/>
          <w:bCs w:val="0"/>
          <w:sz w:val="28"/>
          <w:szCs w:val="28"/>
        </w:rPr>
        <w:t>Clasificación de clientes</w:t>
      </w:r>
      <w:r w:rsidR="00BD54B1" w:rsidRPr="00FA0B03">
        <w:rPr>
          <w:rStyle w:val="Textoennegrita"/>
          <w:rFonts w:asciiTheme="minorHAnsi" w:hAnsiTheme="minorHAnsi" w:cstheme="minorHAnsi"/>
          <w:b w:val="0"/>
          <w:bCs w:val="0"/>
          <w:sz w:val="28"/>
          <w:szCs w:val="28"/>
        </w:rPr>
        <w:t>,</w:t>
      </w:r>
      <w:r w:rsidR="002947C3" w:rsidRPr="00FA0B03">
        <w:rPr>
          <w:rStyle w:val="Textoennegrita"/>
          <w:rFonts w:asciiTheme="minorHAnsi" w:hAnsiTheme="minorHAnsi" w:cstheme="minorHAnsi"/>
          <w:b w:val="0"/>
          <w:bCs w:val="0"/>
          <w:sz w:val="28"/>
          <w:szCs w:val="28"/>
        </w:rPr>
        <w:t xml:space="preserve"> ubicado en la carpeta anexos.</w:t>
      </w:r>
    </w:p>
    <w:p w14:paraId="7618C695" w14:textId="77777777" w:rsidR="00E317D5" w:rsidRPr="00FA0B03" w:rsidRDefault="00E317D5" w:rsidP="00D83F22">
      <w:pPr>
        <w:rPr>
          <w:rStyle w:val="Textoennegrita"/>
          <w:rFonts w:asciiTheme="minorHAnsi" w:hAnsiTheme="minorHAnsi" w:cstheme="minorHAnsi"/>
          <w:b w:val="0"/>
          <w:bCs w:val="0"/>
          <w:sz w:val="28"/>
          <w:szCs w:val="28"/>
        </w:rPr>
      </w:pPr>
    </w:p>
    <w:p w14:paraId="3104930D" w14:textId="5282E1C2" w:rsidR="00613804" w:rsidRPr="009E3E41" w:rsidRDefault="00475836" w:rsidP="005D616F">
      <w:pPr>
        <w:pStyle w:val="Ttulo2"/>
        <w:rPr>
          <w:rStyle w:val="Textoennegrita"/>
          <w:b/>
          <w:bCs/>
        </w:rPr>
      </w:pPr>
      <w:bookmarkStart w:id="9" w:name="_Toc167324597"/>
      <w:r w:rsidRPr="009E3E41">
        <w:rPr>
          <w:rStyle w:val="Textoennegrita"/>
          <w:b/>
        </w:rPr>
        <w:t xml:space="preserve">3.2 </w:t>
      </w:r>
      <w:r w:rsidR="00613804" w:rsidRPr="009E3E41">
        <w:rPr>
          <w:rStyle w:val="Textoennegrita"/>
          <w:b/>
        </w:rPr>
        <w:t>Factores y variables externos</w:t>
      </w:r>
      <w:bookmarkEnd w:id="9"/>
    </w:p>
    <w:p w14:paraId="7FAFE102" w14:textId="443C2195" w:rsidR="00613804" w:rsidRPr="009E3E41" w:rsidRDefault="00890BF7" w:rsidP="00B9145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Los factores externos o exógenos son el conjunto de variables o aspectos que impulsan e impactan el comportamiento de la empresa, pero que no depende de sus actuaciones, por tanto, no son de su control.</w:t>
      </w:r>
    </w:p>
    <w:p w14:paraId="72C9F3A4" w14:textId="3C1F5E5A" w:rsidR="00890BF7" w:rsidRPr="009E3E41" w:rsidRDefault="00AE2601" w:rsidP="00AE260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w:t>
      </w:r>
    </w:p>
    <w:p w14:paraId="38486576"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Pr="009E3E41" w:rsidRDefault="00705BBD" w:rsidP="00D10C23">
      <w:pPr>
        <w:pStyle w:val="Prrafodelista"/>
        <w:numPr>
          <w:ilvl w:val="0"/>
          <w:numId w:val="36"/>
        </w:num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microentorno es la externalidad próxima a la empresa como, por ejemplo, los proveedores, clientes y la competencia.</w:t>
      </w:r>
    </w:p>
    <w:p w14:paraId="7CC63BB0" w14:textId="135B1D8B" w:rsidR="00705BBD" w:rsidRPr="009E3E41" w:rsidRDefault="00705BBD" w:rsidP="00705BBD">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Revisemos cuáles son estos factores externos:</w:t>
      </w:r>
    </w:p>
    <w:p w14:paraId="08365045" w14:textId="6912E0ED" w:rsidR="00AE2601" w:rsidRPr="009E3E41" w:rsidRDefault="00705BBD" w:rsidP="00E01EB1">
      <w:pPr>
        <w:ind w:left="720" w:hanging="360"/>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Factores y variables externo</w:t>
      </w:r>
      <w:r w:rsidR="00175F04" w:rsidRPr="009E3E41">
        <w:rPr>
          <w:rStyle w:val="Textoennegrita"/>
          <w:rFonts w:asciiTheme="minorHAnsi" w:hAnsiTheme="minorHAnsi" w:cstheme="minorHAnsi"/>
          <w:sz w:val="28"/>
          <w:szCs w:val="28"/>
        </w:rPr>
        <w:t>s</w:t>
      </w:r>
    </w:p>
    <w:p w14:paraId="05F6C11A" w14:textId="77777777" w:rsidR="00C339ED" w:rsidRPr="009E3E41" w:rsidRDefault="00C339ED"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Políticos</w:t>
      </w:r>
      <w:proofErr w:type="spellEnd"/>
      <w:r w:rsidRPr="009E3E41">
        <w:rPr>
          <w:rStyle w:val="Textoennegrita"/>
          <w:rFonts w:asciiTheme="minorHAnsi" w:hAnsiTheme="minorHAnsi" w:cstheme="minorHAnsi"/>
          <w:sz w:val="28"/>
          <w:szCs w:val="28"/>
          <w:lang w:eastAsia="es-CO"/>
        </w:rPr>
        <w:t xml:space="preserve"> y </w:t>
      </w:r>
      <w:proofErr w:type="spellStart"/>
      <w:r w:rsidRPr="009E3E41">
        <w:rPr>
          <w:rStyle w:val="Textoennegrita"/>
          <w:rFonts w:asciiTheme="minorHAnsi" w:hAnsiTheme="minorHAnsi" w:cstheme="minorHAnsi"/>
          <w:sz w:val="28"/>
          <w:szCs w:val="28"/>
          <w:lang w:eastAsia="es-CO"/>
        </w:rPr>
        <w:t>gubernamentales</w:t>
      </w:r>
      <w:proofErr w:type="spellEnd"/>
    </w:p>
    <w:p w14:paraId="3BA250C1" w14:textId="665AAB34" w:rsidR="00175F04" w:rsidRDefault="00C339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Legislación tributaria, comercial, laboral, etc., las </w:t>
      </w:r>
      <w:proofErr w:type="spellStart"/>
      <w:r w:rsidRPr="009E3E41">
        <w:rPr>
          <w:rFonts w:asciiTheme="minorHAnsi" w:hAnsiTheme="minorHAnsi" w:cstheme="minorHAnsi"/>
          <w:sz w:val="28"/>
          <w:szCs w:val="28"/>
          <w:lang w:eastAsia="es-CO"/>
        </w:rPr>
        <w:t>políticas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fiscales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el</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riesgo</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país</w:t>
      </w:r>
      <w:proofErr w:type="spellEnd"/>
      <w:r w:rsidRPr="009E3E41">
        <w:rPr>
          <w:rFonts w:asciiTheme="minorHAnsi" w:hAnsiTheme="minorHAnsi" w:cstheme="minorHAnsi"/>
          <w:sz w:val="28"/>
          <w:szCs w:val="28"/>
          <w:lang w:eastAsia="es-CO"/>
        </w:rPr>
        <w:t xml:space="preserve">, la </w:t>
      </w:r>
      <w:proofErr w:type="spellStart"/>
      <w:r w:rsidRPr="009E3E41">
        <w:rPr>
          <w:rFonts w:asciiTheme="minorHAnsi" w:hAnsiTheme="minorHAnsi" w:cstheme="minorHAnsi"/>
          <w:sz w:val="28"/>
          <w:szCs w:val="28"/>
          <w:lang w:eastAsia="es-CO"/>
        </w:rPr>
        <w:t>estabilidad</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normativa</w:t>
      </w:r>
      <w:proofErr w:type="spellEnd"/>
      <w:r w:rsidRPr="009E3E41">
        <w:rPr>
          <w:rFonts w:asciiTheme="minorHAnsi" w:hAnsiTheme="minorHAnsi" w:cstheme="minorHAnsi"/>
          <w:sz w:val="28"/>
          <w:szCs w:val="28"/>
          <w:lang w:eastAsia="es-CO"/>
        </w:rPr>
        <w:t>.</w:t>
      </w:r>
    </w:p>
    <w:p w14:paraId="7D4641F1" w14:textId="77777777" w:rsidR="00D2158D" w:rsidRDefault="00D2158D" w:rsidP="00EF6955">
      <w:pPr>
        <w:pStyle w:val="Prrafodelista"/>
        <w:numPr>
          <w:ilvl w:val="0"/>
          <w:numId w:val="0"/>
        </w:numPr>
        <w:ind w:left="1701"/>
        <w:rPr>
          <w:rFonts w:asciiTheme="minorHAnsi" w:hAnsiTheme="minorHAnsi" w:cstheme="minorHAnsi"/>
          <w:sz w:val="28"/>
          <w:szCs w:val="28"/>
          <w:lang w:eastAsia="es-CO"/>
        </w:rPr>
      </w:pPr>
    </w:p>
    <w:p w14:paraId="19BD0652" w14:textId="77777777" w:rsidR="00D2158D" w:rsidRPr="009E3E41" w:rsidRDefault="00D2158D" w:rsidP="00EF6955">
      <w:pPr>
        <w:pStyle w:val="Prrafodelista"/>
        <w:numPr>
          <w:ilvl w:val="0"/>
          <w:numId w:val="0"/>
        </w:numPr>
        <w:ind w:left="1701"/>
        <w:rPr>
          <w:rFonts w:asciiTheme="minorHAnsi" w:hAnsiTheme="minorHAnsi" w:cstheme="minorHAnsi"/>
          <w:sz w:val="28"/>
          <w:szCs w:val="28"/>
          <w:lang w:eastAsia="es-CO"/>
        </w:rPr>
      </w:pPr>
    </w:p>
    <w:p w14:paraId="4D543DFB" w14:textId="77777777" w:rsidR="00EB237B" w:rsidRPr="009E3E41" w:rsidRDefault="00EB237B"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Económicos</w:t>
      </w:r>
      <w:proofErr w:type="spellEnd"/>
    </w:p>
    <w:p w14:paraId="3A39B79F" w14:textId="33DA960F" w:rsidR="00C339ED" w:rsidRPr="009E3E41" w:rsidRDefault="00EB237B"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recesión o reactivación económica, inflación, la tasa de cambio, el porcentaje de desempleo, las tasas de interés, el ingreso per cápita, y demás variable que considere la empresa con que esté relacionada.</w:t>
      </w:r>
    </w:p>
    <w:p w14:paraId="6B5D00B6" w14:textId="769FA862" w:rsidR="002C5ED5" w:rsidRPr="009E3E41" w:rsidRDefault="002C5ED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Sociales</w:t>
      </w:r>
      <w:proofErr w:type="spellEnd"/>
      <w:r w:rsidRPr="009E3E41">
        <w:rPr>
          <w:rStyle w:val="Textoennegrita"/>
          <w:rFonts w:asciiTheme="minorHAnsi" w:hAnsiTheme="minorHAnsi" w:cstheme="minorHAnsi"/>
          <w:sz w:val="28"/>
          <w:szCs w:val="28"/>
          <w:lang w:eastAsia="es-CO"/>
        </w:rPr>
        <w:t xml:space="preserve"> y </w:t>
      </w:r>
      <w:proofErr w:type="spellStart"/>
      <w:r w:rsidR="00F46CCD" w:rsidRPr="009E3E41">
        <w:rPr>
          <w:rStyle w:val="Textoennegrita"/>
          <w:rFonts w:asciiTheme="minorHAnsi" w:hAnsiTheme="minorHAnsi" w:cstheme="minorHAnsi"/>
          <w:sz w:val="28"/>
          <w:szCs w:val="28"/>
          <w:lang w:eastAsia="es-CO"/>
        </w:rPr>
        <w:t>d</w:t>
      </w:r>
      <w:r w:rsidRPr="009E3E41">
        <w:rPr>
          <w:rStyle w:val="Textoennegrita"/>
          <w:rFonts w:asciiTheme="minorHAnsi" w:hAnsiTheme="minorHAnsi" w:cstheme="minorHAnsi"/>
          <w:sz w:val="28"/>
          <w:szCs w:val="28"/>
          <w:lang w:eastAsia="es-CO"/>
        </w:rPr>
        <w:t>emográficos</w:t>
      </w:r>
      <w:proofErr w:type="spellEnd"/>
    </w:p>
    <w:p w14:paraId="4BB48F8D" w14:textId="69F138FB" w:rsidR="00EB237B" w:rsidRPr="009E3E41" w:rsidRDefault="002C5ED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9E3E41" w:rsidRDefault="008E6F73" w:rsidP="00D10C23">
      <w:pPr>
        <w:pStyle w:val="Prrafodelista"/>
        <w:numPr>
          <w:ilvl w:val="0"/>
          <w:numId w:val="37"/>
        </w:numPr>
        <w:ind w:left="1701" w:hanging="283"/>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Tecnológicos</w:t>
      </w:r>
    </w:p>
    <w:p w14:paraId="7E4AF859" w14:textId="6A407ED7" w:rsidR="00BB0DCA" w:rsidRDefault="008E6F73"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Formación para su manejo, nuevos avances, comercialización y representación de esas nuevas tecnologías</w:t>
      </w:r>
      <w:r w:rsidR="001B75C0"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inversión en I+D en el sector o actividad de la </w:t>
      </w:r>
      <w:proofErr w:type="spellStart"/>
      <w:r w:rsidRPr="009E3E41">
        <w:rPr>
          <w:rFonts w:asciiTheme="minorHAnsi" w:hAnsiTheme="minorHAnsi" w:cstheme="minorHAnsi"/>
          <w:sz w:val="28"/>
          <w:szCs w:val="28"/>
          <w:lang w:eastAsia="es-CO"/>
        </w:rPr>
        <w:t>empresa</w:t>
      </w:r>
      <w:proofErr w:type="spellEnd"/>
      <w:r w:rsidRPr="009E3E41">
        <w:rPr>
          <w:rFonts w:asciiTheme="minorHAnsi" w:hAnsiTheme="minorHAnsi" w:cstheme="minorHAnsi"/>
          <w:sz w:val="28"/>
          <w:szCs w:val="28"/>
          <w:lang w:eastAsia="es-CO"/>
        </w:rPr>
        <w:t>, etc.</w:t>
      </w:r>
    </w:p>
    <w:p w14:paraId="3572C3E0" w14:textId="77777777" w:rsidR="00346995" w:rsidRPr="009E3E41" w:rsidRDefault="00346995"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Clientes</w:t>
      </w:r>
      <w:proofErr w:type="spellEnd"/>
    </w:p>
    <w:p w14:paraId="71985210" w14:textId="0ED1375A" w:rsidR="008E6F73" w:rsidRPr="009E3E41" w:rsidRDefault="00346995"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factor se evalúa como se concentran, si están agremiados, como son las tendencias de consumo, si existe tasa de rotación de los clientes, el poder de negociación que tienen según su clasificación.</w:t>
      </w:r>
    </w:p>
    <w:p w14:paraId="2CDC14D6" w14:textId="77777777" w:rsidR="00297026" w:rsidRPr="009E3E41" w:rsidRDefault="00297026" w:rsidP="00D10C23">
      <w:pPr>
        <w:pStyle w:val="Prrafodelista"/>
        <w:numPr>
          <w:ilvl w:val="0"/>
          <w:numId w:val="37"/>
        </w:numPr>
        <w:ind w:left="1701" w:hanging="283"/>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Proveedores</w:t>
      </w:r>
    </w:p>
    <w:p w14:paraId="24A0F0DF" w14:textId="00D3306A" w:rsidR="00346995" w:rsidRDefault="00297026"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Se busca identificar su concentración y </w:t>
      </w:r>
      <w:proofErr w:type="spellStart"/>
      <w:r w:rsidRPr="009E3E41">
        <w:rPr>
          <w:rFonts w:asciiTheme="minorHAnsi" w:hAnsiTheme="minorHAnsi" w:cstheme="minorHAnsi"/>
          <w:sz w:val="28"/>
          <w:szCs w:val="28"/>
          <w:lang w:eastAsia="es-CO"/>
        </w:rPr>
        <w:t>ubicación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están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agremiados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existe</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flexibilidad</w:t>
      </w:r>
      <w:proofErr w:type="spellEnd"/>
      <w:r w:rsidRPr="009E3E41">
        <w:rPr>
          <w:rFonts w:asciiTheme="minorHAnsi" w:hAnsiTheme="minorHAnsi" w:cstheme="minorHAnsi"/>
          <w:sz w:val="28"/>
          <w:szCs w:val="28"/>
          <w:lang w:eastAsia="es-CO"/>
        </w:rPr>
        <w:t xml:space="preserve"> de </w:t>
      </w:r>
      <w:proofErr w:type="spellStart"/>
      <w:r w:rsidRPr="009E3E41">
        <w:rPr>
          <w:rFonts w:asciiTheme="minorHAnsi" w:hAnsiTheme="minorHAnsi" w:cstheme="minorHAnsi"/>
          <w:sz w:val="28"/>
          <w:szCs w:val="28"/>
          <w:lang w:eastAsia="es-CO"/>
        </w:rPr>
        <w:t>precios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existen</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materias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primas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insumos</w:t>
      </w:r>
      <w:proofErr w:type="spellEnd"/>
      <w:r w:rsidR="00796474"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suministros</w:t>
      </w:r>
      <w:proofErr w:type="spellEnd"/>
      <w:r w:rsidRPr="009E3E41">
        <w:rPr>
          <w:rFonts w:asciiTheme="minorHAnsi" w:hAnsiTheme="minorHAnsi" w:cstheme="minorHAnsi"/>
          <w:sz w:val="28"/>
          <w:szCs w:val="28"/>
          <w:lang w:eastAsia="es-CO"/>
        </w:rPr>
        <w:t xml:space="preserve"> </w:t>
      </w:r>
      <w:proofErr w:type="spellStart"/>
      <w:r w:rsidRPr="009E3E41">
        <w:rPr>
          <w:rFonts w:asciiTheme="minorHAnsi" w:hAnsiTheme="minorHAnsi" w:cstheme="minorHAnsi"/>
          <w:sz w:val="28"/>
          <w:szCs w:val="28"/>
          <w:lang w:eastAsia="es-CO"/>
        </w:rPr>
        <w:t>sustitutos</w:t>
      </w:r>
      <w:proofErr w:type="spellEnd"/>
      <w:r w:rsidRPr="009E3E41">
        <w:rPr>
          <w:rFonts w:asciiTheme="minorHAnsi" w:hAnsiTheme="minorHAnsi" w:cstheme="minorHAnsi"/>
          <w:sz w:val="28"/>
          <w:szCs w:val="28"/>
          <w:lang w:eastAsia="es-CO"/>
        </w:rPr>
        <w:t>.</w:t>
      </w:r>
    </w:p>
    <w:p w14:paraId="672E8EC0" w14:textId="77777777" w:rsidR="00D2158D" w:rsidRDefault="00D2158D" w:rsidP="00EF6955">
      <w:pPr>
        <w:pStyle w:val="Prrafodelista"/>
        <w:numPr>
          <w:ilvl w:val="0"/>
          <w:numId w:val="0"/>
        </w:numPr>
        <w:ind w:left="1701"/>
        <w:rPr>
          <w:rFonts w:asciiTheme="minorHAnsi" w:hAnsiTheme="minorHAnsi" w:cstheme="minorHAnsi"/>
          <w:sz w:val="28"/>
          <w:szCs w:val="28"/>
          <w:lang w:eastAsia="es-CO"/>
        </w:rPr>
      </w:pPr>
    </w:p>
    <w:p w14:paraId="7E3C5120" w14:textId="77777777" w:rsidR="00D2158D" w:rsidRDefault="00D2158D" w:rsidP="00EF6955">
      <w:pPr>
        <w:pStyle w:val="Prrafodelista"/>
        <w:numPr>
          <w:ilvl w:val="0"/>
          <w:numId w:val="0"/>
        </w:numPr>
        <w:ind w:left="1701"/>
        <w:rPr>
          <w:rFonts w:asciiTheme="minorHAnsi" w:hAnsiTheme="minorHAnsi" w:cstheme="minorHAnsi"/>
          <w:sz w:val="28"/>
          <w:szCs w:val="28"/>
          <w:lang w:eastAsia="es-CO"/>
        </w:rPr>
      </w:pPr>
    </w:p>
    <w:p w14:paraId="258FA3F3" w14:textId="77777777" w:rsidR="00D2158D" w:rsidRPr="009E3E41" w:rsidRDefault="00D2158D" w:rsidP="00EF6955">
      <w:pPr>
        <w:pStyle w:val="Prrafodelista"/>
        <w:numPr>
          <w:ilvl w:val="0"/>
          <w:numId w:val="0"/>
        </w:numPr>
        <w:ind w:left="1701"/>
        <w:rPr>
          <w:rFonts w:asciiTheme="minorHAnsi" w:hAnsiTheme="minorHAnsi" w:cstheme="minorHAnsi"/>
          <w:sz w:val="28"/>
          <w:szCs w:val="28"/>
          <w:lang w:eastAsia="es-CO"/>
        </w:rPr>
      </w:pPr>
    </w:p>
    <w:p w14:paraId="3F60D249" w14:textId="132B1F53" w:rsidR="00AB55ED" w:rsidRPr="009E3E41" w:rsidRDefault="00AB55ED" w:rsidP="00D10C23">
      <w:pPr>
        <w:pStyle w:val="Prrafodelista"/>
        <w:numPr>
          <w:ilvl w:val="0"/>
          <w:numId w:val="37"/>
        </w:numPr>
        <w:ind w:left="1701" w:hanging="283"/>
        <w:rPr>
          <w:rStyle w:val="Textoennegrita"/>
          <w:rFonts w:asciiTheme="minorHAnsi" w:hAnsiTheme="minorHAnsi" w:cstheme="minorHAnsi"/>
          <w:sz w:val="28"/>
          <w:szCs w:val="28"/>
          <w:lang w:eastAsia="es-CO"/>
        </w:rPr>
      </w:pPr>
      <w:proofErr w:type="spellStart"/>
      <w:r w:rsidRPr="009E3E41">
        <w:rPr>
          <w:rStyle w:val="Textoennegrita"/>
          <w:rFonts w:asciiTheme="minorHAnsi" w:hAnsiTheme="minorHAnsi" w:cstheme="minorHAnsi"/>
          <w:sz w:val="28"/>
          <w:szCs w:val="28"/>
          <w:lang w:eastAsia="es-CO"/>
        </w:rPr>
        <w:t>Competencia</w:t>
      </w:r>
      <w:proofErr w:type="spellEnd"/>
    </w:p>
    <w:p w14:paraId="3A4EDEB2" w14:textId="00701C28" w:rsidR="00297026" w:rsidRPr="009E3E41" w:rsidRDefault="00AB55ED"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Como es el censo de composición de oferta de la zona de la empresa, existe rivalidad en el sector para la venta, tasa de crecimiento y presencia de nuevos actores, etc.</w:t>
      </w:r>
    </w:p>
    <w:p w14:paraId="770C2AFC" w14:textId="075F6DC3" w:rsidR="001D61C6" w:rsidRPr="009E3E41" w:rsidRDefault="001D61C6" w:rsidP="00EF6955">
      <w:pPr>
        <w:pStyle w:val="Prrafodelista"/>
        <w:numPr>
          <w:ilvl w:val="0"/>
          <w:numId w:val="0"/>
        </w:numPr>
        <w:ind w:left="1701"/>
        <w:rPr>
          <w:rFonts w:asciiTheme="minorHAnsi" w:hAnsiTheme="minorHAnsi" w:cstheme="minorHAnsi"/>
          <w:sz w:val="28"/>
          <w:szCs w:val="28"/>
          <w:lang w:eastAsia="es-CO"/>
        </w:rPr>
      </w:pPr>
      <w:r w:rsidRPr="009E3E41">
        <w:rPr>
          <w:rFonts w:asciiTheme="minorHAnsi" w:hAnsiTheme="minorHAnsi" w:cstheme="minorHAnsi"/>
          <w:sz w:val="28"/>
          <w:szCs w:val="28"/>
          <w:lang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18313DB3" w:rsidR="00BE22F4" w:rsidRPr="009E3E41" w:rsidRDefault="006E299A" w:rsidP="005D616F">
      <w:pPr>
        <w:pStyle w:val="Ttulo2"/>
        <w:rPr>
          <w:rStyle w:val="Textoennegrita"/>
          <w:b/>
          <w:bCs/>
        </w:rPr>
      </w:pPr>
      <w:bookmarkStart w:id="10" w:name="_Toc167324598"/>
      <w:r w:rsidRPr="009E3E41">
        <w:rPr>
          <w:rStyle w:val="Textoennegrita"/>
          <w:b/>
        </w:rPr>
        <w:t xml:space="preserve">3.3. </w:t>
      </w:r>
      <w:r w:rsidR="00BE22F4" w:rsidRPr="009E3E41">
        <w:rPr>
          <w:rStyle w:val="Textoennegrita"/>
          <w:b/>
        </w:rPr>
        <w:t>Herramientas para el análisis de factores y variables internos y externos</w:t>
      </w:r>
      <w:bookmarkEnd w:id="10"/>
    </w:p>
    <w:p w14:paraId="5409518A" w14:textId="44217498" w:rsidR="00BE22F4" w:rsidRPr="009E3E41" w:rsidRDefault="00573E32"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las empresas, el ejercicio administrativo y gerencial es fundamental para establecer y desarrollar las actividades, con el fin de alcanzar los objetivos deseados definidos en la planeación; esto requiere que en su ejecución se obtenga información del estado de avance 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Pr="009E3E41" w:rsidRDefault="0003203A" w:rsidP="0003203A">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Las herramientas de análisis empresarial son todos los métodos que se consideren para hacer más eficaz la administración de una empresa al facilitar la toma de decisiones. </w:t>
      </w:r>
    </w:p>
    <w:p w14:paraId="3AA79038" w14:textId="6FCEAE43" w:rsidR="00BE22F4" w:rsidRPr="009E3E41" w:rsidRDefault="00702760" w:rsidP="00BE22F4">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Entre las herramientas más utilizadas están las siguientes:</w:t>
      </w:r>
    </w:p>
    <w:p w14:paraId="2013574E" w14:textId="77777777" w:rsidR="00E95416" w:rsidRDefault="00E95416">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68DFE9E9" w14:textId="403A8529" w:rsidR="00702760" w:rsidRPr="009E3E41" w:rsidRDefault="00702760" w:rsidP="00BE22F4">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Diagrama de Causa - Efecto</w:t>
      </w:r>
    </w:p>
    <w:p w14:paraId="28EF9C06" w14:textId="77777777" w:rsidR="00C34971" w:rsidRPr="009E3E41" w:rsidRDefault="00C34971" w:rsidP="00C3497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Pr="009E3E41" w:rsidRDefault="00C34971" w:rsidP="00331382">
      <w:pPr>
        <w:rPr>
          <w:rStyle w:val="FiguraCar"/>
          <w:rFonts w:asciiTheme="minorHAnsi" w:hAnsiTheme="minorHAnsi"/>
          <w:b w:val="0"/>
          <w:bCs w:val="0"/>
          <w:lang w:eastAsia="es-CO"/>
        </w:rPr>
      </w:pPr>
      <w:r w:rsidRPr="009E3E41">
        <w:rPr>
          <w:rFonts w:asciiTheme="minorHAnsi" w:hAnsiTheme="minorHAnsi" w:cstheme="minorHAnsi"/>
          <w:sz w:val="28"/>
          <w:szCs w:val="28"/>
          <w:lang w:eastAsia="es-CO"/>
        </w:rPr>
        <w:t xml:space="preserve">La técnica de utilización busca identificar las causas principales de un problema o efecto negativo en la empresa, Luego, identifica las </w:t>
      </w:r>
      <w:proofErr w:type="spellStart"/>
      <w:r w:rsidRPr="009E3E41">
        <w:rPr>
          <w:rFonts w:asciiTheme="minorHAnsi" w:hAnsiTheme="minorHAnsi" w:cstheme="minorHAnsi"/>
          <w:sz w:val="28"/>
          <w:szCs w:val="28"/>
          <w:lang w:eastAsia="es-CO"/>
        </w:rPr>
        <w:t>subcausas</w:t>
      </w:r>
      <w:proofErr w:type="spellEnd"/>
      <w:r w:rsidRPr="009E3E41">
        <w:rPr>
          <w:rFonts w:asciiTheme="minorHAnsi" w:hAnsiTheme="minorHAnsi" w:cstheme="minorHAnsi"/>
          <w:sz w:val="28"/>
          <w:szCs w:val="28"/>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para analizar y resolver problemas complicados, pues permite un análisis desde los factores operativos más relevantes de la empresa.</w:t>
      </w:r>
    </w:p>
    <w:p w14:paraId="435D7E98" w14:textId="0EF5FA08" w:rsidR="00C34971" w:rsidRPr="009E3E41" w:rsidRDefault="00C34971" w:rsidP="00C34971">
      <w:pPr>
        <w:jc w:val="center"/>
        <w:rPr>
          <w:rFonts w:asciiTheme="minorHAnsi" w:hAnsiTheme="minorHAnsi" w:cstheme="minorHAnsi"/>
          <w:sz w:val="28"/>
          <w:szCs w:val="28"/>
          <w:lang w:eastAsia="es-CO"/>
        </w:rPr>
      </w:pPr>
      <w:r w:rsidRPr="009E3E41">
        <w:rPr>
          <w:rStyle w:val="FiguraCar"/>
          <w:rFonts w:asciiTheme="minorHAnsi" w:hAnsiTheme="minorHAnsi"/>
          <w:lang w:eastAsia="es-CO"/>
        </w:rPr>
        <w:t>Figura 5</w:t>
      </w:r>
      <w:r w:rsidRPr="009E3E41">
        <w:rPr>
          <w:rFonts w:asciiTheme="minorHAnsi" w:hAnsiTheme="minorHAnsi" w:cstheme="minorHAnsi"/>
          <w:sz w:val="28"/>
          <w:szCs w:val="28"/>
          <w:lang w:eastAsia="es-CO"/>
        </w:rPr>
        <w:t xml:space="preserve">. </w:t>
      </w:r>
      <w:r w:rsidRPr="009E3E41">
        <w:rPr>
          <w:rFonts w:asciiTheme="minorHAnsi" w:hAnsiTheme="minorHAnsi" w:cstheme="minorHAnsi"/>
          <w:i/>
          <w:iCs/>
          <w:sz w:val="28"/>
          <w:szCs w:val="28"/>
          <w:lang w:eastAsia="es-CO"/>
        </w:rPr>
        <w:t>Esquema Diagrama Causa -Efecto</w:t>
      </w:r>
      <w:r w:rsidR="00D13803" w:rsidRPr="009E3E41">
        <w:rPr>
          <w:rFonts w:asciiTheme="minorHAnsi" w:hAnsiTheme="minorHAnsi" w:cstheme="minorHAnsi"/>
          <w:noProof/>
          <w:sz w:val="28"/>
          <w:szCs w:val="28"/>
          <w:lang w:eastAsia="es-CO"/>
        </w:rPr>
        <w:drawing>
          <wp:inline distT="0" distB="0" distL="0" distR="0" wp14:anchorId="50493ADB" wp14:editId="4C3ED5C2">
            <wp:extent cx="6575585" cy="3268639"/>
            <wp:effectExtent l="0" t="0" r="0" b="8255"/>
            <wp:docPr id="742718500" name="Imagen 1" descr="Figura 5. En este esquema tipo espina de pescado, se trabaja bajo aspectos generales como: trabajo, maquinaria, entorno, materiales, medición y método, con sus respectivos indicadores, todo con el propósito de encontrar el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n este esquema tipo espina de pescado, se trabaja bajo aspectos generales como: trabajo, maquinaria, entorno, materiales, medición y método, con sus respectivos indicadores, todo con el propósito de encontrar el efecto o problem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79677" cy="3320382"/>
                    </a:xfrm>
                    <a:prstGeom prst="rect">
                      <a:avLst/>
                    </a:prstGeom>
                    <a:noFill/>
                  </pic:spPr>
                </pic:pic>
              </a:graphicData>
            </a:graphic>
          </wp:inline>
        </w:drawing>
      </w:r>
    </w:p>
    <w:p w14:paraId="5F0E814B" w14:textId="77777777" w:rsidR="009B0D30" w:rsidRDefault="009B0D30">
      <w:pPr>
        <w:spacing w:before="0" w:after="160" w:line="259" w:lineRule="auto"/>
        <w:ind w:firstLine="0"/>
        <w:rPr>
          <w:rStyle w:val="Textoennegrita"/>
          <w:rFonts w:asciiTheme="minorHAnsi" w:hAnsiTheme="minorHAnsi" w:cstheme="minorHAnsi"/>
          <w:sz w:val="28"/>
          <w:szCs w:val="28"/>
          <w:lang w:eastAsia="es-CO"/>
        </w:rPr>
      </w:pPr>
      <w:r>
        <w:rPr>
          <w:rStyle w:val="Textoennegrita"/>
          <w:rFonts w:asciiTheme="minorHAnsi" w:hAnsiTheme="minorHAnsi" w:cstheme="minorHAnsi"/>
          <w:sz w:val="28"/>
          <w:szCs w:val="28"/>
          <w:lang w:eastAsia="es-CO"/>
        </w:rPr>
        <w:br w:type="page"/>
      </w:r>
    </w:p>
    <w:p w14:paraId="45E2FB82" w14:textId="219B54BC" w:rsidR="001D370A" w:rsidRPr="009E3E41" w:rsidRDefault="001C10A7" w:rsidP="001C10A7">
      <w:pPr>
        <w:jc w:val="both"/>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Diagrama de Pareto</w:t>
      </w:r>
    </w:p>
    <w:p w14:paraId="43BEB02D" w14:textId="43571260" w:rsidR="005D236E" w:rsidRPr="009E3E41" w:rsidRDefault="001C10A7" w:rsidP="001C10A7">
      <w:pPr>
        <w:jc w:val="both"/>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80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se concentran en pocas causas y el resto de los múltiples problemas representan del 20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al 30</w:t>
      </w:r>
      <w:r w:rsidR="00004337"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sz w:val="28"/>
          <w:szCs w:val="28"/>
        </w:rPr>
        <w:t>% de los casos. En este sentido, la empresa debe concentrar su atención en resolver esos pocos problemas que son vitales para el negocio, de forma que, al solucionarlos, probablemente se resolverán muchos de los aspectos menores (</w:t>
      </w:r>
      <w:proofErr w:type="spellStart"/>
      <w:r w:rsidRPr="009E3E41">
        <w:rPr>
          <w:rStyle w:val="Textoennegrita"/>
          <w:rFonts w:asciiTheme="minorHAnsi" w:hAnsiTheme="minorHAnsi" w:cstheme="minorHAnsi"/>
          <w:b w:val="0"/>
          <w:bCs w:val="0"/>
          <w:sz w:val="28"/>
          <w:szCs w:val="28"/>
        </w:rPr>
        <w:t>Gregorí</w:t>
      </w:r>
      <w:proofErr w:type="spellEnd"/>
      <w:r w:rsidRPr="009E3E41">
        <w:rPr>
          <w:rStyle w:val="Textoennegrita"/>
          <w:rFonts w:asciiTheme="minorHAnsi" w:hAnsiTheme="minorHAnsi" w:cstheme="minorHAnsi"/>
          <w:b w:val="0"/>
          <w:bCs w:val="0"/>
          <w:sz w:val="28"/>
          <w:szCs w:val="28"/>
        </w:rPr>
        <w:t>, s.f.). Para una mayor comprensión</w:t>
      </w:r>
      <w:r w:rsidR="000A2E9F" w:rsidRPr="009E3E41">
        <w:rPr>
          <w:rStyle w:val="Textoennegrita"/>
          <w:rFonts w:asciiTheme="minorHAnsi" w:hAnsiTheme="minorHAnsi" w:cstheme="minorHAnsi"/>
          <w:b w:val="0"/>
          <w:bCs w:val="0"/>
          <w:sz w:val="28"/>
          <w:szCs w:val="28"/>
        </w:rPr>
        <w:t>, a continuación, se presenta el</w:t>
      </w:r>
      <w:r w:rsidRPr="009E3E41">
        <w:rPr>
          <w:rStyle w:val="Textoennegrita"/>
          <w:rFonts w:asciiTheme="minorHAnsi" w:hAnsiTheme="minorHAnsi" w:cstheme="minorHAnsi"/>
          <w:b w:val="0"/>
          <w:bCs w:val="0"/>
          <w:sz w:val="28"/>
          <w:szCs w:val="28"/>
        </w:rPr>
        <w:t xml:space="preserve"> siguiente ejemplo:</w:t>
      </w:r>
    </w:p>
    <w:p w14:paraId="512134D0" w14:textId="56F1D62E" w:rsidR="001C10A7" w:rsidRPr="009E3E41" w:rsidRDefault="001C10A7" w:rsidP="001C10A7">
      <w:pPr>
        <w:jc w:val="center"/>
        <w:rPr>
          <w:rStyle w:val="Textoennegrita"/>
          <w:rFonts w:asciiTheme="minorHAnsi" w:hAnsiTheme="minorHAnsi" w:cstheme="minorHAnsi"/>
          <w:b w:val="0"/>
          <w:bCs w:val="0"/>
          <w:sz w:val="28"/>
          <w:szCs w:val="28"/>
        </w:rPr>
      </w:pPr>
      <w:r w:rsidRPr="009E3E41">
        <w:rPr>
          <w:rStyle w:val="TablaCar"/>
          <w:rFonts w:asciiTheme="minorHAnsi" w:hAnsiTheme="minorHAnsi" w:cstheme="minorHAnsi"/>
          <w:b/>
          <w:bCs/>
          <w:sz w:val="28"/>
          <w:szCs w:val="28"/>
        </w:rPr>
        <w:t>Tabla 3</w:t>
      </w:r>
      <w:r w:rsidRPr="009E3E41">
        <w:rPr>
          <w:rStyle w:val="Textoennegrita"/>
          <w:rFonts w:asciiTheme="minorHAnsi" w:hAnsiTheme="minorHAnsi" w:cstheme="minorHAnsi"/>
          <w:b w:val="0"/>
          <w:bCs w:val="0"/>
          <w:sz w:val="28"/>
          <w:szCs w:val="28"/>
        </w:rPr>
        <w:t>. Ejemplo comportamiento de las quejas y reclamos de clientes por artículos recibidos en un mes</w:t>
      </w:r>
    </w:p>
    <w:tbl>
      <w:tblPr>
        <w:tblStyle w:val="Tablaconcuadrcula4-nfasis31"/>
        <w:tblW w:w="8075" w:type="dxa"/>
        <w:jc w:val="center"/>
        <w:tblLook w:val="04A0" w:firstRow="1" w:lastRow="0" w:firstColumn="1" w:lastColumn="0" w:noHBand="0" w:noVBand="1"/>
      </w:tblPr>
      <w:tblGrid>
        <w:gridCol w:w="2769"/>
        <w:gridCol w:w="1351"/>
        <w:gridCol w:w="1971"/>
        <w:gridCol w:w="1984"/>
      </w:tblGrid>
      <w:tr w:rsidR="00FF6469" w:rsidRPr="009E3E41" w14:paraId="34696BAF" w14:textId="77777777" w:rsidTr="00F36F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6F629910"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Causas</w:t>
            </w:r>
          </w:p>
        </w:tc>
        <w:tc>
          <w:tcPr>
            <w:tcW w:w="1351" w:type="dxa"/>
            <w:hideMark/>
          </w:tcPr>
          <w:p w14:paraId="3496E30A"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Quejas</w:t>
            </w:r>
          </w:p>
        </w:tc>
        <w:tc>
          <w:tcPr>
            <w:tcW w:w="1971" w:type="dxa"/>
            <w:hideMark/>
          </w:tcPr>
          <w:p w14:paraId="1B90C396" w14:textId="77777777" w:rsidR="00FF6469" w:rsidRPr="009E3E41"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w:t>
            </w:r>
          </w:p>
        </w:tc>
        <w:tc>
          <w:tcPr>
            <w:tcW w:w="1984" w:type="dxa"/>
            <w:hideMark/>
          </w:tcPr>
          <w:p w14:paraId="1BAC19E0" w14:textId="77777777" w:rsidR="00FF6469" w:rsidRPr="009E3E41" w:rsidRDefault="00FF6469" w:rsidP="007D7B40">
            <w:p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 acumulado</w:t>
            </w:r>
          </w:p>
        </w:tc>
      </w:tr>
      <w:tr w:rsidR="00FF6469" w:rsidRPr="009E3E41" w14:paraId="7C1E6F8F"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B54F316"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Incumplimiento</w:t>
            </w:r>
          </w:p>
        </w:tc>
        <w:tc>
          <w:tcPr>
            <w:tcW w:w="1351" w:type="dxa"/>
            <w:hideMark/>
          </w:tcPr>
          <w:p w14:paraId="14FE7D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50</w:t>
            </w:r>
          </w:p>
        </w:tc>
        <w:tc>
          <w:tcPr>
            <w:tcW w:w="1971" w:type="dxa"/>
            <w:hideMark/>
          </w:tcPr>
          <w:p w14:paraId="020EDD1F" w14:textId="6C6C1EEC"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0F459980" w14:textId="487DD206"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32,05</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6CAB966"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36AAAA4D"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Sucio</w:t>
            </w:r>
          </w:p>
        </w:tc>
        <w:tc>
          <w:tcPr>
            <w:tcW w:w="1351" w:type="dxa"/>
            <w:hideMark/>
          </w:tcPr>
          <w:p w14:paraId="4C540E6F"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45</w:t>
            </w:r>
          </w:p>
        </w:tc>
        <w:tc>
          <w:tcPr>
            <w:tcW w:w="1971" w:type="dxa"/>
            <w:hideMark/>
          </w:tcPr>
          <w:p w14:paraId="4FBA9695" w14:textId="0AEB2BAA"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28,85</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442FBF4D" w14:textId="1DEF17A8"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b/>
                <w:bCs/>
                <w:szCs w:val="24"/>
              </w:rPr>
              <w:t>60,90</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16424B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A376262" w14:textId="77777777" w:rsidR="00FF6469" w:rsidRPr="009E3E41" w:rsidRDefault="00FF6469" w:rsidP="007D7B40">
            <w:pPr>
              <w:spacing w:line="240" w:lineRule="auto"/>
              <w:ind w:firstLine="0"/>
              <w:rPr>
                <w:rFonts w:asciiTheme="minorHAnsi" w:hAnsiTheme="minorHAnsi" w:cstheme="minorHAnsi"/>
                <w:szCs w:val="24"/>
              </w:rPr>
            </w:pPr>
            <w:r w:rsidRPr="009E3E41">
              <w:rPr>
                <w:rFonts w:asciiTheme="minorHAnsi" w:hAnsiTheme="minorHAnsi" w:cstheme="minorHAnsi"/>
                <w:szCs w:val="24"/>
              </w:rPr>
              <w:t>Defectuoso</w:t>
            </w:r>
          </w:p>
        </w:tc>
        <w:tc>
          <w:tcPr>
            <w:tcW w:w="1351" w:type="dxa"/>
            <w:hideMark/>
          </w:tcPr>
          <w:p w14:paraId="19C62BD6"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21</w:t>
            </w:r>
          </w:p>
        </w:tc>
        <w:tc>
          <w:tcPr>
            <w:tcW w:w="1971" w:type="dxa"/>
            <w:hideMark/>
          </w:tcPr>
          <w:p w14:paraId="628C693D" w14:textId="7AF6C9D5"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13,46</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c>
          <w:tcPr>
            <w:tcW w:w="1984" w:type="dxa"/>
            <w:hideMark/>
          </w:tcPr>
          <w:p w14:paraId="3FAE215A" w14:textId="786B5BF3"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9E3E41">
              <w:rPr>
                <w:rFonts w:asciiTheme="minorHAnsi" w:hAnsiTheme="minorHAnsi" w:cstheme="minorHAnsi"/>
                <w:b/>
                <w:bCs/>
                <w:szCs w:val="24"/>
              </w:rPr>
              <w:t>74,36</w:t>
            </w:r>
            <w:r w:rsidR="00004337" w:rsidRPr="009E3E41">
              <w:rPr>
                <w:rFonts w:asciiTheme="minorHAnsi" w:hAnsiTheme="minorHAnsi" w:cstheme="minorHAnsi"/>
                <w:b/>
                <w:bCs/>
                <w:szCs w:val="24"/>
              </w:rPr>
              <w:t xml:space="preserve"> </w:t>
            </w:r>
            <w:r w:rsidRPr="009E3E41">
              <w:rPr>
                <w:rFonts w:asciiTheme="minorHAnsi" w:hAnsiTheme="minorHAnsi" w:cstheme="minorHAnsi"/>
                <w:b/>
                <w:bCs/>
                <w:szCs w:val="24"/>
              </w:rPr>
              <w:t>%</w:t>
            </w:r>
          </w:p>
        </w:tc>
      </w:tr>
      <w:tr w:rsidR="00FF6469" w:rsidRPr="009E3E41" w14:paraId="7B7BEFD8"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0857EE48" w14:textId="3C99155C"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No </w:t>
            </w:r>
            <w:r w:rsidR="007D7B40" w:rsidRPr="009E3E41">
              <w:rPr>
                <w:rFonts w:asciiTheme="minorHAnsi" w:hAnsiTheme="minorHAnsi" w:cstheme="minorHAnsi"/>
                <w:b w:val="0"/>
                <w:bCs w:val="0"/>
                <w:szCs w:val="24"/>
              </w:rPr>
              <w:t>c</w:t>
            </w:r>
            <w:r w:rsidRPr="009E3E41">
              <w:rPr>
                <w:rFonts w:asciiTheme="minorHAnsi" w:hAnsiTheme="minorHAnsi" w:cstheme="minorHAnsi"/>
                <w:b w:val="0"/>
                <w:bCs w:val="0"/>
                <w:szCs w:val="24"/>
              </w:rPr>
              <w:t>orresponde</w:t>
            </w:r>
          </w:p>
        </w:tc>
        <w:tc>
          <w:tcPr>
            <w:tcW w:w="1351" w:type="dxa"/>
            <w:hideMark/>
          </w:tcPr>
          <w:p w14:paraId="305D062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w:t>
            </w:r>
          </w:p>
        </w:tc>
        <w:tc>
          <w:tcPr>
            <w:tcW w:w="1971" w:type="dxa"/>
            <w:hideMark/>
          </w:tcPr>
          <w:p w14:paraId="7BC15F94" w14:textId="68A9EF9B"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9,62</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447C9C10" w14:textId="49B363E6"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83,97</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1FA2C5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CAD301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Vencido</w:t>
            </w:r>
          </w:p>
        </w:tc>
        <w:tc>
          <w:tcPr>
            <w:tcW w:w="1351" w:type="dxa"/>
            <w:hideMark/>
          </w:tcPr>
          <w:p w14:paraId="7B1B0805"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w:t>
            </w:r>
          </w:p>
        </w:tc>
        <w:tc>
          <w:tcPr>
            <w:tcW w:w="1971" w:type="dxa"/>
            <w:hideMark/>
          </w:tcPr>
          <w:p w14:paraId="570F98F5" w14:textId="5A59F7A1"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6,41</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0C6BD3A3" w14:textId="1A63E280"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90,38</w:t>
            </w:r>
            <w:r w:rsidR="00004337" w:rsidRPr="009E3E41">
              <w:rPr>
                <w:rFonts w:asciiTheme="minorHAnsi" w:hAnsiTheme="minorHAnsi" w:cstheme="minorHAnsi"/>
                <w:szCs w:val="24"/>
              </w:rPr>
              <w:t xml:space="preserve"> % </w:t>
            </w:r>
          </w:p>
        </w:tc>
      </w:tr>
      <w:tr w:rsidR="00FF6469" w:rsidRPr="009E3E41" w14:paraId="296D3B95"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28046B9" w14:textId="77777777"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Incompleto</w:t>
            </w:r>
          </w:p>
        </w:tc>
        <w:tc>
          <w:tcPr>
            <w:tcW w:w="1351" w:type="dxa"/>
            <w:hideMark/>
          </w:tcPr>
          <w:p w14:paraId="4E260504" w14:textId="77777777"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8</w:t>
            </w:r>
          </w:p>
        </w:tc>
        <w:tc>
          <w:tcPr>
            <w:tcW w:w="1971" w:type="dxa"/>
            <w:hideMark/>
          </w:tcPr>
          <w:p w14:paraId="239B542E" w14:textId="04F5160E"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5,13</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18F92781" w14:textId="6173E81D" w:rsidR="00FF6469" w:rsidRPr="009E3E41"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95,51</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013B2043"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E93940D" w14:textId="25236878" w:rsidR="00FF6469" w:rsidRPr="009E3E41" w:rsidRDefault="00FF6469" w:rsidP="007D7B40">
            <w:pPr>
              <w:spacing w:line="240" w:lineRule="auto"/>
              <w:ind w:firstLine="0"/>
              <w:rPr>
                <w:rFonts w:asciiTheme="minorHAnsi" w:hAnsiTheme="minorHAnsi" w:cstheme="minorHAnsi"/>
                <w:b w:val="0"/>
                <w:bCs w:val="0"/>
                <w:szCs w:val="24"/>
              </w:rPr>
            </w:pPr>
            <w:r w:rsidRPr="009E3E41">
              <w:rPr>
                <w:rFonts w:asciiTheme="minorHAnsi" w:hAnsiTheme="minorHAnsi" w:cstheme="minorHAnsi"/>
                <w:b w:val="0"/>
                <w:bCs w:val="0"/>
                <w:szCs w:val="24"/>
              </w:rPr>
              <w:t xml:space="preserve">Mal </w:t>
            </w:r>
            <w:r w:rsidR="00FB01E0" w:rsidRPr="009E3E41">
              <w:rPr>
                <w:rFonts w:asciiTheme="minorHAnsi" w:hAnsiTheme="minorHAnsi" w:cstheme="minorHAnsi"/>
                <w:b w:val="0"/>
                <w:bCs w:val="0"/>
                <w:szCs w:val="24"/>
              </w:rPr>
              <w:t>f</w:t>
            </w:r>
            <w:r w:rsidRPr="009E3E41">
              <w:rPr>
                <w:rFonts w:asciiTheme="minorHAnsi" w:hAnsiTheme="minorHAnsi" w:cstheme="minorHAnsi"/>
                <w:b w:val="0"/>
                <w:bCs w:val="0"/>
                <w:szCs w:val="24"/>
              </w:rPr>
              <w:t>acturado</w:t>
            </w:r>
          </w:p>
        </w:tc>
        <w:tc>
          <w:tcPr>
            <w:tcW w:w="1351" w:type="dxa"/>
            <w:hideMark/>
          </w:tcPr>
          <w:p w14:paraId="5EA39727" w14:textId="77777777"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7</w:t>
            </w:r>
          </w:p>
        </w:tc>
        <w:tc>
          <w:tcPr>
            <w:tcW w:w="1971" w:type="dxa"/>
            <w:hideMark/>
          </w:tcPr>
          <w:p w14:paraId="44EAAA9B" w14:textId="495BCA7D"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4,49</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799FC450" w14:textId="369C7E0C" w:rsidR="00FF6469" w:rsidRPr="009E3E41"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004337" w:rsidRPr="009E3E41">
              <w:rPr>
                <w:rFonts w:asciiTheme="minorHAnsi" w:hAnsiTheme="minorHAnsi" w:cstheme="minorHAnsi"/>
                <w:szCs w:val="24"/>
              </w:rPr>
              <w:t xml:space="preserve"> </w:t>
            </w:r>
            <w:r w:rsidRPr="009E3E41">
              <w:rPr>
                <w:rFonts w:asciiTheme="minorHAnsi" w:hAnsiTheme="minorHAnsi" w:cstheme="minorHAnsi"/>
                <w:szCs w:val="24"/>
              </w:rPr>
              <w:t>%</w:t>
            </w:r>
          </w:p>
        </w:tc>
      </w:tr>
      <w:tr w:rsidR="00FF6469" w:rsidRPr="009E3E41" w14:paraId="6EF6768A"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4514CBB" w14:textId="77777777" w:rsidR="00FF6469" w:rsidRPr="009E3E41" w:rsidRDefault="00FF6469" w:rsidP="00486CB6">
            <w:pPr>
              <w:spacing w:line="240" w:lineRule="auto"/>
              <w:ind w:firstLine="0"/>
              <w:rPr>
                <w:rFonts w:asciiTheme="minorHAnsi" w:hAnsiTheme="minorHAnsi" w:cstheme="minorHAnsi"/>
                <w:szCs w:val="24"/>
              </w:rPr>
            </w:pPr>
            <w:proofErr w:type="gramStart"/>
            <w:r w:rsidRPr="009E3E41">
              <w:rPr>
                <w:rFonts w:asciiTheme="minorHAnsi" w:hAnsiTheme="minorHAnsi" w:cstheme="minorHAnsi"/>
                <w:szCs w:val="24"/>
              </w:rPr>
              <w:t>Total</w:t>
            </w:r>
            <w:proofErr w:type="gramEnd"/>
            <w:r w:rsidRPr="009E3E41">
              <w:rPr>
                <w:rFonts w:asciiTheme="minorHAnsi" w:hAnsiTheme="minorHAnsi" w:cstheme="minorHAnsi"/>
                <w:szCs w:val="24"/>
              </w:rPr>
              <w:t xml:space="preserve"> general</w:t>
            </w:r>
          </w:p>
        </w:tc>
        <w:tc>
          <w:tcPr>
            <w:tcW w:w="1351" w:type="dxa"/>
            <w:hideMark/>
          </w:tcPr>
          <w:p w14:paraId="4DF98A16"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156</w:t>
            </w:r>
          </w:p>
        </w:tc>
        <w:tc>
          <w:tcPr>
            <w:tcW w:w="1971" w:type="dxa"/>
            <w:hideMark/>
          </w:tcPr>
          <w:p w14:paraId="79333F5C" w14:textId="56808F5C"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E3E41">
              <w:rPr>
                <w:rFonts w:asciiTheme="minorHAnsi" w:hAnsiTheme="minorHAnsi" w:cstheme="minorHAnsi"/>
                <w:szCs w:val="24"/>
              </w:rPr>
              <w:t>100,00</w:t>
            </w:r>
            <w:r w:rsidR="00C14542" w:rsidRPr="009E3E41">
              <w:rPr>
                <w:rFonts w:asciiTheme="minorHAnsi" w:hAnsiTheme="minorHAnsi" w:cstheme="minorHAnsi"/>
                <w:szCs w:val="24"/>
              </w:rPr>
              <w:t xml:space="preserve"> </w:t>
            </w:r>
            <w:r w:rsidRPr="009E3E41">
              <w:rPr>
                <w:rFonts w:asciiTheme="minorHAnsi" w:hAnsiTheme="minorHAnsi" w:cstheme="minorHAnsi"/>
                <w:szCs w:val="24"/>
              </w:rPr>
              <w:t>%</w:t>
            </w:r>
          </w:p>
        </w:tc>
        <w:tc>
          <w:tcPr>
            <w:tcW w:w="1984" w:type="dxa"/>
            <w:hideMark/>
          </w:tcPr>
          <w:p w14:paraId="3E12B6AA" w14:textId="77777777" w:rsidR="00FF6469" w:rsidRPr="009E3E41"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bl>
    <w:p w14:paraId="3C3EAEB3" w14:textId="16543710" w:rsidR="005E58C5" w:rsidRPr="009E3E41" w:rsidRDefault="00F36F61" w:rsidP="001E3FE6">
      <w:pPr>
        <w:pStyle w:val="Figura"/>
        <w:rPr>
          <w:rStyle w:val="Textoennegrita"/>
          <w:b/>
          <w:bCs/>
          <w:i/>
          <w:iCs/>
        </w:rPr>
      </w:pPr>
      <w:r w:rsidRPr="009E3E41">
        <w:rPr>
          <w:rStyle w:val="Textoennegrita"/>
          <w:b/>
          <w:bCs/>
        </w:rPr>
        <w:br w:type="page"/>
      </w:r>
      <w:r w:rsidR="005276CD" w:rsidRPr="009E3E41">
        <w:t>Figura 6</w:t>
      </w:r>
      <w:r w:rsidR="005276CD" w:rsidRPr="009E3E41">
        <w:rPr>
          <w:rStyle w:val="Textoennegrita"/>
        </w:rPr>
        <w:t>. Ejemplo del comportamiento de las quejas y reclamos de clientes por artículos recibidos en un mes</w:t>
      </w:r>
    </w:p>
    <w:p w14:paraId="78841F86" w14:textId="51614A88" w:rsidR="00702760" w:rsidRPr="009E3E41" w:rsidRDefault="0074649B" w:rsidP="00C14572">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1C75305B" wp14:editId="3DFD6920">
            <wp:extent cx="6289675" cy="2881191"/>
            <wp:effectExtent l="0" t="0" r="0" b="0"/>
            <wp:doc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12048" cy="2891440"/>
                    </a:xfrm>
                    <a:prstGeom prst="rect">
                      <a:avLst/>
                    </a:prstGeom>
                  </pic:spPr>
                </pic:pic>
              </a:graphicData>
            </a:graphic>
          </wp:inline>
        </w:drawing>
      </w:r>
    </w:p>
    <w:p w14:paraId="69EC6D84" w14:textId="0E54DE5A" w:rsidR="006E0EE5" w:rsidRPr="009E3E41" w:rsidRDefault="006E0EE5" w:rsidP="006E0EE5">
      <w:pPr>
        <w:rPr>
          <w:rStyle w:val="Textoennegrita"/>
          <w:rFonts w:asciiTheme="minorHAnsi" w:hAnsiTheme="minorHAnsi" w:cstheme="minorHAnsi"/>
          <w:sz w:val="28"/>
          <w:szCs w:val="28"/>
          <w:lang w:eastAsia="es-CO"/>
        </w:rPr>
      </w:pPr>
      <w:r w:rsidRPr="009E3E41">
        <w:rPr>
          <w:rStyle w:val="Textoennegrita"/>
          <w:rFonts w:asciiTheme="minorHAnsi" w:hAnsiTheme="minorHAnsi" w:cstheme="minorHAnsi"/>
          <w:sz w:val="28"/>
          <w:szCs w:val="28"/>
          <w:lang w:eastAsia="es-CO"/>
        </w:rPr>
        <w:t>¿Qué se puede evidenciar de la información anterior?</w:t>
      </w:r>
    </w:p>
    <w:p w14:paraId="6AE21312" w14:textId="3E6AEFE1" w:rsidR="00291DDF" w:rsidRPr="009E3E41" w:rsidRDefault="006E0EE5" w:rsidP="006E0EE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ejemplo se observa que del total de los 156 casos de quejas y reclamos, el 74,4</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de los casos corresponden a tres causas, mientras que las otras cuatro causas de quejas solo contemplan el restante 25,6</w:t>
      </w:r>
      <w:r w:rsidR="00B85A2C" w:rsidRPr="009E3E41">
        <w:rPr>
          <w:rFonts w:asciiTheme="minorHAnsi" w:hAnsiTheme="minorHAnsi" w:cstheme="minorHAnsi"/>
          <w:sz w:val="28"/>
          <w:szCs w:val="28"/>
          <w:lang w:eastAsia="es-CO"/>
        </w:rPr>
        <w:t xml:space="preserve"> </w:t>
      </w:r>
      <w:r w:rsidRPr="009E3E41">
        <w:rPr>
          <w:rFonts w:asciiTheme="minorHAnsi" w:hAnsiTheme="minorHAnsi" w:cstheme="minorHAnsi"/>
          <w:sz w:val="28"/>
          <w:szCs w:val="28"/>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Pr="009E3E41" w:rsidRDefault="00DB51C1" w:rsidP="00DB51C1">
      <w:pPr>
        <w:rPr>
          <w:rFonts w:asciiTheme="minorHAnsi" w:hAnsiTheme="minorHAnsi" w:cstheme="minorHAnsi"/>
          <w:sz w:val="28"/>
          <w:szCs w:val="28"/>
        </w:rPr>
      </w:pPr>
      <w:r w:rsidRPr="009E3E41">
        <w:rPr>
          <w:rFonts w:asciiTheme="minorHAnsi" w:hAnsiTheme="minorHAnsi" w:cstheme="minorHAnsi"/>
          <w:sz w:val="28"/>
          <w:szCs w:val="28"/>
        </w:rPr>
        <w:t>Esta herramienta es muy útil para el análisis en la empresa y facilita la toma de decisiones; por ello, es un ejercicio de aplicabilidad de la administración promoverla al interior de sus diferentes áreas funcionales.</w:t>
      </w:r>
    </w:p>
    <w:p w14:paraId="1954AA10" w14:textId="77777777" w:rsidR="002E352B" w:rsidRPr="009E3E41" w:rsidRDefault="002E352B" w:rsidP="00DB51C1">
      <w:pPr>
        <w:rPr>
          <w:rStyle w:val="Textoennegrita"/>
          <w:rFonts w:asciiTheme="minorHAnsi" w:hAnsiTheme="minorHAnsi" w:cstheme="minorHAnsi"/>
          <w:sz w:val="28"/>
          <w:szCs w:val="28"/>
        </w:rPr>
      </w:pPr>
    </w:p>
    <w:p w14:paraId="549476FB" w14:textId="7737235D" w:rsidR="00DB51C1" w:rsidRPr="009E3E41" w:rsidRDefault="00B16849" w:rsidP="00DB51C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Matriz BCG</w:t>
      </w:r>
    </w:p>
    <w:p w14:paraId="424D34B2" w14:textId="31429DDA"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matriz “</w:t>
      </w:r>
      <w:r w:rsidRPr="009E3E41">
        <w:rPr>
          <w:rStyle w:val="Extranjerismo"/>
          <w:rFonts w:asciiTheme="minorHAnsi" w:hAnsiTheme="minorHAnsi" w:cstheme="minorHAnsi"/>
          <w:b/>
          <w:bCs/>
          <w:i/>
          <w:iCs/>
          <w:sz w:val="28"/>
          <w:szCs w:val="28"/>
          <w:lang w:val="es-CO"/>
        </w:rPr>
        <w:t xml:space="preserve">Boston </w:t>
      </w:r>
      <w:proofErr w:type="spellStart"/>
      <w:r w:rsidRPr="009E3E41">
        <w:rPr>
          <w:rStyle w:val="Extranjerismo"/>
          <w:rFonts w:asciiTheme="minorHAnsi" w:hAnsiTheme="minorHAnsi" w:cstheme="minorHAnsi"/>
          <w:b/>
          <w:bCs/>
          <w:i/>
          <w:iCs/>
          <w:sz w:val="28"/>
          <w:szCs w:val="28"/>
          <w:lang w:val="es-CO"/>
        </w:rPr>
        <w:t>Consulting</w:t>
      </w:r>
      <w:proofErr w:type="spellEnd"/>
      <w:r w:rsidRPr="009E3E41">
        <w:rPr>
          <w:rStyle w:val="Extranjerismo"/>
          <w:rFonts w:asciiTheme="minorHAnsi" w:hAnsiTheme="minorHAnsi" w:cstheme="minorHAnsi"/>
          <w:b/>
          <w:bCs/>
          <w:i/>
          <w:iCs/>
          <w:sz w:val="28"/>
          <w:szCs w:val="28"/>
          <w:lang w:val="es-CO"/>
        </w:rPr>
        <w:t xml:space="preserve"> </w:t>
      </w:r>
      <w:proofErr w:type="spellStart"/>
      <w:r w:rsidRPr="009E3E41">
        <w:rPr>
          <w:rStyle w:val="Extranjerismo"/>
          <w:rFonts w:asciiTheme="minorHAnsi" w:hAnsiTheme="minorHAnsi" w:cstheme="minorHAnsi"/>
          <w:b/>
          <w:bCs/>
          <w:i/>
          <w:iCs/>
          <w:sz w:val="28"/>
          <w:szCs w:val="28"/>
          <w:lang w:val="es-CO"/>
        </w:rPr>
        <w:t>Group</w:t>
      </w:r>
      <w:proofErr w:type="spellEnd"/>
      <w:r w:rsidRPr="009E3E41">
        <w:rPr>
          <w:rStyle w:val="Textoennegrita"/>
          <w:rFonts w:asciiTheme="minorHAnsi" w:hAnsiTheme="minorHAnsi" w:cstheme="minorHAnsi"/>
          <w:b w:val="0"/>
          <w:bCs w:val="0"/>
          <w:sz w:val="28"/>
          <w:szCs w:val="28"/>
        </w:rPr>
        <w:t>” (BCG),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45D86E67" w14:textId="1BB004A8" w:rsidR="00B16849" w:rsidRPr="009E3E41" w:rsidRDefault="000143A1" w:rsidP="000143A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Esta clasificación de productos por categorías se da a partir de:</w:t>
      </w:r>
    </w:p>
    <w:p w14:paraId="6E8A49A6" w14:textId="2DD918FE" w:rsidR="00B8492E" w:rsidRPr="009E3E41" w:rsidRDefault="00B8492E" w:rsidP="00D10C23">
      <w:pPr>
        <w:pStyle w:val="Prrafodelista"/>
        <w:numPr>
          <w:ilvl w:val="0"/>
          <w:numId w:val="38"/>
        </w:numPr>
        <w:spacing w:before="0" w:after="160" w:line="259" w:lineRule="auto"/>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strella</w:t>
      </w:r>
    </w:p>
    <w:p w14:paraId="559F490A" w14:textId="34393174" w:rsidR="00DB51C1" w:rsidRPr="009E3E41" w:rsidRDefault="00B8492E"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 xml:space="preserve">Son aquellos con gran crecimiento y que están logrando buena participación de mercado.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estos productos ubicados en este cuadrante hay que estimularlos, seguirles invirtiendo y no retirarles utilidades, para proyectarlos a productos vacas lechera.</w:t>
      </w:r>
    </w:p>
    <w:p w14:paraId="275353D7" w14:textId="5ABB0A95" w:rsidR="007B392D" w:rsidRPr="009E3E41" w:rsidRDefault="007B392D" w:rsidP="00D10C23">
      <w:pPr>
        <w:pStyle w:val="Prrafodelista"/>
        <w:numPr>
          <w:ilvl w:val="0"/>
          <w:numId w:val="38"/>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Productos </w:t>
      </w:r>
      <w:r w:rsidR="00F95C49" w:rsidRPr="009E3E41">
        <w:rPr>
          <w:rStyle w:val="Textoennegrita"/>
          <w:rFonts w:asciiTheme="minorHAnsi" w:hAnsiTheme="minorHAnsi" w:cstheme="minorHAnsi"/>
          <w:sz w:val="28"/>
          <w:szCs w:val="28"/>
        </w:rPr>
        <w:t>i</w:t>
      </w:r>
      <w:r w:rsidRPr="009E3E41">
        <w:rPr>
          <w:rStyle w:val="Textoennegrita"/>
          <w:rFonts w:asciiTheme="minorHAnsi" w:hAnsiTheme="minorHAnsi" w:cstheme="minorHAnsi"/>
          <w:sz w:val="28"/>
          <w:szCs w:val="28"/>
        </w:rPr>
        <w:t>nterrogante</w:t>
      </w:r>
    </w:p>
    <w:p w14:paraId="2778578D" w14:textId="42C418BA" w:rsidR="00B8492E" w:rsidRPr="009E3E41" w:rsidRDefault="007B392D"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1D4F861E" w:rsidR="00467DEF" w:rsidRPr="009E3E41" w:rsidRDefault="00467DEF" w:rsidP="00D10C23">
      <w:pPr>
        <w:pStyle w:val="Prrafodelista"/>
        <w:numPr>
          <w:ilvl w:val="0"/>
          <w:numId w:val="38"/>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Productos</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v</w:t>
      </w:r>
      <w:r w:rsidRPr="009E3E41">
        <w:rPr>
          <w:rStyle w:val="Textoennegrita"/>
          <w:rFonts w:asciiTheme="minorHAnsi" w:hAnsiTheme="minorHAnsi" w:cstheme="minorHAnsi"/>
          <w:sz w:val="28"/>
          <w:szCs w:val="28"/>
        </w:rPr>
        <w:t>aca</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l</w:t>
      </w:r>
      <w:r w:rsidRPr="009E3E41">
        <w:rPr>
          <w:rStyle w:val="Textoennegrita"/>
          <w:rFonts w:asciiTheme="minorHAnsi" w:hAnsiTheme="minorHAnsi" w:cstheme="minorHAnsi"/>
          <w:sz w:val="28"/>
          <w:szCs w:val="28"/>
        </w:rPr>
        <w:t>echera</w:t>
      </w:r>
      <w:proofErr w:type="spellEnd"/>
    </w:p>
    <w:p w14:paraId="65CF437F" w14:textId="73F38187" w:rsidR="007B392D" w:rsidRPr="009E3E41" w:rsidRDefault="00467DEF"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 xml:space="preserve">Son los </w:t>
      </w:r>
      <w:proofErr w:type="spellStart"/>
      <w:r w:rsidRPr="009E3E41">
        <w:rPr>
          <w:rFonts w:asciiTheme="minorHAnsi" w:hAnsiTheme="minorHAnsi" w:cstheme="minorHAnsi"/>
          <w:sz w:val="28"/>
          <w:szCs w:val="28"/>
        </w:rPr>
        <w:t>productos</w:t>
      </w:r>
      <w:proofErr w:type="spellEnd"/>
      <w:r w:rsidRPr="009E3E41">
        <w:rPr>
          <w:rFonts w:asciiTheme="minorHAnsi" w:hAnsiTheme="minorHAnsi" w:cstheme="minorHAnsi"/>
          <w:sz w:val="28"/>
          <w:szCs w:val="28"/>
        </w:rPr>
        <w:t xml:space="preserve"> más </w:t>
      </w:r>
      <w:proofErr w:type="spellStart"/>
      <w:r w:rsidRPr="009E3E41">
        <w:rPr>
          <w:rFonts w:asciiTheme="minorHAnsi" w:hAnsiTheme="minorHAnsi" w:cstheme="minorHAnsi"/>
          <w:sz w:val="28"/>
          <w:szCs w:val="28"/>
        </w:rPr>
        <w:t>desarrollados</w:t>
      </w:r>
      <w:proofErr w:type="spellEnd"/>
      <w:r w:rsidRPr="009E3E41">
        <w:rPr>
          <w:rFonts w:asciiTheme="minorHAnsi" w:hAnsiTheme="minorHAnsi" w:cstheme="minorHAnsi"/>
          <w:sz w:val="28"/>
          <w:szCs w:val="28"/>
        </w:rPr>
        <w:t xml:space="preserve">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w:t>
      </w:r>
      <w:proofErr w:type="spellStart"/>
      <w:r w:rsidRPr="009E3E41">
        <w:rPr>
          <w:rFonts w:asciiTheme="minorHAnsi" w:hAnsiTheme="minorHAnsi" w:cstheme="minorHAnsi"/>
          <w:sz w:val="28"/>
          <w:szCs w:val="28"/>
        </w:rPr>
        <w:t>sobrevivencia</w:t>
      </w:r>
      <w:proofErr w:type="spellEnd"/>
      <w:r w:rsidRPr="009E3E41">
        <w:rPr>
          <w:rFonts w:asciiTheme="minorHAnsi" w:hAnsiTheme="minorHAnsi" w:cstheme="minorHAnsi"/>
          <w:sz w:val="28"/>
          <w:szCs w:val="28"/>
        </w:rPr>
        <w:t xml:space="preserve"> de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e </w:t>
      </w:r>
      <w:proofErr w:type="spellStart"/>
      <w:r w:rsidRPr="009E3E41">
        <w:rPr>
          <w:rFonts w:asciiTheme="minorHAnsi" w:hAnsiTheme="minorHAnsi" w:cstheme="minorHAnsi"/>
          <w:sz w:val="28"/>
          <w:szCs w:val="28"/>
        </w:rPr>
        <w:t>invertir</w:t>
      </w:r>
      <w:proofErr w:type="spellEnd"/>
      <w:r w:rsidRPr="009E3E41">
        <w:rPr>
          <w:rFonts w:asciiTheme="minorHAnsi" w:hAnsiTheme="minorHAnsi" w:cstheme="minorHAnsi"/>
          <w:sz w:val="28"/>
          <w:szCs w:val="28"/>
        </w:rPr>
        <w:t xml:space="preserve"> en los </w:t>
      </w:r>
      <w:proofErr w:type="spellStart"/>
      <w:r w:rsidRPr="009E3E41">
        <w:rPr>
          <w:rFonts w:asciiTheme="minorHAnsi" w:hAnsiTheme="minorHAnsi" w:cstheme="minorHAnsi"/>
          <w:sz w:val="28"/>
          <w:szCs w:val="28"/>
        </w:rPr>
        <w:t>otros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productos</w:t>
      </w:r>
      <w:proofErr w:type="spellEnd"/>
      <w:r w:rsidRPr="009E3E41">
        <w:rPr>
          <w:rFonts w:asciiTheme="minorHAnsi" w:hAnsiTheme="minorHAnsi" w:cstheme="minorHAnsi"/>
          <w:sz w:val="28"/>
          <w:szCs w:val="28"/>
        </w:rPr>
        <w:t xml:space="preserve"> como </w:t>
      </w:r>
      <w:proofErr w:type="spellStart"/>
      <w:r w:rsidR="001D552D" w:rsidRPr="009E3E41">
        <w:rPr>
          <w:rFonts w:asciiTheme="minorHAnsi" w:hAnsiTheme="minorHAnsi" w:cstheme="minorHAnsi"/>
          <w:sz w:val="28"/>
          <w:szCs w:val="28"/>
        </w:rPr>
        <w:t>e</w:t>
      </w:r>
      <w:r w:rsidRPr="009E3E41">
        <w:rPr>
          <w:rFonts w:asciiTheme="minorHAnsi" w:hAnsiTheme="minorHAnsi" w:cstheme="minorHAnsi"/>
          <w:sz w:val="28"/>
          <w:szCs w:val="28"/>
        </w:rPr>
        <w:t>strellas</w:t>
      </w:r>
      <w:proofErr w:type="spellEnd"/>
      <w:r w:rsidRPr="009E3E41">
        <w:rPr>
          <w:rFonts w:asciiTheme="minorHAnsi" w:hAnsiTheme="minorHAnsi" w:cstheme="minorHAnsi"/>
          <w:sz w:val="28"/>
          <w:szCs w:val="28"/>
        </w:rPr>
        <w:t xml:space="preserve"> e </w:t>
      </w:r>
      <w:proofErr w:type="spellStart"/>
      <w:r w:rsidRPr="009E3E41">
        <w:rPr>
          <w:rFonts w:asciiTheme="minorHAnsi" w:hAnsiTheme="minorHAnsi" w:cstheme="minorHAnsi"/>
          <w:sz w:val="28"/>
          <w:szCs w:val="28"/>
        </w:rPr>
        <w:t>incluso</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interrogantes</w:t>
      </w:r>
      <w:proofErr w:type="spellEnd"/>
      <w:r w:rsidRPr="009E3E41">
        <w:rPr>
          <w:rFonts w:asciiTheme="minorHAnsi" w:hAnsiTheme="minorHAnsi" w:cstheme="minorHAnsi"/>
          <w:sz w:val="28"/>
          <w:szCs w:val="28"/>
        </w:rPr>
        <w:t>.</w:t>
      </w:r>
    </w:p>
    <w:p w14:paraId="4046BE58" w14:textId="2F24743D" w:rsidR="00467DEF" w:rsidRPr="009E3E41" w:rsidRDefault="00467DEF" w:rsidP="00D10C23">
      <w:pPr>
        <w:pStyle w:val="Prrafodelista"/>
        <w:numPr>
          <w:ilvl w:val="0"/>
          <w:numId w:val="38"/>
        </w:numPr>
        <w:rPr>
          <w:rStyle w:val="Textoennegrita"/>
          <w:rFonts w:asciiTheme="minorHAnsi" w:hAnsiTheme="minorHAnsi" w:cstheme="minorHAnsi"/>
          <w:sz w:val="28"/>
          <w:szCs w:val="28"/>
        </w:rPr>
      </w:pPr>
      <w:proofErr w:type="spellStart"/>
      <w:r w:rsidRPr="009E3E41">
        <w:rPr>
          <w:rStyle w:val="Textoennegrita"/>
          <w:rFonts w:asciiTheme="minorHAnsi" w:hAnsiTheme="minorHAnsi" w:cstheme="minorHAnsi"/>
          <w:sz w:val="28"/>
          <w:szCs w:val="28"/>
        </w:rPr>
        <w:t>Productos</w:t>
      </w:r>
      <w:proofErr w:type="spellEnd"/>
      <w:r w:rsidRPr="009E3E41">
        <w:rPr>
          <w:rStyle w:val="Textoennegrita"/>
          <w:rFonts w:asciiTheme="minorHAnsi" w:hAnsiTheme="minorHAnsi" w:cstheme="minorHAnsi"/>
          <w:sz w:val="28"/>
          <w:szCs w:val="28"/>
        </w:rPr>
        <w:t xml:space="preserve"> </w:t>
      </w:r>
      <w:proofErr w:type="spellStart"/>
      <w:r w:rsidR="00F95C49"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erro</w:t>
      </w:r>
      <w:proofErr w:type="spellEnd"/>
    </w:p>
    <w:p w14:paraId="1153A714" w14:textId="7500FF78" w:rsidR="00467DEF" w:rsidRPr="009E3E41" w:rsidRDefault="00467DEF" w:rsidP="002E352B">
      <w:pPr>
        <w:pStyle w:val="Prrafodelista"/>
        <w:numPr>
          <w:ilvl w:val="0"/>
          <w:numId w:val="0"/>
        </w:numPr>
        <w:ind w:left="1429"/>
        <w:rPr>
          <w:rFonts w:asciiTheme="minorHAnsi" w:hAnsiTheme="minorHAnsi" w:cstheme="minorHAnsi"/>
          <w:sz w:val="28"/>
          <w:szCs w:val="28"/>
        </w:rPr>
      </w:pPr>
      <w:r w:rsidRPr="009E3E41">
        <w:rPr>
          <w:rFonts w:asciiTheme="minorHAnsi" w:hAnsiTheme="minorHAnsi" w:cstheme="minorHAnsi"/>
          <w:sz w:val="28"/>
          <w:szCs w:val="28"/>
        </w:rP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360B6A20" w14:textId="3F74A08B" w:rsidR="00AE15FF" w:rsidRPr="009E3E41" w:rsidRDefault="00AE15FF">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t>En donde:</w:t>
      </w:r>
    </w:p>
    <w:p w14:paraId="2F2F5F2A" w14:textId="51D20BEF" w:rsidR="00CF435C" w:rsidRPr="009E3E41" w:rsidRDefault="00CF435C">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b/>
          <w:bCs/>
          <w:sz w:val="28"/>
          <w:szCs w:val="28"/>
        </w:rPr>
        <w:t>Tabla 4</w:t>
      </w:r>
      <w:r w:rsidRPr="009E3E41">
        <w:rPr>
          <w:rFonts w:asciiTheme="minorHAnsi" w:hAnsiTheme="minorHAnsi" w:cstheme="minorHAnsi"/>
          <w:sz w:val="28"/>
          <w:szCs w:val="28"/>
        </w:rPr>
        <w:t>. Participación en el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rsidRPr="009E3E41" w14:paraId="4DE88EDC" w14:textId="77777777" w:rsidTr="005C23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20 %</w:t>
            </w:r>
          </w:p>
        </w:tc>
        <w:tc>
          <w:tcPr>
            <w:tcW w:w="3957" w:type="dxa"/>
            <w:gridSpan w:val="2"/>
          </w:tcPr>
          <w:p w14:paraId="7555DA05" w14:textId="297C5A2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Estrella</w:t>
            </w:r>
          </w:p>
        </w:tc>
        <w:tc>
          <w:tcPr>
            <w:tcW w:w="2672" w:type="dxa"/>
          </w:tcPr>
          <w:p w14:paraId="1F1D9BA3" w14:textId="2C1BE8CD" w:rsidR="00A7781F" w:rsidRPr="009E3E41"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Interrogante</w:t>
            </w:r>
          </w:p>
        </w:tc>
      </w:tr>
      <w:tr w:rsidR="00A7781F" w:rsidRPr="009E3E41" w14:paraId="3A3F5110"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10 %</w:t>
            </w:r>
          </w:p>
        </w:tc>
        <w:tc>
          <w:tcPr>
            <w:tcW w:w="3957" w:type="dxa"/>
            <w:gridSpan w:val="2"/>
          </w:tcPr>
          <w:p w14:paraId="29DF067C" w14:textId="1EDE60F3"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tcPr>
          <w:p w14:paraId="1F527AD7" w14:textId="2BB21FC0" w:rsidR="00A7781F" w:rsidRPr="009E3E41"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A7781F" w:rsidRPr="009E3E41" w14:paraId="798823D3" w14:textId="77777777" w:rsidTr="005C2396">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28A8334C" w:rsidR="00A7781F" w:rsidRPr="009E3E41" w:rsidRDefault="00A7781F" w:rsidP="00335643">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sz w:val="28"/>
                <w:szCs w:val="28"/>
              </w:rPr>
              <w:t>5 %</w:t>
            </w:r>
          </w:p>
        </w:tc>
        <w:tc>
          <w:tcPr>
            <w:tcW w:w="3957" w:type="dxa"/>
            <w:gridSpan w:val="2"/>
            <w:shd w:val="clear" w:color="auto" w:fill="EDEDED" w:themeFill="accent3" w:themeFillTint="33"/>
          </w:tcPr>
          <w:p w14:paraId="78D64C3A" w14:textId="505335E8"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Vaca</w:t>
            </w:r>
          </w:p>
        </w:tc>
        <w:tc>
          <w:tcPr>
            <w:tcW w:w="2672" w:type="dxa"/>
            <w:shd w:val="clear" w:color="auto" w:fill="EDEDED" w:themeFill="accent3" w:themeFillTint="33"/>
          </w:tcPr>
          <w:p w14:paraId="734357B1" w14:textId="434DA74D" w:rsidR="00A7781F" w:rsidRPr="009E3E41"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Perro</w:t>
            </w:r>
          </w:p>
        </w:tc>
      </w:tr>
      <w:tr w:rsidR="005C2396" w:rsidRPr="009E3E41" w14:paraId="38845458"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73B2FD85" w14:textId="51228A83" w:rsidR="005C2396" w:rsidRPr="009E3E41" w:rsidRDefault="005C2396" w:rsidP="005C2396">
            <w:pPr>
              <w:spacing w:before="0" w:after="160" w:line="259" w:lineRule="auto"/>
              <w:ind w:firstLine="0"/>
              <w:jc w:val="right"/>
              <w:rPr>
                <w:rFonts w:asciiTheme="minorHAnsi" w:hAnsiTheme="minorHAnsi" w:cstheme="minorHAnsi"/>
                <w:b w:val="0"/>
                <w:bCs w:val="0"/>
                <w:sz w:val="28"/>
                <w:szCs w:val="28"/>
              </w:rPr>
            </w:pPr>
            <w:r w:rsidRPr="009E3E41">
              <w:rPr>
                <w:rFonts w:asciiTheme="minorHAnsi" w:hAnsiTheme="minorHAnsi" w:cstheme="minorHAnsi"/>
                <w:sz w:val="28"/>
                <w:szCs w:val="28"/>
              </w:rPr>
              <w:t xml:space="preserve"> </w:t>
            </w:r>
            <w:r w:rsidRPr="009E3E41">
              <w:rPr>
                <w:rFonts w:asciiTheme="minorHAnsi" w:hAnsiTheme="minorHAnsi" w:cstheme="minorHAnsi"/>
              </w:rPr>
              <w:t xml:space="preserve">                     </w:t>
            </w:r>
            <w:r w:rsidRPr="009E3E41">
              <w:rPr>
                <w:rFonts w:asciiTheme="minorHAnsi" w:hAnsiTheme="minorHAnsi" w:cstheme="minorHAnsi"/>
                <w:sz w:val="28"/>
                <w:szCs w:val="28"/>
              </w:rPr>
              <w:t>5</w:t>
            </w:r>
            <w:r w:rsidR="00B77ED8" w:rsidRPr="009E3E41">
              <w:rPr>
                <w:rFonts w:asciiTheme="minorHAnsi" w:hAnsiTheme="minorHAnsi" w:cstheme="minorHAnsi"/>
                <w:sz w:val="28"/>
                <w:szCs w:val="28"/>
              </w:rPr>
              <w:t>x</w:t>
            </w:r>
          </w:p>
        </w:tc>
        <w:tc>
          <w:tcPr>
            <w:tcW w:w="1992" w:type="dxa"/>
          </w:tcPr>
          <w:p w14:paraId="4E374900" w14:textId="6F37F799" w:rsidR="005C2396" w:rsidRPr="009E3E41" w:rsidRDefault="005C2396" w:rsidP="005C239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
        </w:tc>
        <w:tc>
          <w:tcPr>
            <w:tcW w:w="1965" w:type="dxa"/>
          </w:tcPr>
          <w:p w14:paraId="39F872FF" w14:textId="404D8736"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1x</w:t>
            </w:r>
          </w:p>
        </w:tc>
        <w:tc>
          <w:tcPr>
            <w:tcW w:w="2672" w:type="dxa"/>
          </w:tcPr>
          <w:p w14:paraId="0D420346" w14:textId="25E3A6A2" w:rsidR="005C2396" w:rsidRPr="009E3E41"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9E3E41">
              <w:rPr>
                <w:rFonts w:asciiTheme="minorHAnsi" w:hAnsiTheme="minorHAnsi" w:cstheme="minorHAnsi"/>
                <w:b/>
                <w:bCs/>
                <w:sz w:val="28"/>
                <w:szCs w:val="28"/>
              </w:rPr>
              <w:t>0.5x</w:t>
            </w:r>
          </w:p>
        </w:tc>
      </w:tr>
    </w:tbl>
    <w:p w14:paraId="1DDC8389" w14:textId="2FAEDE76" w:rsidR="00B81FA7" w:rsidRPr="009E3E41"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Participación de mercado</w:t>
      </w:r>
    </w:p>
    <w:p w14:paraId="04144DC6" w14:textId="5A5C314F" w:rsidR="00860FAB" w:rsidRPr="009E3E41" w:rsidRDefault="00B81FA7" w:rsidP="00AE15FF">
      <w:pPr>
        <w:spacing w:before="0" w:after="160" w:line="259" w:lineRule="auto"/>
        <w:ind w:firstLine="0"/>
        <w:jc w:val="center"/>
        <w:rPr>
          <w:rFonts w:asciiTheme="minorHAnsi" w:hAnsiTheme="minorHAnsi" w:cstheme="minorHAnsi"/>
          <w:b/>
          <w:bCs/>
          <w:sz w:val="28"/>
          <w:szCs w:val="28"/>
        </w:rPr>
      </w:pPr>
      <w:r w:rsidRPr="009E3E41">
        <w:rPr>
          <w:rFonts w:asciiTheme="minorHAnsi" w:hAnsiTheme="minorHAnsi" w:cstheme="minorHAnsi"/>
          <w:b/>
          <w:bCs/>
          <w:sz w:val="28"/>
          <w:szCs w:val="28"/>
        </w:rPr>
        <w:t>Frente a los considerados competencia</w:t>
      </w:r>
    </w:p>
    <w:p w14:paraId="26268F85" w14:textId="77777777" w:rsidR="00B81FA7" w:rsidRPr="009E3E41" w:rsidRDefault="00B81FA7" w:rsidP="00AE15FF">
      <w:pPr>
        <w:spacing w:before="0" w:after="160" w:line="259" w:lineRule="auto"/>
        <w:ind w:firstLine="0"/>
        <w:jc w:val="center"/>
        <w:rPr>
          <w:rFonts w:asciiTheme="minorHAnsi" w:hAnsiTheme="minorHAnsi" w:cstheme="minorHAnsi"/>
          <w:sz w:val="28"/>
          <w:szCs w:val="28"/>
        </w:rPr>
      </w:pPr>
    </w:p>
    <w:p w14:paraId="2C84F197" w14:textId="77777777" w:rsidR="00904BAB" w:rsidRPr="009E3E41" w:rsidRDefault="00904BAB" w:rsidP="00904BAB">
      <w:pPr>
        <w:rPr>
          <w:rFonts w:asciiTheme="minorHAnsi" w:hAnsiTheme="minorHAnsi" w:cstheme="minorHAnsi"/>
          <w:sz w:val="28"/>
          <w:szCs w:val="28"/>
        </w:rPr>
      </w:pPr>
      <w:r w:rsidRPr="009E3E41">
        <w:rPr>
          <w:rFonts w:asciiTheme="minorHAnsi" w:hAnsiTheme="minorHAnsi" w:cstheme="minorHAnsi"/>
          <w:sz w:val="28"/>
          <w:szCs w:val="28"/>
        </w:rPr>
        <w:t>Estos cuadrantes se definen entre dos variables:</w:t>
      </w:r>
    </w:p>
    <w:p w14:paraId="20A0D570" w14:textId="77777777" w:rsidR="00904BAB"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Crecimiento en el mercado, aumento de las ventas.</w:t>
      </w:r>
    </w:p>
    <w:p w14:paraId="550459D1" w14:textId="5528F4EB" w:rsidR="00AE15FF" w:rsidRPr="009E3E41" w:rsidRDefault="00904BAB" w:rsidP="00D10C23">
      <w:pPr>
        <w:pStyle w:val="Prrafodelista"/>
        <w:numPr>
          <w:ilvl w:val="0"/>
          <w:numId w:val="28"/>
        </w:numPr>
        <w:rPr>
          <w:rFonts w:asciiTheme="minorHAnsi" w:hAnsiTheme="minorHAnsi" w:cstheme="minorHAnsi"/>
          <w:sz w:val="28"/>
          <w:szCs w:val="28"/>
          <w:lang w:val="es-CO"/>
        </w:rPr>
      </w:pPr>
      <w:r w:rsidRPr="009E3E41">
        <w:rPr>
          <w:rFonts w:asciiTheme="minorHAnsi" w:hAnsiTheme="minorHAnsi" w:cstheme="minorHAnsi"/>
          <w:sz w:val="28"/>
          <w:szCs w:val="28"/>
          <w:lang w:val="es-CO"/>
        </w:rPr>
        <w:t>Eje de participación de mercado referido a las ventas en el sector o industria a la que contribuye la empresa o cuánto de lo que vende la empresa representa cada producto.</w:t>
      </w:r>
    </w:p>
    <w:p w14:paraId="2A95D86D" w14:textId="77777777"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Comprendido esto, la labor diagnóstica de la empresa es ubicar su portafolio de productos en los cuadrantes según corresponda. Puede haber varios en un solo cuadrante o cuadrantes sin productos.</w:t>
      </w:r>
    </w:p>
    <w:p w14:paraId="2FC206E9" w14:textId="7E666CAC" w:rsidR="004A74FF" w:rsidRPr="009E3E41" w:rsidRDefault="004A74FF" w:rsidP="004A74FF">
      <w:pPr>
        <w:rPr>
          <w:rFonts w:asciiTheme="minorHAnsi" w:hAnsiTheme="minorHAnsi" w:cstheme="minorHAnsi"/>
          <w:sz w:val="28"/>
          <w:szCs w:val="28"/>
        </w:rPr>
      </w:pPr>
      <w:r w:rsidRPr="009E3E41">
        <w:rPr>
          <w:rFonts w:asciiTheme="minorHAnsi" w:hAnsiTheme="minorHAnsi" w:cstheme="minorHAnsi"/>
          <w:sz w:val="28"/>
          <w:szCs w:val="28"/>
        </w:rPr>
        <w:t>Ahora revisemos el ejemplo de aplicación de la Matriz BCG:</w:t>
      </w:r>
    </w:p>
    <w:p w14:paraId="0A51CD4E" w14:textId="41DB372D" w:rsidR="000468FE" w:rsidRPr="009E3E41" w:rsidRDefault="000468FE" w:rsidP="004A74FF">
      <w:pPr>
        <w:rPr>
          <w:rFonts w:asciiTheme="minorHAnsi" w:hAnsiTheme="minorHAnsi" w:cstheme="minorHAnsi"/>
          <w:b/>
          <w:bCs/>
          <w:sz w:val="28"/>
          <w:szCs w:val="28"/>
        </w:rPr>
      </w:pPr>
      <w:r w:rsidRPr="009E3E41">
        <w:rPr>
          <w:rFonts w:asciiTheme="minorHAnsi" w:hAnsiTheme="minorHAnsi" w:cstheme="minorHAnsi"/>
          <w:b/>
          <w:bCs/>
          <w:sz w:val="28"/>
          <w:szCs w:val="28"/>
        </w:rPr>
        <w:t>Crecimiento del producto</w:t>
      </w:r>
    </w:p>
    <w:p w14:paraId="27BCC339" w14:textId="7E0B478F" w:rsidR="004A74FF" w:rsidRPr="009E3E41" w:rsidRDefault="0099535B" w:rsidP="004A74FF">
      <w:pPr>
        <w:rPr>
          <w:rFonts w:asciiTheme="minorHAnsi" w:hAnsiTheme="minorHAnsi" w:cstheme="minorHAnsi"/>
          <w:sz w:val="28"/>
          <w:szCs w:val="28"/>
        </w:rPr>
      </w:pPr>
      <w:r w:rsidRPr="009E3E41">
        <w:rPr>
          <w:rFonts w:asciiTheme="minorHAnsi" w:hAnsiTheme="minorHAnsi" w:cstheme="minorHAnsi"/>
          <w:sz w:val="28"/>
          <w:szCs w:val="28"/>
        </w:rPr>
        <w:t>Este producto 1 presenta un nivel de participación en el mercado alto superior al del competidor más cercano; sin embargo, presenta un nivel de crecimiento en ventas cercano al 5</w:t>
      </w:r>
      <w:r w:rsidR="00D14FF1"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7EFE7345" w:rsidR="0099535B" w:rsidRPr="009E3E41" w:rsidRDefault="00777044" w:rsidP="00777044">
      <w:pPr>
        <w:rPr>
          <w:rFonts w:asciiTheme="minorHAnsi" w:hAnsiTheme="minorHAnsi" w:cstheme="minorHAnsi"/>
          <w:sz w:val="28"/>
          <w:szCs w:val="28"/>
        </w:rPr>
      </w:pPr>
      <w:r w:rsidRPr="009E3E41">
        <w:rPr>
          <w:rFonts w:asciiTheme="minorHAnsi" w:hAnsiTheme="minorHAnsi" w:cstheme="minorHAnsi"/>
          <w:sz w:val="28"/>
          <w:szCs w:val="28"/>
        </w:rPr>
        <w:t>Este producto 2 presenta un nivel de participación en el mercado alto, por encima de sus competidores cercanos, con un fuerte crecimiento en ventas</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lo que lo caracteriza como un producto en la fase de crecimiento. Este es un producto que en magnitud puede manejar más volúmenes que el producto número uno, sin embargo, aún se encuentra en la etapa de crecimiento y por ser mayor al 10</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se presume que podría mejorar durante un tiempo. Luego, la decisión estratégica es mantener su inversión con el fin de garantizar este propósito</w:t>
      </w:r>
      <w:r w:rsidR="00C429D5" w:rsidRPr="009E3E41">
        <w:rPr>
          <w:rFonts w:asciiTheme="minorHAnsi" w:hAnsiTheme="minorHAnsi" w:cstheme="minorHAnsi"/>
          <w:sz w:val="28"/>
          <w:szCs w:val="28"/>
        </w:rPr>
        <w:t>,</w:t>
      </w:r>
      <w:r w:rsidRPr="009E3E41">
        <w:rPr>
          <w:rFonts w:asciiTheme="minorHAnsi" w:hAnsiTheme="minorHAnsi" w:cstheme="minorHAnsi"/>
          <w:sz w:val="28"/>
          <w:szCs w:val="28"/>
        </w:rPr>
        <w:t xml:space="preserve"> de tal manera que cuando llegue a su etapa de madurez goce de las mejores condiciones de ventas y de participación en el mercado, donde seguramente será fuente de grandes beneficios para la empresa.</w:t>
      </w:r>
    </w:p>
    <w:p w14:paraId="032C57D1" w14:textId="333A5053" w:rsidR="00777044" w:rsidRPr="009E3E41" w:rsidRDefault="00F96C3F" w:rsidP="00777044">
      <w:pPr>
        <w:rPr>
          <w:rFonts w:asciiTheme="minorHAnsi" w:hAnsiTheme="minorHAnsi" w:cstheme="minorHAnsi"/>
          <w:sz w:val="28"/>
          <w:szCs w:val="28"/>
        </w:rPr>
      </w:pPr>
      <w:r w:rsidRPr="009E3E41">
        <w:rPr>
          <w:rFonts w:asciiTheme="minorHAnsi" w:hAnsiTheme="minorHAnsi" w:cstheme="minorHAnsi"/>
          <w:sz w:val="28"/>
          <w:szCs w:val="28"/>
        </w:rPr>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rsidRPr="009E3E41">
        <w:rPr>
          <w:rFonts w:asciiTheme="minorHAnsi" w:hAnsiTheme="minorHAnsi" w:cstheme="minorHAnsi"/>
          <w:sz w:val="28"/>
          <w:szCs w:val="28"/>
        </w:rPr>
        <w:t xml:space="preserve"> </w:t>
      </w:r>
      <w:r w:rsidRPr="009E3E41">
        <w:rPr>
          <w:rFonts w:asciiTheme="minorHAnsi" w:hAnsiTheme="minorHAnsi" w:cstheme="minorHAnsi"/>
          <w:sz w:val="28"/>
          <w:szCs w:val="28"/>
        </w:rPr>
        <w:t>%, lo que deja entrever un certero producto que entrará a su fase de crecimiento y ampliación por ende de la participación en el mercado.</w:t>
      </w:r>
    </w:p>
    <w:p w14:paraId="690E6FA8" w14:textId="23ECF7A0" w:rsidR="006733F6" w:rsidRPr="009E3E41" w:rsidRDefault="00BA0220" w:rsidP="00777044">
      <w:pPr>
        <w:rPr>
          <w:rFonts w:asciiTheme="minorHAnsi" w:hAnsiTheme="minorHAnsi" w:cstheme="minorHAnsi"/>
          <w:sz w:val="28"/>
          <w:szCs w:val="28"/>
        </w:rPr>
      </w:pPr>
      <w:r w:rsidRPr="009E3E41">
        <w:rPr>
          <w:rFonts w:asciiTheme="minorHAnsi" w:hAnsiTheme="minorHAnsi" w:cstheme="minorHAnsi"/>
          <w:sz w:val="28"/>
          <w:szCs w:val="28"/>
        </w:rPr>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9E3E41" w:rsidRDefault="00BA0220" w:rsidP="00777044">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Ciclo de vida del producto</w:t>
      </w:r>
    </w:p>
    <w:p w14:paraId="7A9307A1" w14:textId="261FB0F3" w:rsidR="005856F7" w:rsidRPr="009E3E41" w:rsidRDefault="005856F7" w:rsidP="005856F7">
      <w:pPr>
        <w:rPr>
          <w:rFonts w:asciiTheme="minorHAnsi" w:hAnsiTheme="minorHAnsi" w:cstheme="minorHAnsi"/>
          <w:sz w:val="28"/>
          <w:szCs w:val="28"/>
        </w:rPr>
      </w:pPr>
      <w:r w:rsidRPr="009E3E41">
        <w:rPr>
          <w:rFonts w:asciiTheme="minorHAnsi" w:hAnsiTheme="minorHAnsi" w:cstheme="minorHAnsi"/>
          <w:sz w:val="28"/>
          <w:szCs w:val="28"/>
        </w:rPr>
        <w:t>Es la representación gráfica de las diferentes fases por las que atraviesan los productos desde su desarrollo hasta su retiro de la oferta del portafolio de productos de la empresa; Está constituido por cuatro fases plenamente identificables</w:t>
      </w:r>
      <w:r w:rsidR="00A55E9E" w:rsidRPr="009E3E41">
        <w:rPr>
          <w:rFonts w:asciiTheme="minorHAnsi" w:hAnsiTheme="minorHAnsi" w:cstheme="minorHAnsi"/>
          <w:sz w:val="28"/>
          <w:szCs w:val="28"/>
        </w:rPr>
        <w:t>.</w:t>
      </w:r>
    </w:p>
    <w:p w14:paraId="18417C5D" w14:textId="53EBC0F9" w:rsidR="005856F7" w:rsidRPr="009E3E41" w:rsidRDefault="005856F7" w:rsidP="005856F7">
      <w:pPr>
        <w:rPr>
          <w:rFonts w:asciiTheme="minorHAnsi" w:hAnsiTheme="minorHAnsi" w:cstheme="minorHAnsi"/>
          <w:sz w:val="28"/>
          <w:szCs w:val="28"/>
        </w:rPr>
      </w:pPr>
      <w:r w:rsidRPr="009E3E41">
        <w:rPr>
          <w:rFonts w:asciiTheme="minorHAnsi" w:hAnsiTheme="minorHAnsi" w:cstheme="minorHAnsi"/>
          <w:sz w:val="28"/>
          <w:szCs w:val="28"/>
        </w:rPr>
        <w:t>Reconozcamos en qué consisten cada fase:</w:t>
      </w:r>
    </w:p>
    <w:p w14:paraId="5EBB7C7D" w14:textId="298EBC01" w:rsidR="00AD6EA9" w:rsidRPr="009E3E41" w:rsidRDefault="00AD6EA9"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introducción</w:t>
      </w:r>
      <w:r w:rsidRPr="009E3E41">
        <w:rPr>
          <w:rFonts w:asciiTheme="minorHAnsi" w:hAnsiTheme="minorHAnsi" w:cstheme="minorHAnsi"/>
          <w:sz w:val="28"/>
          <w:szCs w:val="28"/>
        </w:rPr>
        <w:t xml:space="preserve">: </w:t>
      </w:r>
      <w:r w:rsidR="002F64C5" w:rsidRPr="009E3E41">
        <w:rPr>
          <w:rFonts w:asciiTheme="minorHAnsi" w:hAnsiTheme="minorHAnsi" w:cstheme="minorHAnsi"/>
          <w:sz w:val="28"/>
          <w:szCs w:val="28"/>
        </w:rPr>
        <w:t>a</w:t>
      </w:r>
      <w:r w:rsidRPr="009E3E41">
        <w:rPr>
          <w:rFonts w:asciiTheme="minorHAnsi" w:hAnsiTheme="minorHAnsi" w:cstheme="minorHAnsi"/>
          <w:sz w:val="28"/>
          <w:szCs w:val="28"/>
        </w:rP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w:t>
      </w:r>
      <w:proofErr w:type="spellStart"/>
      <w:r w:rsidRPr="009E3E41">
        <w:rPr>
          <w:rFonts w:asciiTheme="minorHAnsi" w:hAnsiTheme="minorHAnsi" w:cstheme="minorHAnsi"/>
          <w:sz w:val="28"/>
          <w:szCs w:val="28"/>
        </w:rPr>
        <w:t>muy</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conocida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por</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ello</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requiere</w:t>
      </w:r>
      <w:proofErr w:type="spellEnd"/>
      <w:r w:rsidRPr="009E3E41">
        <w:rPr>
          <w:rFonts w:asciiTheme="minorHAnsi" w:hAnsiTheme="minorHAnsi" w:cstheme="minorHAnsi"/>
          <w:sz w:val="28"/>
          <w:szCs w:val="28"/>
        </w:rPr>
        <w:t xml:space="preserve"> de </w:t>
      </w:r>
      <w:proofErr w:type="spellStart"/>
      <w:r w:rsidRPr="009E3E41">
        <w:rPr>
          <w:rFonts w:asciiTheme="minorHAnsi" w:hAnsiTheme="minorHAnsi" w:cstheme="minorHAnsi"/>
          <w:sz w:val="28"/>
          <w:szCs w:val="28"/>
        </w:rPr>
        <w:t>inversiones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iniciales</w:t>
      </w:r>
      <w:proofErr w:type="spellEnd"/>
      <w:r w:rsidRPr="009E3E41">
        <w:rPr>
          <w:rFonts w:asciiTheme="minorHAnsi" w:hAnsiTheme="minorHAnsi" w:cstheme="minorHAnsi"/>
          <w:sz w:val="28"/>
          <w:szCs w:val="28"/>
        </w:rPr>
        <w:t xml:space="preserve"> en </w:t>
      </w:r>
      <w:proofErr w:type="spellStart"/>
      <w:r w:rsidRPr="000919AE">
        <w:rPr>
          <w:rFonts w:asciiTheme="minorHAnsi" w:hAnsiTheme="minorHAnsi" w:cstheme="minorHAnsi"/>
          <w:sz w:val="28"/>
          <w:szCs w:val="28"/>
        </w:rPr>
        <w:t>estrategias</w:t>
      </w:r>
      <w:proofErr w:type="spellEnd"/>
      <w:r w:rsidRPr="000919AE">
        <w:rPr>
          <w:rFonts w:asciiTheme="minorHAnsi" w:hAnsiTheme="minorHAnsi" w:cstheme="minorHAnsi"/>
          <w:sz w:val="28"/>
          <w:szCs w:val="28"/>
        </w:rPr>
        <w:t xml:space="preserve"> de </w:t>
      </w:r>
      <w:r w:rsidR="008B2FC8" w:rsidRPr="000919AE">
        <w:rPr>
          <w:rFonts w:asciiTheme="minorHAnsi" w:hAnsiTheme="minorHAnsi" w:cstheme="minorHAnsi"/>
          <w:sz w:val="28"/>
          <w:szCs w:val="28"/>
        </w:rPr>
        <w:t>“</w:t>
      </w:r>
      <w:r w:rsidRPr="000919AE">
        <w:rPr>
          <w:rStyle w:val="Extranjerismo"/>
          <w:rFonts w:asciiTheme="minorHAnsi" w:hAnsiTheme="minorHAnsi" w:cstheme="minorHAnsi"/>
          <w:sz w:val="28"/>
          <w:szCs w:val="28"/>
        </w:rPr>
        <w:t>marketing</w:t>
      </w:r>
      <w:r w:rsidR="008B2FC8"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promoción</w:t>
      </w:r>
      <w:proofErr w:type="spellEnd"/>
      <w:r w:rsidRPr="009E3E41">
        <w:rPr>
          <w:rFonts w:asciiTheme="minorHAnsi" w:hAnsiTheme="minorHAnsi" w:cstheme="minorHAnsi"/>
          <w:sz w:val="28"/>
          <w:szCs w:val="28"/>
        </w:rPr>
        <w:t xml:space="preserve"> y </w:t>
      </w:r>
      <w:proofErr w:type="spellStart"/>
      <w:r w:rsidRPr="009E3E41">
        <w:rPr>
          <w:rFonts w:asciiTheme="minorHAnsi" w:hAnsiTheme="minorHAnsi" w:cstheme="minorHAnsi"/>
          <w:sz w:val="28"/>
          <w:szCs w:val="28"/>
        </w:rPr>
        <w:t>publicidad</w:t>
      </w:r>
      <w:proofErr w:type="spellEnd"/>
      <w:r w:rsidRPr="009E3E41">
        <w:rPr>
          <w:rFonts w:asciiTheme="minorHAnsi" w:hAnsiTheme="minorHAnsi" w:cstheme="minorHAnsi"/>
          <w:sz w:val="28"/>
          <w:szCs w:val="28"/>
        </w:rPr>
        <w:t xml:space="preserve">) para </w:t>
      </w:r>
      <w:proofErr w:type="spellStart"/>
      <w:r w:rsidRPr="009E3E41">
        <w:rPr>
          <w:rFonts w:asciiTheme="minorHAnsi" w:hAnsiTheme="minorHAnsi" w:cstheme="minorHAnsi"/>
          <w:sz w:val="28"/>
          <w:szCs w:val="28"/>
        </w:rPr>
        <w:t>su</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lanzamiento</w:t>
      </w:r>
      <w:proofErr w:type="spellEnd"/>
      <w:r w:rsidRPr="009E3E41">
        <w:rPr>
          <w:rFonts w:asciiTheme="minorHAnsi" w:hAnsiTheme="minorHAnsi" w:cstheme="minorHAnsi"/>
          <w:sz w:val="28"/>
          <w:szCs w:val="28"/>
        </w:rPr>
        <w:t xml:space="preserve"> y </w:t>
      </w:r>
      <w:proofErr w:type="spellStart"/>
      <w:r w:rsidRPr="009E3E41">
        <w:rPr>
          <w:rFonts w:asciiTheme="minorHAnsi" w:hAnsiTheme="minorHAnsi" w:cstheme="minorHAnsi"/>
          <w:sz w:val="28"/>
          <w:szCs w:val="28"/>
        </w:rPr>
        <w:t>distribución</w:t>
      </w:r>
      <w:proofErr w:type="spellEnd"/>
      <w:r w:rsidRPr="009E3E41">
        <w:rPr>
          <w:rFonts w:asciiTheme="minorHAnsi" w:hAnsiTheme="minorHAnsi" w:cstheme="minorHAnsi"/>
          <w:sz w:val="28"/>
          <w:szCs w:val="28"/>
        </w:rPr>
        <w:t xml:space="preserve">, colocación en tiendas, etc., de </w:t>
      </w:r>
      <w:proofErr w:type="spellStart"/>
      <w:r w:rsidRPr="009E3E41">
        <w:rPr>
          <w:rFonts w:asciiTheme="minorHAnsi" w:hAnsiTheme="minorHAnsi" w:cstheme="minorHAnsi"/>
          <w:sz w:val="28"/>
          <w:szCs w:val="28"/>
        </w:rPr>
        <w:t>manera</w:t>
      </w:r>
      <w:proofErr w:type="spellEnd"/>
      <w:r w:rsidRPr="009E3E41">
        <w:rPr>
          <w:rFonts w:asciiTheme="minorHAnsi" w:hAnsiTheme="minorHAnsi" w:cstheme="minorHAnsi"/>
          <w:sz w:val="28"/>
          <w:szCs w:val="28"/>
        </w:rPr>
        <w:t xml:space="preserve"> que </w:t>
      </w:r>
      <w:proofErr w:type="spellStart"/>
      <w:r w:rsidRPr="009E3E41">
        <w:rPr>
          <w:rFonts w:asciiTheme="minorHAnsi" w:hAnsiTheme="minorHAnsi" w:cstheme="minorHAnsi"/>
          <w:sz w:val="28"/>
          <w:szCs w:val="28"/>
        </w:rPr>
        <w:t>tenga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llegada</w:t>
      </w:r>
      <w:proofErr w:type="spellEnd"/>
      <w:r w:rsidRPr="009E3E41">
        <w:rPr>
          <w:rFonts w:asciiTheme="minorHAnsi" w:hAnsiTheme="minorHAnsi" w:cstheme="minorHAnsi"/>
          <w:sz w:val="28"/>
          <w:szCs w:val="28"/>
        </w:rPr>
        <w:t xml:space="preserve"> a los </w:t>
      </w:r>
      <w:proofErr w:type="spellStart"/>
      <w:r w:rsidRPr="009E3E41">
        <w:rPr>
          <w:rFonts w:asciiTheme="minorHAnsi" w:hAnsiTheme="minorHAnsi" w:cstheme="minorHAnsi"/>
          <w:sz w:val="28"/>
          <w:szCs w:val="28"/>
        </w:rPr>
        <w:t>clientes</w:t>
      </w:r>
      <w:proofErr w:type="spellEnd"/>
      <w:r w:rsidRPr="009E3E41">
        <w:rPr>
          <w:rFonts w:asciiTheme="minorHAnsi" w:hAnsiTheme="minorHAnsi" w:cstheme="minorHAnsi"/>
          <w:sz w:val="28"/>
          <w:szCs w:val="28"/>
        </w:rPr>
        <w:t xml:space="preserve"> finales.</w:t>
      </w:r>
    </w:p>
    <w:p w14:paraId="4D152F61" w14:textId="3FD2E5E3" w:rsidR="00BB2AF4" w:rsidRPr="009E3E41" w:rsidRDefault="00BB2AF4"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Antes de lanzar el producto se realiza el estudio, por lo que lo ideal es utilizar toda la información para llegar al tipo de público que pueda interesarse en ese producto u oportunidades para hacerlo.</w:t>
      </w:r>
    </w:p>
    <w:p w14:paraId="789CBAAB" w14:textId="50B65671" w:rsidR="00C800C8" w:rsidRPr="009E3E41" w:rsidRDefault="00C800C8"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crecimiento</w:t>
      </w:r>
      <w:r w:rsidRPr="009E3E41">
        <w:rPr>
          <w:rFonts w:asciiTheme="minorHAnsi" w:hAnsiTheme="minorHAnsi" w:cstheme="minorHAnsi"/>
          <w:sz w:val="28"/>
          <w:szCs w:val="28"/>
        </w:rPr>
        <w:t xml:space="preserve">: esta fase consiste en un aumento de ventas en consecuencia de las acciones que se adelantaron durante la fase de introducción. Los consumidores conocieron el producto gracias a la promoción y publicidad, además de estrategias </w:t>
      </w:r>
      <w:r w:rsidRPr="000919AE">
        <w:rPr>
          <w:rFonts w:asciiTheme="minorHAnsi" w:hAnsiTheme="minorHAnsi" w:cstheme="minorHAnsi"/>
          <w:sz w:val="28"/>
          <w:szCs w:val="28"/>
        </w:rPr>
        <w:t xml:space="preserve">de </w:t>
      </w:r>
      <w:r w:rsidR="00FB6307" w:rsidRPr="000919AE">
        <w:rPr>
          <w:rFonts w:asciiTheme="minorHAnsi" w:hAnsiTheme="minorHAnsi" w:cstheme="minorHAnsi"/>
          <w:sz w:val="28"/>
          <w:szCs w:val="28"/>
        </w:rPr>
        <w:t>“</w:t>
      </w:r>
      <w:r w:rsidRPr="000919AE">
        <w:rPr>
          <w:rStyle w:val="Extranjerismo"/>
          <w:rFonts w:asciiTheme="minorHAnsi" w:hAnsiTheme="minorHAnsi" w:cstheme="minorHAnsi"/>
          <w:sz w:val="28"/>
          <w:szCs w:val="28"/>
        </w:rPr>
        <w:t>marketing</w:t>
      </w:r>
      <w:r w:rsidR="00FB6307" w:rsidRPr="009E3E41">
        <w:rPr>
          <w:rFonts w:asciiTheme="minorHAnsi" w:hAnsiTheme="minorHAnsi" w:cstheme="minorHAnsi"/>
          <w:sz w:val="28"/>
          <w:szCs w:val="28"/>
        </w:rPr>
        <w:t>”</w:t>
      </w:r>
      <w:r w:rsidRPr="009E3E41">
        <w:rPr>
          <w:rFonts w:asciiTheme="minorHAnsi" w:hAnsiTheme="minorHAnsi" w:cstheme="minorHAnsi"/>
          <w:sz w:val="28"/>
          <w:szCs w:val="28"/>
        </w:rPr>
        <w:t xml:space="preserve"> que se implementaron, por lo cual se ha decidido confiar en la marca y seguir comprando o recomendar su compra.</w:t>
      </w:r>
    </w:p>
    <w:p w14:paraId="60E87B6B" w14:textId="64C1EB68" w:rsidR="00C800C8" w:rsidRPr="009E3E41" w:rsidRDefault="00C800C8"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Esta fase se caracteriza por el aumento sostenido de las ventas. Se empiezan a consolidar beneficios o utilidades del producto; aunque aparecerán competidores que intentarán hacer lo mismo y mejorar </w:t>
      </w:r>
      <w:proofErr w:type="spellStart"/>
      <w:r w:rsidRPr="009E3E41">
        <w:rPr>
          <w:rFonts w:asciiTheme="minorHAnsi" w:hAnsiTheme="minorHAnsi" w:cstheme="minorHAnsi"/>
          <w:sz w:val="28"/>
          <w:szCs w:val="28"/>
        </w:rPr>
        <w:t>el</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producto</w:t>
      </w:r>
      <w:proofErr w:type="spellEnd"/>
      <w:r w:rsidRPr="009E3E41">
        <w:rPr>
          <w:rFonts w:asciiTheme="minorHAnsi" w:hAnsiTheme="minorHAnsi" w:cstheme="minorHAnsi"/>
          <w:sz w:val="28"/>
          <w:szCs w:val="28"/>
        </w:rPr>
        <w:t xml:space="preserve">, se </w:t>
      </w:r>
      <w:proofErr w:type="spellStart"/>
      <w:r w:rsidRPr="009E3E41">
        <w:rPr>
          <w:rFonts w:asciiTheme="minorHAnsi" w:hAnsiTheme="minorHAnsi" w:cstheme="minorHAnsi"/>
          <w:sz w:val="28"/>
          <w:szCs w:val="28"/>
        </w:rPr>
        <w:t>requiere</w:t>
      </w:r>
      <w:proofErr w:type="spellEnd"/>
      <w:r w:rsidRPr="009E3E41">
        <w:rPr>
          <w:rFonts w:asciiTheme="minorHAnsi" w:hAnsiTheme="minorHAnsi" w:cstheme="minorHAnsi"/>
          <w:sz w:val="28"/>
          <w:szCs w:val="28"/>
        </w:rPr>
        <w:t xml:space="preserve"> que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mantenga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su</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estrategia</w:t>
      </w:r>
      <w:proofErr w:type="spellEnd"/>
      <w:r w:rsidRPr="009E3E41">
        <w:rPr>
          <w:rFonts w:asciiTheme="minorHAnsi" w:hAnsiTheme="minorHAnsi" w:cstheme="minorHAnsi"/>
          <w:sz w:val="28"/>
          <w:szCs w:val="28"/>
        </w:rPr>
        <w:t xml:space="preserve"> de </w:t>
      </w:r>
      <w:r w:rsidR="008B2FC8" w:rsidRPr="009E3E41">
        <w:rPr>
          <w:rFonts w:asciiTheme="minorHAnsi" w:hAnsiTheme="minorHAnsi" w:cstheme="minorHAnsi"/>
          <w:sz w:val="28"/>
          <w:szCs w:val="28"/>
        </w:rPr>
        <w:t>“</w:t>
      </w:r>
      <w:r w:rsidRPr="00557EC4">
        <w:rPr>
          <w:rStyle w:val="Extranjerismo"/>
          <w:rFonts w:asciiTheme="minorHAnsi" w:hAnsiTheme="minorHAnsi" w:cstheme="minorHAnsi"/>
          <w:sz w:val="28"/>
          <w:szCs w:val="28"/>
        </w:rPr>
        <w:t>marketing</w:t>
      </w:r>
      <w:r w:rsidR="008B2FC8" w:rsidRPr="00557EC4">
        <w:rPr>
          <w:rFonts w:asciiTheme="minorHAnsi" w:hAnsiTheme="minorHAnsi" w:cstheme="minorHAnsi"/>
          <w:sz w:val="28"/>
          <w:szCs w:val="28"/>
        </w:rPr>
        <w:t>”</w:t>
      </w:r>
      <w:r w:rsidRPr="009E3E41">
        <w:rPr>
          <w:rFonts w:asciiTheme="minorHAnsi" w:hAnsiTheme="minorHAnsi" w:cstheme="minorHAnsi"/>
          <w:sz w:val="28"/>
          <w:szCs w:val="28"/>
        </w:rPr>
        <w:t xml:space="preserve"> para </w:t>
      </w:r>
      <w:proofErr w:type="spellStart"/>
      <w:r w:rsidRPr="009E3E41">
        <w:rPr>
          <w:rFonts w:asciiTheme="minorHAnsi" w:hAnsiTheme="minorHAnsi" w:cstheme="minorHAnsi"/>
          <w:sz w:val="28"/>
          <w:szCs w:val="28"/>
        </w:rPr>
        <w:t>diferenciarse</w:t>
      </w:r>
      <w:proofErr w:type="spellEnd"/>
      <w:r w:rsidRPr="009E3E41">
        <w:rPr>
          <w:rFonts w:asciiTheme="minorHAnsi" w:hAnsiTheme="minorHAnsi" w:cstheme="minorHAnsi"/>
          <w:sz w:val="28"/>
          <w:szCs w:val="28"/>
        </w:rPr>
        <w:t xml:space="preserve"> de la </w:t>
      </w:r>
      <w:proofErr w:type="spellStart"/>
      <w:r w:rsidRPr="009E3E41">
        <w:rPr>
          <w:rFonts w:asciiTheme="minorHAnsi" w:hAnsiTheme="minorHAnsi" w:cstheme="minorHAnsi"/>
          <w:sz w:val="28"/>
          <w:szCs w:val="28"/>
        </w:rPr>
        <w:t>competencia</w:t>
      </w:r>
      <w:proofErr w:type="spellEnd"/>
      <w:r w:rsidRPr="009E3E41">
        <w:rPr>
          <w:rFonts w:asciiTheme="minorHAnsi" w:hAnsiTheme="minorHAnsi" w:cstheme="minorHAnsi"/>
          <w:sz w:val="28"/>
          <w:szCs w:val="28"/>
        </w:rPr>
        <w:t xml:space="preserve"> y hacer mejoras al producto como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Pr="009E3E41" w:rsidRDefault="00C800C8"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En esta fase, la empresa recupera su inversión y empieza </w:t>
      </w:r>
      <w:proofErr w:type="gramStart"/>
      <w:r w:rsidRPr="009E3E41">
        <w:rPr>
          <w:rFonts w:asciiTheme="minorHAnsi" w:hAnsiTheme="minorHAnsi" w:cstheme="minorHAnsi"/>
          <w:sz w:val="28"/>
          <w:szCs w:val="28"/>
        </w:rPr>
        <w:t>a</w:t>
      </w:r>
      <w:proofErr w:type="gramEnd"/>
      <w:r w:rsidRPr="009E3E41">
        <w:rPr>
          <w:rFonts w:asciiTheme="minorHAnsi" w:hAnsiTheme="minorHAnsi" w:cstheme="minorHAnsi"/>
          <w:sz w:val="28"/>
          <w:szCs w:val="28"/>
        </w:rPr>
        <w:t xml:space="preserve"> obtener beneficio o utilidad, por lo cual se debe tener una adecuada inversión para que esta curva de crecimiento aumente.</w:t>
      </w:r>
    </w:p>
    <w:p w14:paraId="6F78F856" w14:textId="53EB418F" w:rsidR="004A74FF" w:rsidRPr="009E3E41" w:rsidRDefault="008D5BA7"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madurez</w:t>
      </w:r>
      <w:r w:rsidRPr="009E3E41">
        <w:rPr>
          <w:rFonts w:asciiTheme="minorHAnsi" w:hAnsiTheme="minorHAnsi" w:cstheme="minorHAnsi"/>
          <w:sz w:val="28"/>
          <w:szCs w:val="28"/>
        </w:rPr>
        <w:t xml:space="preserve">: </w:t>
      </w:r>
      <w:r w:rsidR="00754880" w:rsidRPr="009E3E41">
        <w:rPr>
          <w:rFonts w:asciiTheme="minorHAnsi" w:hAnsiTheme="minorHAnsi" w:cstheme="minorHAnsi"/>
          <w:sz w:val="28"/>
          <w:szCs w:val="28"/>
        </w:rPr>
        <w:t>e</w:t>
      </w:r>
      <w:r w:rsidRPr="009E3E41">
        <w:rPr>
          <w:rFonts w:asciiTheme="minorHAnsi" w:hAnsiTheme="minorHAnsi" w:cstheme="minorHAnsi"/>
          <w:sz w:val="28"/>
          <w:szCs w:val="28"/>
        </w:rPr>
        <w:t xml:space="preserve">n esta fase el producto obtiene grandes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Por ello, la empresa debe buscar nuevos mercados o segmentos geográficos, en los que no ha tenido actividad comercial y avanzar en nuevas ventas. En </w:t>
      </w:r>
      <w:proofErr w:type="spellStart"/>
      <w:r w:rsidRPr="009E3E41">
        <w:rPr>
          <w:rFonts w:asciiTheme="minorHAnsi" w:hAnsiTheme="minorHAnsi" w:cstheme="minorHAnsi"/>
          <w:sz w:val="28"/>
          <w:szCs w:val="28"/>
        </w:rPr>
        <w:t>esta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fase</w:t>
      </w:r>
      <w:proofErr w:type="spellEnd"/>
      <w:r w:rsidR="00E01EB1" w:rsidRPr="009E3E41">
        <w:rPr>
          <w:rFonts w:asciiTheme="minorHAnsi" w:hAnsiTheme="minorHAnsi" w:cstheme="minorHAnsi"/>
          <w:sz w:val="28"/>
          <w:szCs w:val="28"/>
        </w:rPr>
        <w:t>,</w:t>
      </w:r>
      <w:r w:rsidRPr="009E3E41">
        <w:rPr>
          <w:rFonts w:asciiTheme="minorHAnsi" w:hAnsiTheme="minorHAnsi" w:cstheme="minorHAnsi"/>
          <w:sz w:val="28"/>
          <w:szCs w:val="28"/>
        </w:rPr>
        <w:t xml:space="preserve"> la </w:t>
      </w:r>
      <w:proofErr w:type="spellStart"/>
      <w:r w:rsidRPr="009E3E41">
        <w:rPr>
          <w:rFonts w:asciiTheme="minorHAnsi" w:hAnsiTheme="minorHAnsi" w:cstheme="minorHAnsi"/>
          <w:sz w:val="28"/>
          <w:szCs w:val="28"/>
        </w:rPr>
        <w:t>empresa</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obtiene</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utilidades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sobre</w:t>
      </w:r>
      <w:proofErr w:type="spellEnd"/>
      <w:r w:rsidRPr="009E3E41">
        <w:rPr>
          <w:rFonts w:asciiTheme="minorHAnsi" w:hAnsiTheme="minorHAnsi" w:cstheme="minorHAnsi"/>
          <w:sz w:val="28"/>
          <w:szCs w:val="28"/>
        </w:rPr>
        <w:t xml:space="preserve"> las cuales podrá disponer y solventar los gastos propios de la empresa y su actividad, así como disponer de recursos para promover iniciativas de nuevos productos, etc.</w:t>
      </w:r>
    </w:p>
    <w:p w14:paraId="696B5E22" w14:textId="6E073DDA" w:rsidR="00A1148B" w:rsidRPr="009E3E41" w:rsidRDefault="00A1148B" w:rsidP="00D10C23">
      <w:pPr>
        <w:pStyle w:val="Prrafodelista"/>
        <w:numPr>
          <w:ilvl w:val="0"/>
          <w:numId w:val="39"/>
        </w:numPr>
        <w:ind w:hanging="153"/>
        <w:rPr>
          <w:rFonts w:asciiTheme="minorHAnsi" w:hAnsiTheme="minorHAnsi" w:cstheme="minorHAnsi"/>
          <w:sz w:val="28"/>
          <w:szCs w:val="28"/>
        </w:rPr>
      </w:pPr>
      <w:r w:rsidRPr="009E3E41">
        <w:rPr>
          <w:rStyle w:val="Textoennegrita"/>
          <w:rFonts w:asciiTheme="minorHAnsi" w:hAnsiTheme="minorHAnsi" w:cstheme="minorHAnsi"/>
          <w:sz w:val="28"/>
          <w:szCs w:val="28"/>
        </w:rPr>
        <w:t>Fase de declive</w:t>
      </w:r>
      <w:r w:rsidRPr="009E3E41">
        <w:rPr>
          <w:rFonts w:asciiTheme="minorHAnsi" w:hAnsiTheme="minorHAnsi" w:cstheme="minorHAnsi"/>
          <w:sz w:val="28"/>
          <w:szCs w:val="28"/>
        </w:rP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0FB8B03" w:rsidR="00A1148B" w:rsidRPr="009E3E41" w:rsidRDefault="00A1148B" w:rsidP="00D10C23">
      <w:pPr>
        <w:pStyle w:val="Prrafodelista"/>
        <w:numPr>
          <w:ilvl w:val="1"/>
          <w:numId w:val="39"/>
        </w:numPr>
        <w:ind w:hanging="153"/>
        <w:rPr>
          <w:rFonts w:asciiTheme="minorHAnsi" w:hAnsiTheme="minorHAnsi" w:cstheme="minorHAnsi"/>
          <w:sz w:val="28"/>
          <w:szCs w:val="28"/>
        </w:rPr>
      </w:pPr>
      <w:proofErr w:type="spellStart"/>
      <w:r w:rsidRPr="009E3E41">
        <w:rPr>
          <w:rFonts w:asciiTheme="minorHAnsi" w:hAnsiTheme="minorHAnsi" w:cstheme="minorHAnsi"/>
          <w:sz w:val="28"/>
          <w:szCs w:val="28"/>
        </w:rPr>
        <w:t>Renovar</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el</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producto</w:t>
      </w:r>
      <w:proofErr w:type="spellEnd"/>
    </w:p>
    <w:p w14:paraId="01E776F1" w14:textId="2FA01DAF" w:rsidR="00A1148B" w:rsidRPr="009E3E41" w:rsidRDefault="00A1148B" w:rsidP="00D10C23">
      <w:pPr>
        <w:pStyle w:val="Prrafodelista"/>
        <w:numPr>
          <w:ilvl w:val="1"/>
          <w:numId w:val="39"/>
        </w:numPr>
        <w:ind w:hanging="153"/>
        <w:rPr>
          <w:rFonts w:asciiTheme="minorHAnsi" w:hAnsiTheme="minorHAnsi" w:cstheme="minorHAnsi"/>
          <w:sz w:val="28"/>
          <w:szCs w:val="28"/>
        </w:rPr>
      </w:pPr>
      <w:proofErr w:type="spellStart"/>
      <w:r w:rsidRPr="009E3E41">
        <w:rPr>
          <w:rFonts w:asciiTheme="minorHAnsi" w:hAnsiTheme="minorHAnsi" w:cstheme="minorHAnsi"/>
          <w:sz w:val="28"/>
          <w:szCs w:val="28"/>
        </w:rPr>
        <w:t>Retirar</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el</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producto</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totalmente</w:t>
      </w:r>
      <w:proofErr w:type="spellEnd"/>
      <w:r w:rsidRPr="009E3E41">
        <w:rPr>
          <w:rFonts w:asciiTheme="minorHAnsi" w:hAnsiTheme="minorHAnsi" w:cstheme="minorHAnsi"/>
          <w:sz w:val="28"/>
          <w:szCs w:val="28"/>
        </w:rPr>
        <w:t xml:space="preserve"> de la oferta del portafolio y del mercado en sí.</w:t>
      </w:r>
    </w:p>
    <w:p w14:paraId="61E2C8C0" w14:textId="227ED5B0" w:rsidR="008D5BA7" w:rsidRPr="009E3E41" w:rsidRDefault="00A1148B" w:rsidP="00652A2F">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Esta decisión debe tomarla la empresa en función de las necesidades del público y de identificar si no es rescatable, ya que está en declive, lo que quiere decir que viene de grandes ventas.</w:t>
      </w:r>
    </w:p>
    <w:p w14:paraId="384D19B2" w14:textId="616F346D" w:rsidR="007830F7" w:rsidRPr="009E3E41" w:rsidRDefault="007830F7" w:rsidP="00652A2F">
      <w:pPr>
        <w:spacing w:before="0" w:after="160" w:line="259" w:lineRule="auto"/>
        <w:rPr>
          <w:rStyle w:val="FiguraCar"/>
          <w:rFonts w:asciiTheme="minorHAnsi" w:hAnsiTheme="minorHAnsi"/>
        </w:rPr>
      </w:pPr>
      <w:r w:rsidRPr="009E3E41">
        <w:rPr>
          <w:rFonts w:asciiTheme="minorHAnsi" w:hAnsiTheme="minorHAnsi" w:cstheme="minorHAnsi"/>
          <w:sz w:val="28"/>
          <w:szCs w:val="28"/>
        </w:rPr>
        <w:t xml:space="preserve">En la siguiente figura, </w:t>
      </w:r>
      <w:r w:rsidR="00557EC4">
        <w:rPr>
          <w:rFonts w:asciiTheme="minorHAnsi" w:hAnsiTheme="minorHAnsi" w:cstheme="minorHAnsi"/>
          <w:sz w:val="28"/>
          <w:szCs w:val="28"/>
        </w:rPr>
        <w:t xml:space="preserve">están </w:t>
      </w:r>
      <w:r w:rsidRPr="009E3E41">
        <w:rPr>
          <w:rFonts w:asciiTheme="minorHAnsi" w:hAnsiTheme="minorHAnsi" w:cstheme="minorHAnsi"/>
          <w:sz w:val="28"/>
          <w:szCs w:val="28"/>
        </w:rPr>
        <w:t>reflejadas las 4 etapas del ciclo de vida de un producto.</w:t>
      </w:r>
    </w:p>
    <w:p w14:paraId="7412421A" w14:textId="77777777" w:rsidR="00CF435C" w:rsidRPr="009E3E41" w:rsidRDefault="00CF435C">
      <w:pPr>
        <w:spacing w:before="0" w:after="160" w:line="259" w:lineRule="auto"/>
        <w:ind w:firstLine="0"/>
        <w:rPr>
          <w:rStyle w:val="FiguraCar"/>
          <w:rFonts w:asciiTheme="minorHAnsi" w:hAnsiTheme="minorHAnsi"/>
          <w:b w:val="0"/>
          <w:bCs w:val="0"/>
        </w:rPr>
      </w:pPr>
      <w:r w:rsidRPr="009E3E41">
        <w:rPr>
          <w:rStyle w:val="FiguraCar"/>
          <w:rFonts w:asciiTheme="minorHAnsi" w:hAnsiTheme="minorHAnsi"/>
        </w:rPr>
        <w:br w:type="page"/>
      </w:r>
    </w:p>
    <w:p w14:paraId="4E3CA5C3" w14:textId="496CF57B" w:rsidR="007830F7" w:rsidRPr="009E3E41" w:rsidRDefault="007830F7" w:rsidP="007830F7">
      <w:pPr>
        <w:spacing w:before="0" w:after="160" w:line="259" w:lineRule="auto"/>
        <w:ind w:firstLine="0"/>
        <w:jc w:val="center"/>
        <w:rPr>
          <w:rFonts w:asciiTheme="minorHAnsi" w:hAnsiTheme="minorHAnsi" w:cstheme="minorHAnsi"/>
          <w:sz w:val="28"/>
          <w:szCs w:val="28"/>
        </w:rPr>
      </w:pPr>
      <w:r w:rsidRPr="009E3E41">
        <w:rPr>
          <w:rStyle w:val="FiguraCar"/>
          <w:rFonts w:asciiTheme="minorHAnsi" w:hAnsiTheme="minorHAnsi"/>
        </w:rPr>
        <w:t>Figura 7</w:t>
      </w:r>
      <w:r w:rsidRPr="009E3E41">
        <w:rPr>
          <w:rFonts w:asciiTheme="minorHAnsi" w:hAnsiTheme="minorHAnsi" w:cstheme="minorHAnsi"/>
          <w:i/>
          <w:iCs/>
          <w:sz w:val="28"/>
          <w:szCs w:val="28"/>
        </w:rPr>
        <w:t>. Ciclo de vida del producto</w:t>
      </w:r>
    </w:p>
    <w:p w14:paraId="1AEFABDF" w14:textId="77777777" w:rsidR="00F52B20" w:rsidRDefault="007830F7" w:rsidP="007830F7">
      <w:pPr>
        <w:spacing w:before="0" w:after="160" w:line="259" w:lineRule="auto"/>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48B9027F" wp14:editId="629E1013">
            <wp:extent cx="6208857" cy="4066045"/>
            <wp:effectExtent l="0" t="0" r="1905" b="0"/>
            <wp:doc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4655" cy="4154976"/>
                    </a:xfrm>
                    <a:prstGeom prst="rect">
                      <a:avLst/>
                    </a:prstGeom>
                    <a:noFill/>
                  </pic:spPr>
                </pic:pic>
              </a:graphicData>
            </a:graphic>
          </wp:inline>
        </w:drawing>
      </w:r>
    </w:p>
    <w:p w14:paraId="115AF07D" w14:textId="1781833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7EA1BDAD" w14:textId="793C9217"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35130649" w14:textId="68BDB4DC"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61F2A5BF" w14:textId="639935FE"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6821CD66" w14:textId="20AF0C0D" w:rsidR="00D364A0" w:rsidRPr="00D364A0" w:rsidRDefault="00D364A0" w:rsidP="00D364A0">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79BDFD80" w14:textId="6F2DEAB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389FD28A" w14:textId="4990423B"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DF40ECE" w14:textId="5009C686" w:rsidR="00D364A0" w:rsidRDefault="00D364A0"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208AFFE8" w14:textId="50F96EC0" w:rsidR="00D364A0"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72CFC313" w14:textId="0B5CD141"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2B5225B0" w14:textId="3A6E0F0E" w:rsidR="005D408F" w:rsidRDefault="005D408F" w:rsidP="00D364A0">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769D2E15" w14:textId="55754586" w:rsidR="005D408F" w:rsidRDefault="005D408F" w:rsidP="005D408F">
      <w:pPr>
        <w:ind w:firstLine="0"/>
      </w:pPr>
      <w:r>
        <w:t>Madurez.</w:t>
      </w:r>
    </w:p>
    <w:p w14:paraId="030A7080" w14:textId="5990EEC5" w:rsidR="005D408F"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73A3F2C6" w14:textId="73F0E5AE" w:rsidR="002573D1" w:rsidRPr="00BA21DD" w:rsidRDefault="005D408F" w:rsidP="005D408F">
      <w:pPr>
        <w:ind w:firstLine="0"/>
        <w:rPr>
          <w:rFonts w:asciiTheme="minorHAnsi" w:hAnsiTheme="minorHAnsi" w:cstheme="minorHAnsi"/>
          <w:sz w:val="28"/>
          <w:szCs w:val="28"/>
        </w:rPr>
      </w:pPr>
      <w:r w:rsidRPr="00BA21DD">
        <w:rPr>
          <w:rFonts w:asciiTheme="minorHAnsi" w:hAnsiTheme="minorHAnsi" w:cstheme="minorHAnsi"/>
          <w:sz w:val="28"/>
          <w:szCs w:val="28"/>
        </w:rPr>
        <w:t>De acuerdo con la hipérbole que se presenta en el gráfico inicia con unas ventas bajas en la etapa de introducción, y se van elevando en la etapa de crecimiento pasando por la zona de costos para luego llegar a su nivel máximo en la etapa de madurez</w:t>
      </w:r>
      <w:r w:rsidR="00F40999">
        <w:rPr>
          <w:rFonts w:asciiTheme="minorHAnsi" w:hAnsiTheme="minorHAnsi" w:cstheme="minorHAnsi"/>
          <w:sz w:val="28"/>
          <w:szCs w:val="28"/>
        </w:rPr>
        <w:t xml:space="preserve">, generando una curva de beneficio o utilidad para </w:t>
      </w:r>
      <w:r w:rsidRPr="00BA21DD">
        <w:rPr>
          <w:rFonts w:asciiTheme="minorHAnsi" w:hAnsiTheme="minorHAnsi" w:cstheme="minorHAnsi"/>
          <w:sz w:val="28"/>
          <w:szCs w:val="28"/>
        </w:rPr>
        <w:t>llega</w:t>
      </w:r>
      <w:r w:rsidR="00F40999">
        <w:rPr>
          <w:rFonts w:asciiTheme="minorHAnsi" w:hAnsiTheme="minorHAnsi" w:cstheme="minorHAnsi"/>
          <w:sz w:val="28"/>
          <w:szCs w:val="28"/>
        </w:rPr>
        <w:t>r</w:t>
      </w:r>
      <w:r w:rsidRPr="00BA21DD">
        <w:rPr>
          <w:rFonts w:asciiTheme="minorHAnsi" w:hAnsiTheme="minorHAnsi" w:cstheme="minorHAnsi"/>
          <w:sz w:val="28"/>
          <w:szCs w:val="28"/>
        </w:rPr>
        <w:t xml:space="preserve"> al decliv</w:t>
      </w:r>
      <w:r w:rsidR="00DC791E">
        <w:rPr>
          <w:rFonts w:asciiTheme="minorHAnsi" w:hAnsiTheme="minorHAnsi" w:cstheme="minorHAnsi"/>
          <w:sz w:val="28"/>
          <w:szCs w:val="28"/>
        </w:rPr>
        <w:t>e.</w:t>
      </w:r>
    </w:p>
    <w:p w14:paraId="37A8D9DC" w14:textId="77777777" w:rsidR="005D408F" w:rsidRPr="005D408F" w:rsidRDefault="005D408F" w:rsidP="005D408F">
      <w:pPr>
        <w:ind w:firstLine="0"/>
      </w:pPr>
    </w:p>
    <w:p w14:paraId="2A069E30" w14:textId="728857F9" w:rsidR="006E492B" w:rsidRPr="009E3E41" w:rsidRDefault="006E492B" w:rsidP="00F526C0">
      <w:pPr>
        <w:rPr>
          <w:rFonts w:asciiTheme="minorHAnsi" w:hAnsiTheme="minorHAnsi" w:cstheme="minorHAnsi"/>
          <w:sz w:val="28"/>
          <w:szCs w:val="28"/>
        </w:rPr>
      </w:pPr>
      <w:r w:rsidRPr="009E3E41">
        <w:rPr>
          <w:rFonts w:asciiTheme="minorHAnsi" w:hAnsiTheme="minorHAnsi" w:cstheme="minorHAnsi"/>
          <w:b/>
          <w:bCs/>
          <w:sz w:val="28"/>
          <w:szCs w:val="28"/>
        </w:rPr>
        <w:t>Relación de la Matriz BCG y el ciclo de vida del producto</w:t>
      </w:r>
      <w:r w:rsidRPr="009E3E41">
        <w:rPr>
          <w:rFonts w:asciiTheme="minorHAnsi" w:hAnsiTheme="minorHAnsi" w:cstheme="minorHAnsi"/>
          <w:sz w:val="28"/>
          <w:szCs w:val="28"/>
        </w:rPr>
        <w:t xml:space="preserve"> </w:t>
      </w:r>
    </w:p>
    <w:p w14:paraId="448049FB" w14:textId="16A940E8" w:rsidR="00F2615A" w:rsidRPr="009E3E41" w:rsidRDefault="009B52FB" w:rsidP="00D17534">
      <w:pPr>
        <w:rPr>
          <w:rFonts w:asciiTheme="minorHAnsi" w:hAnsiTheme="minorHAnsi" w:cstheme="minorHAnsi"/>
          <w:sz w:val="28"/>
          <w:szCs w:val="28"/>
        </w:rPr>
      </w:pPr>
      <w:r w:rsidRPr="009E3E41">
        <w:rPr>
          <w:rFonts w:asciiTheme="minorHAnsi" w:hAnsiTheme="minorHAnsi" w:cstheme="minorHAnsi"/>
          <w:sz w:val="28"/>
          <w:szCs w:val="28"/>
        </w:rP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6487C047" w14:textId="77777777" w:rsidR="00F40999" w:rsidRDefault="00F40999">
      <w:pPr>
        <w:spacing w:before="0" w:after="160" w:line="259" w:lineRule="auto"/>
        <w:ind w:firstLine="0"/>
        <w:rPr>
          <w:rStyle w:val="FiguraCar"/>
          <w:rFonts w:asciiTheme="minorHAnsi" w:hAnsiTheme="minorHAnsi"/>
        </w:rPr>
      </w:pPr>
      <w:r>
        <w:rPr>
          <w:rStyle w:val="FiguraCar"/>
          <w:rFonts w:asciiTheme="minorHAnsi" w:hAnsiTheme="minorHAnsi"/>
        </w:rPr>
        <w:br w:type="page"/>
      </w:r>
    </w:p>
    <w:p w14:paraId="14DDE2D4" w14:textId="6E058337" w:rsidR="009B52FB" w:rsidRPr="009E3E41" w:rsidRDefault="009B52FB" w:rsidP="009B52FB">
      <w:pPr>
        <w:jc w:val="center"/>
        <w:rPr>
          <w:rFonts w:asciiTheme="minorHAnsi" w:hAnsiTheme="minorHAnsi" w:cstheme="minorHAnsi"/>
          <w:sz w:val="28"/>
          <w:szCs w:val="28"/>
        </w:rPr>
      </w:pPr>
      <w:r w:rsidRPr="009E3E41">
        <w:rPr>
          <w:rStyle w:val="FiguraCar"/>
          <w:rFonts w:asciiTheme="minorHAnsi" w:hAnsiTheme="minorHAnsi"/>
        </w:rPr>
        <w:t>Figura 8.</w:t>
      </w:r>
      <w:r w:rsidRPr="009E3E41">
        <w:rPr>
          <w:rFonts w:asciiTheme="minorHAnsi" w:hAnsiTheme="minorHAnsi" w:cstheme="minorHAnsi"/>
          <w:sz w:val="28"/>
          <w:szCs w:val="28"/>
        </w:rPr>
        <w:t xml:space="preserve"> </w:t>
      </w:r>
      <w:r w:rsidRPr="009E3E41">
        <w:rPr>
          <w:rFonts w:asciiTheme="minorHAnsi" w:hAnsiTheme="minorHAnsi" w:cstheme="minorHAnsi"/>
          <w:i/>
          <w:iCs/>
          <w:sz w:val="28"/>
          <w:szCs w:val="28"/>
        </w:rPr>
        <w:t>Relación de la matriz BCG y el ciclo de vida del producto</w:t>
      </w:r>
    </w:p>
    <w:p w14:paraId="070FF8AC" w14:textId="77777777" w:rsidR="00E63D05" w:rsidRPr="009E3E41" w:rsidRDefault="009B52FB" w:rsidP="00FB2739">
      <w:pPr>
        <w:ind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5FF7DD47" wp14:editId="2E459A77">
            <wp:extent cx="5625837" cy="3601905"/>
            <wp:effectExtent l="0" t="0" r="0" b="0"/>
            <wp:docPr id="1667825503" name="Imagen 5" descr="Figura 8. Esta relación tiene en cuenta la figura de polígono de frecuencia demostrando el beneficio o utilidad de acuerdo con el ejemplo trabajado de: estrella, interrogante, vaca y 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Esta relación tiene en cuenta la figura de polígono de frecuencia demostrando el beneficio o utilidad de acuerdo con el ejemplo trabajado de: estrella, interrogante, vaca y perr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6821" cy="3653755"/>
                    </a:xfrm>
                    <a:prstGeom prst="rect">
                      <a:avLst/>
                    </a:prstGeom>
                    <a:noFill/>
                  </pic:spPr>
                </pic:pic>
              </a:graphicData>
            </a:graphic>
          </wp:inline>
        </w:drawing>
      </w:r>
    </w:p>
    <w:p w14:paraId="4DDF5131"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Nivel de ventas:</w:t>
      </w:r>
    </w:p>
    <w:p w14:paraId="0B3A9C19"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Altas.</w:t>
      </w:r>
    </w:p>
    <w:p w14:paraId="62830FA5"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Moderadas.</w:t>
      </w:r>
    </w:p>
    <w:p w14:paraId="58FC1F5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Bajas.</w:t>
      </w:r>
    </w:p>
    <w:p w14:paraId="5B4BCDE8" w14:textId="77777777" w:rsidR="00DC791E" w:rsidRPr="00D364A0" w:rsidRDefault="00DC791E" w:rsidP="00DC791E">
      <w:pPr>
        <w:spacing w:before="0" w:after="160" w:line="259" w:lineRule="auto"/>
        <w:ind w:firstLine="0"/>
        <w:jc w:val="both"/>
        <w:rPr>
          <w:rFonts w:asciiTheme="minorHAnsi" w:hAnsiTheme="minorHAnsi" w:cstheme="minorHAnsi"/>
          <w:b/>
          <w:bCs/>
          <w:sz w:val="28"/>
          <w:szCs w:val="28"/>
        </w:rPr>
      </w:pPr>
      <w:r w:rsidRPr="00D364A0">
        <w:rPr>
          <w:rFonts w:asciiTheme="minorHAnsi" w:hAnsiTheme="minorHAnsi" w:cstheme="minorHAnsi"/>
          <w:b/>
          <w:bCs/>
          <w:sz w:val="28"/>
          <w:szCs w:val="28"/>
        </w:rPr>
        <w:t>Inversión:</w:t>
      </w:r>
    </w:p>
    <w:p w14:paraId="0627340C"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Poco.</w:t>
      </w:r>
    </w:p>
    <w:p w14:paraId="29046004"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Moderado.</w:t>
      </w:r>
    </w:p>
    <w:p w14:paraId="27E44103"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Alto.</w:t>
      </w:r>
    </w:p>
    <w:p w14:paraId="7A9ED578"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Etapas del ciclo de vida de un producto:</w:t>
      </w:r>
    </w:p>
    <w:p w14:paraId="3A706470"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Introducción.</w:t>
      </w:r>
    </w:p>
    <w:p w14:paraId="04CA02AB" w14:textId="77777777" w:rsidR="00DC791E" w:rsidRDefault="00DC791E" w:rsidP="00DC791E">
      <w:pPr>
        <w:spacing w:before="0" w:after="160" w:line="259" w:lineRule="auto"/>
        <w:ind w:firstLine="0"/>
        <w:jc w:val="both"/>
        <w:rPr>
          <w:rFonts w:asciiTheme="minorHAnsi" w:hAnsiTheme="minorHAnsi" w:cstheme="minorHAnsi"/>
          <w:sz w:val="28"/>
          <w:szCs w:val="28"/>
        </w:rPr>
      </w:pPr>
      <w:r>
        <w:rPr>
          <w:rFonts w:asciiTheme="minorHAnsi" w:hAnsiTheme="minorHAnsi" w:cstheme="minorHAnsi"/>
          <w:sz w:val="28"/>
          <w:szCs w:val="28"/>
        </w:rPr>
        <w:t>Crecimiento.</w:t>
      </w:r>
    </w:p>
    <w:p w14:paraId="54D515C3" w14:textId="77777777" w:rsidR="00DC791E" w:rsidRDefault="00DC791E" w:rsidP="00DC791E">
      <w:pPr>
        <w:ind w:firstLine="0"/>
      </w:pPr>
      <w:r>
        <w:t>Madurez.</w:t>
      </w:r>
    </w:p>
    <w:p w14:paraId="0DB0CA29" w14:textId="77777777" w:rsidR="00DC791E" w:rsidRPr="00BA21DD" w:rsidRDefault="00DC791E" w:rsidP="00DC791E">
      <w:pPr>
        <w:ind w:firstLine="0"/>
        <w:rPr>
          <w:rFonts w:asciiTheme="minorHAnsi" w:hAnsiTheme="minorHAnsi" w:cstheme="minorHAnsi"/>
          <w:sz w:val="28"/>
          <w:szCs w:val="28"/>
        </w:rPr>
      </w:pPr>
      <w:r w:rsidRPr="00BA21DD">
        <w:rPr>
          <w:rFonts w:asciiTheme="minorHAnsi" w:hAnsiTheme="minorHAnsi" w:cstheme="minorHAnsi"/>
          <w:sz w:val="28"/>
          <w:szCs w:val="28"/>
        </w:rPr>
        <w:t>Declive.</w:t>
      </w:r>
    </w:p>
    <w:p w14:paraId="365C03AB" w14:textId="77777777" w:rsidR="00DC791E" w:rsidRDefault="00DC791E" w:rsidP="00DC791E">
      <w:pPr>
        <w:ind w:firstLine="0"/>
        <w:rPr>
          <w:rFonts w:asciiTheme="minorHAnsi" w:hAnsiTheme="minorHAnsi" w:cstheme="minorHAnsi"/>
          <w:sz w:val="28"/>
          <w:szCs w:val="28"/>
        </w:rPr>
      </w:pPr>
      <w:r>
        <w:rPr>
          <w:rFonts w:asciiTheme="minorHAnsi" w:hAnsiTheme="minorHAnsi" w:cstheme="minorHAnsi"/>
          <w:sz w:val="28"/>
          <w:szCs w:val="28"/>
        </w:rPr>
        <w:t>Cuando el producto inicia su comercialización inicia su incremento en ventas en la etapa de crecimiento clasificándose como producto estrella, para luego pasar a la etapa de madurez donde se clasifica como producto vaca lechera y luego llegar a su declive. Esto sucede paralelo a la curva de costos que se genera cuando el producto ingresa al mercado en la etapa de crecimiento hasta llegar a su declive lo que provoca una curva de beneficio o utilidad.</w:t>
      </w:r>
    </w:p>
    <w:p w14:paraId="69EAEA1A" w14:textId="77777777" w:rsidR="0030022D" w:rsidRPr="009E3E41" w:rsidRDefault="0030022D" w:rsidP="00E63D05">
      <w:pPr>
        <w:rPr>
          <w:rFonts w:asciiTheme="minorHAnsi" w:hAnsiTheme="minorHAnsi" w:cstheme="minorHAnsi"/>
          <w:sz w:val="28"/>
          <w:szCs w:val="28"/>
        </w:rPr>
      </w:pPr>
    </w:p>
    <w:p w14:paraId="73228C2B" w14:textId="2F5EFBB4"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66314221" w14:textId="77777777" w:rsidR="00E63D05" w:rsidRPr="009E3E41" w:rsidRDefault="00E63D05" w:rsidP="00E63D05">
      <w:pPr>
        <w:rPr>
          <w:rFonts w:asciiTheme="minorHAnsi" w:hAnsiTheme="minorHAnsi" w:cstheme="minorHAnsi"/>
          <w:sz w:val="28"/>
          <w:szCs w:val="28"/>
        </w:rPr>
      </w:pPr>
      <w:r w:rsidRPr="009E3E41">
        <w:rPr>
          <w:rFonts w:asciiTheme="minorHAnsi" w:hAnsiTheme="minorHAnsi" w:cstheme="minorHAnsi"/>
          <w:sz w:val="28"/>
          <w:szCs w:val="28"/>
        </w:rP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Pr="009E3E41" w:rsidRDefault="00DA377A" w:rsidP="00E63D05">
      <w:pPr>
        <w:rPr>
          <w:rFonts w:asciiTheme="minorHAnsi" w:hAnsiTheme="minorHAnsi" w:cstheme="minorHAnsi"/>
          <w:sz w:val="28"/>
          <w:szCs w:val="28"/>
        </w:rPr>
      </w:pPr>
      <w:r w:rsidRPr="009E3E41">
        <w:rPr>
          <w:rFonts w:asciiTheme="minorHAnsi" w:hAnsiTheme="minorHAnsi" w:cstheme="minorHAnsi"/>
          <w:sz w:val="28"/>
          <w:szCs w:val="28"/>
        </w:rPr>
        <w:t>Tengamos en cuenta que, en la etapa de introducción, los esfuerzos deben ser dinámicos</w:t>
      </w:r>
      <w:r w:rsidR="00FA3260" w:rsidRPr="009E3E41">
        <w:rPr>
          <w:rFonts w:asciiTheme="minorHAnsi" w:hAnsiTheme="minorHAnsi" w:cstheme="minorHAnsi"/>
          <w:sz w:val="28"/>
          <w:szCs w:val="28"/>
        </w:rPr>
        <w:t>,</w:t>
      </w:r>
      <w:r w:rsidRPr="009E3E41">
        <w:rPr>
          <w:rFonts w:asciiTheme="minorHAnsi" w:hAnsiTheme="minorHAnsi" w:cstheme="minorHAnsi"/>
          <w:sz w:val="28"/>
          <w:szCs w:val="28"/>
        </w:rPr>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Herramientas de información </w:t>
      </w:r>
      <w:r w:rsidR="003645E2" w:rsidRPr="009E3E41">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 básica</w:t>
      </w:r>
    </w:p>
    <w:p w14:paraId="314F9110" w14:textId="7ECC4986" w:rsidR="00B16CBA"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 xml:space="preserve">Los procesos de gestión como los procesos de diagnóstico empresarial requieren de información y análisis permanente, de tal manera que evidencien el estado actual, la evolución de </w:t>
      </w:r>
      <w:proofErr w:type="gramStart"/>
      <w:r w:rsidRPr="009E3E41">
        <w:rPr>
          <w:rFonts w:asciiTheme="minorHAnsi" w:hAnsiTheme="minorHAnsi" w:cstheme="minorHAnsi"/>
          <w:sz w:val="28"/>
          <w:szCs w:val="28"/>
        </w:rPr>
        <w:t>los mismos</w:t>
      </w:r>
      <w:proofErr w:type="gramEnd"/>
      <w:r w:rsidRPr="009E3E41">
        <w:rPr>
          <w:rFonts w:asciiTheme="minorHAnsi" w:hAnsiTheme="minorHAnsi" w:cstheme="minorHAnsi"/>
          <w:sz w:val="28"/>
          <w:szCs w:val="28"/>
        </w:rPr>
        <w:t>,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9E3E41" w:rsidRDefault="00B16CBA" w:rsidP="00B16CBA">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¿Cuáles son los tipos de estadística?</w:t>
      </w:r>
    </w:p>
    <w:p w14:paraId="1B2D2C0F" w14:textId="5DCCF052" w:rsidR="006733F6" w:rsidRPr="009E3E41" w:rsidRDefault="00B16CBA" w:rsidP="00B16CBA">
      <w:pPr>
        <w:rPr>
          <w:rFonts w:asciiTheme="minorHAnsi" w:hAnsiTheme="minorHAnsi" w:cstheme="minorHAnsi"/>
          <w:sz w:val="28"/>
          <w:szCs w:val="28"/>
        </w:rPr>
      </w:pPr>
      <w:r w:rsidRPr="009E3E41">
        <w:rPr>
          <w:rFonts w:asciiTheme="minorHAnsi" w:hAnsiTheme="minorHAnsi" w:cstheme="minorHAnsi"/>
          <w:sz w:val="28"/>
          <w:szCs w:val="28"/>
        </w:rPr>
        <w:t>La estadística se puede subdividir en dos grandes ramas:</w:t>
      </w:r>
    </w:p>
    <w:p w14:paraId="6C4494C4" w14:textId="400BC5BB" w:rsidR="00814ADF"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descriptiva</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s</w:t>
      </w:r>
      <w:r w:rsidRPr="009E3E41">
        <w:rPr>
          <w:rFonts w:asciiTheme="minorHAnsi" w:hAnsiTheme="minorHAnsi" w:cstheme="minorHAnsi"/>
          <w:sz w:val="28"/>
          <w:szCs w:val="28"/>
        </w:rPr>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Pr="009E3E41" w:rsidRDefault="000A3024" w:rsidP="00B16CBA">
      <w:pPr>
        <w:rPr>
          <w:rFonts w:asciiTheme="minorHAnsi" w:hAnsiTheme="minorHAnsi" w:cstheme="minorHAnsi"/>
          <w:sz w:val="28"/>
          <w:szCs w:val="28"/>
        </w:rPr>
      </w:pPr>
      <w:r w:rsidRPr="009E3E41">
        <w:rPr>
          <w:rStyle w:val="Textoennegrita"/>
          <w:rFonts w:asciiTheme="minorHAnsi" w:hAnsiTheme="minorHAnsi" w:cstheme="minorHAnsi"/>
          <w:sz w:val="28"/>
          <w:szCs w:val="28"/>
        </w:rPr>
        <w:t>Estadística inferencial</w:t>
      </w:r>
      <w:r w:rsidRPr="009E3E41">
        <w:rPr>
          <w:rFonts w:asciiTheme="minorHAnsi" w:hAnsiTheme="minorHAnsi" w:cstheme="minorHAnsi"/>
          <w:sz w:val="28"/>
          <w:szCs w:val="28"/>
        </w:rPr>
        <w:t xml:space="preserve">: </w:t>
      </w:r>
      <w:r w:rsidR="004F697F" w:rsidRPr="009E3E41">
        <w:rPr>
          <w:rFonts w:asciiTheme="minorHAnsi" w:hAnsiTheme="minorHAnsi" w:cstheme="minorHAnsi"/>
          <w:sz w:val="28"/>
          <w:szCs w:val="28"/>
        </w:rPr>
        <w:t>m</w:t>
      </w:r>
      <w:r w:rsidRPr="009E3E41">
        <w:rPr>
          <w:rFonts w:asciiTheme="minorHAnsi" w:hAnsiTheme="minorHAnsi" w:cstheme="minorHAnsi"/>
          <w:sz w:val="28"/>
          <w:szCs w:val="28"/>
        </w:rPr>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01FCC924" w14:textId="77777777" w:rsidR="00BC7C99" w:rsidRDefault="00BC7C99" w:rsidP="00563C92">
      <w:pPr>
        <w:rPr>
          <w:rStyle w:val="Textoennegrita"/>
          <w:rFonts w:asciiTheme="minorHAnsi" w:hAnsiTheme="minorHAnsi" w:cstheme="minorHAnsi"/>
          <w:sz w:val="28"/>
          <w:szCs w:val="28"/>
        </w:rPr>
      </w:pPr>
    </w:p>
    <w:p w14:paraId="67F0F565" w14:textId="45A55376" w:rsidR="00563C92" w:rsidRPr="009E3E41" w:rsidRDefault="00563C92" w:rsidP="00563C9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¿Cuáles son los elementos de la </w:t>
      </w:r>
      <w:r w:rsidR="00BC7C99">
        <w:rPr>
          <w:rStyle w:val="Textoennegrita"/>
          <w:rFonts w:asciiTheme="minorHAnsi" w:hAnsiTheme="minorHAnsi" w:cstheme="minorHAnsi"/>
          <w:sz w:val="28"/>
          <w:szCs w:val="28"/>
        </w:rPr>
        <w:t>e</w:t>
      </w:r>
      <w:r w:rsidRPr="009E3E41">
        <w:rPr>
          <w:rStyle w:val="Textoennegrita"/>
          <w:rFonts w:asciiTheme="minorHAnsi" w:hAnsiTheme="minorHAnsi" w:cstheme="minorHAnsi"/>
          <w:sz w:val="28"/>
          <w:szCs w:val="28"/>
        </w:rPr>
        <w:t>stadística?</w:t>
      </w:r>
    </w:p>
    <w:p w14:paraId="55DCDD10" w14:textId="22030B2B" w:rsidR="00E02BC6" w:rsidRPr="009E3E41" w:rsidRDefault="00563C92" w:rsidP="00563C92">
      <w:pPr>
        <w:rPr>
          <w:rFonts w:asciiTheme="minorHAnsi" w:hAnsiTheme="minorHAnsi" w:cstheme="minorHAnsi"/>
          <w:sz w:val="28"/>
          <w:szCs w:val="28"/>
        </w:rPr>
      </w:pPr>
      <w:r w:rsidRPr="009E3E41">
        <w:rPr>
          <w:rFonts w:asciiTheme="minorHAnsi" w:hAnsiTheme="minorHAnsi" w:cstheme="minorHAnsi"/>
          <w:sz w:val="28"/>
          <w:szCs w:val="28"/>
        </w:rPr>
        <w:t>Los principales elementos que conforman la estadística son los siguientes:</w:t>
      </w:r>
    </w:p>
    <w:p w14:paraId="35919B02"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Población</w:t>
      </w:r>
    </w:p>
    <w:p w14:paraId="3F927D22" w14:textId="2DF45C51"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Conjunto de datos que representan hechos, actuaciones, ocurrencias o individuos, que presentan una característica en común, que los describe y es posible proyectar incluso si hay más población.</w:t>
      </w:r>
    </w:p>
    <w:p w14:paraId="12AA20AD" w14:textId="77777777" w:rsidR="00563C92" w:rsidRPr="009E3E41" w:rsidRDefault="00563C92"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Muestra</w:t>
      </w:r>
    </w:p>
    <w:p w14:paraId="691766E6" w14:textId="7EBDA30D" w:rsidR="00563C92" w:rsidRPr="009E3E41" w:rsidRDefault="00563C92"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rsidRPr="009E3E41">
        <w:rPr>
          <w:rFonts w:asciiTheme="minorHAnsi" w:hAnsiTheme="minorHAnsi" w:cstheme="minorHAnsi"/>
          <w:sz w:val="28"/>
          <w:szCs w:val="28"/>
        </w:rPr>
        <w:t>.</w:t>
      </w:r>
      <w:r w:rsidRPr="009E3E41">
        <w:rPr>
          <w:rFonts w:asciiTheme="minorHAnsi" w:hAnsiTheme="minorHAnsi" w:cstheme="minorHAnsi"/>
          <w:sz w:val="28"/>
          <w:szCs w:val="28"/>
        </w:rPr>
        <w:t>, se aconseja realizarlos a todo el universo de empleados.</w:t>
      </w:r>
    </w:p>
    <w:p w14:paraId="16F00E9B" w14:textId="77777777" w:rsidR="00084A1E" w:rsidRPr="009E3E41" w:rsidRDefault="00084A1E"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Parámetros</w:t>
      </w:r>
    </w:p>
    <w:p w14:paraId="126D1CE3" w14:textId="77777777" w:rsidR="00084A1E" w:rsidRPr="009E3E41" w:rsidRDefault="00084A1E"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Son descriptores de la población de datos analizados, son medidas propias que dan información sobre:</w:t>
      </w:r>
    </w:p>
    <w:p w14:paraId="57537C10" w14:textId="3FD1E913"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El centro de un conjunto de datos (promedios, datos más repetidos o moda)</w:t>
      </w:r>
      <w:r w:rsidR="00017579" w:rsidRPr="009E3E41">
        <w:rPr>
          <w:rFonts w:asciiTheme="minorHAnsi" w:hAnsiTheme="minorHAnsi" w:cstheme="minorHAnsi"/>
          <w:sz w:val="28"/>
          <w:szCs w:val="28"/>
          <w:lang w:val="es-CO"/>
        </w:rPr>
        <w:t>.</w:t>
      </w:r>
    </w:p>
    <w:p w14:paraId="69F41968" w14:textId="6EC33386" w:rsidR="00084A1E"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Dispersión o variabilidad de los datos (medidas de dispersión)</w:t>
      </w:r>
      <w:r w:rsidR="003A4376" w:rsidRPr="009E3E41">
        <w:rPr>
          <w:rFonts w:asciiTheme="minorHAnsi" w:hAnsiTheme="minorHAnsi" w:cstheme="minorHAnsi"/>
          <w:sz w:val="28"/>
          <w:szCs w:val="28"/>
          <w:lang w:val="es-CO"/>
        </w:rPr>
        <w:t>.</w:t>
      </w:r>
    </w:p>
    <w:p w14:paraId="61FD5BFF" w14:textId="15CC898F" w:rsidR="00563C92" w:rsidRPr="009E3E41" w:rsidRDefault="00084A1E" w:rsidP="00D10C23">
      <w:pPr>
        <w:pStyle w:val="Prrafodelista"/>
        <w:numPr>
          <w:ilvl w:val="1"/>
          <w:numId w:val="41"/>
        </w:numPr>
        <w:rPr>
          <w:rFonts w:asciiTheme="minorHAnsi" w:hAnsiTheme="minorHAnsi" w:cstheme="minorHAnsi"/>
          <w:sz w:val="28"/>
          <w:szCs w:val="28"/>
          <w:lang w:val="es-CO"/>
        </w:rPr>
      </w:pPr>
      <w:r w:rsidRPr="009E3E41">
        <w:rPr>
          <w:rFonts w:asciiTheme="minorHAnsi" w:hAnsiTheme="minorHAnsi" w:cstheme="minorHAnsi"/>
          <w:sz w:val="28"/>
          <w:szCs w:val="28"/>
          <w:lang w:val="es-CO"/>
        </w:rPr>
        <w:t>Posición de un valor (medidas de posición como los percentiles).</w:t>
      </w:r>
    </w:p>
    <w:p w14:paraId="32C54D44" w14:textId="77777777" w:rsidR="00F6465A" w:rsidRPr="009E3E41" w:rsidRDefault="00F6465A" w:rsidP="00D10C23">
      <w:pPr>
        <w:pStyle w:val="Prrafodelista"/>
        <w:numPr>
          <w:ilvl w:val="0"/>
          <w:numId w:val="40"/>
        </w:num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Variables</w:t>
      </w:r>
    </w:p>
    <w:p w14:paraId="5631ECFD" w14:textId="03146385" w:rsidR="00F6465A" w:rsidRPr="009E3E41" w:rsidRDefault="00F6465A" w:rsidP="004512FB">
      <w:pPr>
        <w:pStyle w:val="Prrafodelista"/>
        <w:numPr>
          <w:ilvl w:val="0"/>
          <w:numId w:val="0"/>
        </w:numPr>
        <w:ind w:left="720"/>
        <w:rPr>
          <w:rFonts w:asciiTheme="minorHAnsi" w:hAnsiTheme="minorHAnsi" w:cstheme="minorHAnsi"/>
          <w:sz w:val="28"/>
          <w:szCs w:val="28"/>
        </w:rPr>
      </w:pPr>
      <w:r w:rsidRPr="009E3E41">
        <w:rPr>
          <w:rFonts w:asciiTheme="minorHAnsi" w:hAnsiTheme="minorHAnsi" w:cstheme="minorHAnsi"/>
          <w:sz w:val="28"/>
          <w:szCs w:val="28"/>
        </w:rPr>
        <w:t xml:space="preserve">Expresa las </w:t>
      </w:r>
      <w:proofErr w:type="spellStart"/>
      <w:r w:rsidRPr="009E3E41">
        <w:rPr>
          <w:rFonts w:asciiTheme="minorHAnsi" w:hAnsiTheme="minorHAnsi" w:cstheme="minorHAnsi"/>
          <w:sz w:val="28"/>
          <w:szCs w:val="28"/>
        </w:rPr>
        <w:t>características</w:t>
      </w:r>
      <w:proofErr w:type="spellEnd"/>
      <w:r w:rsidRPr="009E3E41">
        <w:rPr>
          <w:rFonts w:asciiTheme="minorHAnsi" w:hAnsiTheme="minorHAnsi" w:cstheme="minorHAnsi"/>
          <w:sz w:val="28"/>
          <w:szCs w:val="28"/>
        </w:rPr>
        <w:t xml:space="preserve"> o </w:t>
      </w:r>
      <w:proofErr w:type="spellStart"/>
      <w:r w:rsidRPr="009E3E41">
        <w:rPr>
          <w:rFonts w:asciiTheme="minorHAnsi" w:hAnsiTheme="minorHAnsi" w:cstheme="minorHAnsi"/>
          <w:sz w:val="28"/>
          <w:szCs w:val="28"/>
        </w:rPr>
        <w:t>cualidades</w:t>
      </w:r>
      <w:proofErr w:type="spellEnd"/>
      <w:r w:rsidRPr="009E3E41">
        <w:rPr>
          <w:rFonts w:asciiTheme="minorHAnsi" w:hAnsiTheme="minorHAnsi" w:cstheme="minorHAnsi"/>
          <w:sz w:val="28"/>
          <w:szCs w:val="28"/>
        </w:rPr>
        <w:t xml:space="preserve"> de </w:t>
      </w:r>
      <w:proofErr w:type="spellStart"/>
      <w:r w:rsidRPr="009E3E41">
        <w:rPr>
          <w:rFonts w:asciiTheme="minorHAnsi" w:hAnsiTheme="minorHAnsi" w:cstheme="minorHAnsi"/>
          <w:sz w:val="28"/>
          <w:szCs w:val="28"/>
        </w:rPr>
        <w:t>una</w:t>
      </w:r>
      <w:proofErr w:type="spellEnd"/>
      <w:r w:rsidRPr="009E3E41">
        <w:rPr>
          <w:rFonts w:asciiTheme="minorHAnsi" w:hAnsiTheme="minorHAnsi" w:cstheme="minorHAnsi"/>
          <w:sz w:val="28"/>
          <w:szCs w:val="28"/>
        </w:rPr>
        <w:t xml:space="preserve"> población de </w:t>
      </w:r>
      <w:proofErr w:type="spellStart"/>
      <w:r w:rsidRPr="009E3E41">
        <w:rPr>
          <w:rFonts w:asciiTheme="minorHAnsi" w:hAnsiTheme="minorHAnsi" w:cstheme="minorHAnsi"/>
          <w:sz w:val="28"/>
          <w:szCs w:val="28"/>
        </w:rPr>
        <w:t>datos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pueden</w:t>
      </w:r>
      <w:proofErr w:type="spellEnd"/>
      <w:r w:rsidRPr="009E3E41">
        <w:rPr>
          <w:rFonts w:asciiTheme="minorHAnsi" w:hAnsiTheme="minorHAnsi" w:cstheme="minorHAnsi"/>
          <w:sz w:val="28"/>
          <w:szCs w:val="28"/>
        </w:rPr>
        <w:t xml:space="preserve"> ser</w:t>
      </w:r>
      <w:r w:rsidR="00E95416">
        <w:rPr>
          <w:rFonts w:asciiTheme="minorHAnsi" w:hAnsiTheme="minorHAnsi" w:cstheme="minorHAnsi"/>
          <w:sz w:val="28"/>
          <w:szCs w:val="28"/>
        </w:rPr>
        <w:t>:</w:t>
      </w:r>
    </w:p>
    <w:p w14:paraId="22A172EC" w14:textId="0A7B3C9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Nominales</w:t>
      </w:r>
      <w:r w:rsidRPr="009E3E41">
        <w:rPr>
          <w:rFonts w:asciiTheme="minorHAnsi" w:hAnsiTheme="minorHAnsi" w:cstheme="minorHAnsi"/>
          <w:sz w:val="28"/>
          <w:szCs w:val="28"/>
          <w:lang w:val="es-CO"/>
        </w:rPr>
        <w:t>: que no tienen orden, por ejemplo, los colores, las razones por las cuales hay ausentismo en el trabajo, etc.</w:t>
      </w:r>
    </w:p>
    <w:p w14:paraId="1258E61D" w14:textId="04B29889"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Ordinales</w:t>
      </w:r>
      <w:r w:rsidRPr="009E3E41">
        <w:rPr>
          <w:rFonts w:asciiTheme="minorHAnsi" w:hAnsiTheme="minorHAnsi" w:cstheme="minorHAnsi"/>
          <w:sz w:val="28"/>
          <w:szCs w:val="28"/>
          <w:lang w:val="es-CO"/>
        </w:rPr>
        <w:t xml:space="preserve">: </w:t>
      </w:r>
      <w:proofErr w:type="gramStart"/>
      <w:r w:rsidRPr="009E3E41">
        <w:rPr>
          <w:rFonts w:asciiTheme="minorHAnsi" w:hAnsiTheme="minorHAnsi" w:cstheme="minorHAnsi"/>
          <w:sz w:val="28"/>
          <w:szCs w:val="28"/>
          <w:lang w:val="es-CO"/>
        </w:rPr>
        <w:t>que</w:t>
      </w:r>
      <w:proofErr w:type="gramEnd"/>
      <w:r w:rsidRPr="009E3E41">
        <w:rPr>
          <w:rFonts w:asciiTheme="minorHAnsi" w:hAnsiTheme="minorHAnsi" w:cstheme="minorHAnsi"/>
          <w:sz w:val="28"/>
          <w:szCs w:val="28"/>
          <w:lang w:val="es-CO"/>
        </w:rPr>
        <w:t xml:space="preserve"> si bien no son numéricas, si definen un sentido de ordenamiento natural. Por ejemplo, los días de la semana; también como grande, mediano, pequeño.</w:t>
      </w:r>
    </w:p>
    <w:p w14:paraId="2A04579C" w14:textId="522DF8CD" w:rsidR="00F6465A" w:rsidRPr="009E3E41" w:rsidRDefault="00F6465A" w:rsidP="00D10C23">
      <w:pPr>
        <w:pStyle w:val="Prrafodelista"/>
        <w:numPr>
          <w:ilvl w:val="1"/>
          <w:numId w:val="42"/>
        </w:numPr>
        <w:rPr>
          <w:rFonts w:asciiTheme="minorHAnsi" w:hAnsiTheme="minorHAnsi" w:cstheme="minorHAnsi"/>
          <w:sz w:val="28"/>
          <w:szCs w:val="28"/>
          <w:lang w:val="es-CO"/>
        </w:rPr>
      </w:pPr>
      <w:r w:rsidRPr="009E3E41">
        <w:rPr>
          <w:rStyle w:val="Textoennegrita"/>
          <w:rFonts w:asciiTheme="minorHAnsi" w:hAnsiTheme="minorHAnsi" w:cstheme="minorHAnsi"/>
          <w:sz w:val="28"/>
          <w:szCs w:val="28"/>
          <w:lang w:val="es-CO"/>
        </w:rPr>
        <w:t>Numérica:</w:t>
      </w:r>
      <w:r w:rsidRPr="009E3E41">
        <w:rPr>
          <w:rFonts w:asciiTheme="minorHAnsi" w:hAnsiTheme="minorHAnsi" w:cstheme="minorHAnsi"/>
          <w:sz w:val="28"/>
          <w:szCs w:val="28"/>
          <w:lang w:val="es-CO"/>
        </w:rPr>
        <w:t xml:space="preserve"> definen estrictamente un sentido de orden y se pueden hacer operaciones matemáticas con ellas, diferente a los otros tipos de variables.</w:t>
      </w:r>
    </w:p>
    <w:p w14:paraId="255C31E0" w14:textId="1FE523B4" w:rsidR="000F72C8" w:rsidRPr="009E3E41" w:rsidRDefault="000F72C8" w:rsidP="004512FB">
      <w:pPr>
        <w:rPr>
          <w:rFonts w:asciiTheme="minorHAnsi" w:hAnsiTheme="minorHAnsi" w:cstheme="minorHAnsi"/>
          <w:sz w:val="28"/>
          <w:szCs w:val="28"/>
        </w:rPr>
      </w:pPr>
      <w:r w:rsidRPr="009E3E41">
        <w:rPr>
          <w:rFonts w:asciiTheme="minorHAnsi" w:hAnsiTheme="minorHAnsi" w:cstheme="minorHAnsi"/>
          <w:sz w:val="28"/>
          <w:szCs w:val="28"/>
        </w:rPr>
        <w:t xml:space="preserve">Ejemplos del uso de estadística en </w:t>
      </w:r>
      <w:r w:rsidR="0030022D" w:rsidRPr="009E3E41">
        <w:rPr>
          <w:rFonts w:asciiTheme="minorHAnsi" w:hAnsiTheme="minorHAnsi" w:cstheme="minorHAnsi"/>
          <w:sz w:val="28"/>
          <w:szCs w:val="28"/>
        </w:rPr>
        <w:t>e</w:t>
      </w:r>
      <w:r w:rsidRPr="009E3E41">
        <w:rPr>
          <w:rFonts w:asciiTheme="minorHAnsi" w:hAnsiTheme="minorHAnsi" w:cstheme="minorHAnsi"/>
          <w:sz w:val="28"/>
          <w:szCs w:val="28"/>
        </w:rPr>
        <w:t>conomía:</w:t>
      </w:r>
    </w:p>
    <w:p w14:paraId="4DC62851" w14:textId="5749868A"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 xml:space="preserve">Indicadores </w:t>
      </w:r>
      <w:proofErr w:type="spellStart"/>
      <w:r w:rsidRPr="009E3E41">
        <w:rPr>
          <w:rFonts w:asciiTheme="minorHAnsi" w:hAnsiTheme="minorHAnsi" w:cstheme="minorHAnsi"/>
          <w:sz w:val="28"/>
          <w:szCs w:val="28"/>
        </w:rPr>
        <w:t>macroeconómicos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agregados</w:t>
      </w:r>
      <w:proofErr w:type="spellEnd"/>
      <w:r w:rsidRPr="009E3E41">
        <w:rPr>
          <w:rFonts w:asciiTheme="minorHAnsi" w:hAnsiTheme="minorHAnsi" w:cstheme="minorHAnsi"/>
          <w:sz w:val="28"/>
          <w:szCs w:val="28"/>
        </w:rPr>
        <w:t xml:space="preserve"> como </w:t>
      </w:r>
      <w:proofErr w:type="spellStart"/>
      <w:r w:rsidRPr="009E3E41">
        <w:rPr>
          <w:rFonts w:asciiTheme="minorHAnsi" w:hAnsiTheme="minorHAnsi" w:cstheme="minorHAnsi"/>
          <w:sz w:val="28"/>
          <w:szCs w:val="28"/>
        </w:rPr>
        <w:t>el</w:t>
      </w:r>
      <w:proofErr w:type="spellEnd"/>
      <w:r w:rsidRPr="009E3E41">
        <w:rPr>
          <w:rFonts w:asciiTheme="minorHAnsi" w:hAnsiTheme="minorHAnsi" w:cstheme="minorHAnsi"/>
          <w:sz w:val="28"/>
          <w:szCs w:val="28"/>
        </w:rPr>
        <w:t xml:space="preserve"> PIB y </w:t>
      </w:r>
      <w:proofErr w:type="spellStart"/>
      <w:r w:rsidRPr="009E3E41">
        <w:rPr>
          <w:rFonts w:asciiTheme="minorHAnsi" w:hAnsiTheme="minorHAnsi" w:cstheme="minorHAnsi"/>
          <w:sz w:val="28"/>
          <w:szCs w:val="28"/>
        </w:rPr>
        <w:t>su</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contraste</w:t>
      </w:r>
      <w:proofErr w:type="spellEnd"/>
      <w:r w:rsidRPr="009E3E41">
        <w:rPr>
          <w:rFonts w:asciiTheme="minorHAnsi" w:hAnsiTheme="minorHAnsi" w:cstheme="minorHAnsi"/>
          <w:sz w:val="28"/>
          <w:szCs w:val="28"/>
        </w:rPr>
        <w:t xml:space="preserve"> en </w:t>
      </w:r>
      <w:proofErr w:type="spellStart"/>
      <w:r w:rsidRPr="009E3E41">
        <w:rPr>
          <w:rFonts w:asciiTheme="minorHAnsi" w:hAnsiTheme="minorHAnsi" w:cstheme="minorHAnsi"/>
          <w:sz w:val="28"/>
          <w:szCs w:val="28"/>
        </w:rPr>
        <w:t>diferentes</w:t>
      </w:r>
      <w:proofErr w:type="spellEnd"/>
      <w:r w:rsidRPr="009E3E41">
        <w:rPr>
          <w:rFonts w:asciiTheme="minorHAnsi" w:hAnsiTheme="minorHAnsi" w:cstheme="minorHAnsi"/>
          <w:sz w:val="28"/>
          <w:szCs w:val="28"/>
        </w:rPr>
        <w:t xml:space="preserve"> </w:t>
      </w:r>
      <w:proofErr w:type="spellStart"/>
      <w:r w:rsidRPr="009E3E41">
        <w:rPr>
          <w:rFonts w:asciiTheme="minorHAnsi" w:hAnsiTheme="minorHAnsi" w:cstheme="minorHAnsi"/>
          <w:sz w:val="28"/>
          <w:szCs w:val="28"/>
        </w:rPr>
        <w:t>per</w:t>
      </w:r>
      <w:r w:rsidR="00D2195E" w:rsidRPr="009E3E41">
        <w:rPr>
          <w:rFonts w:asciiTheme="minorHAnsi" w:hAnsiTheme="minorHAnsi" w:cstheme="minorHAnsi"/>
          <w:sz w:val="28"/>
          <w:szCs w:val="28"/>
        </w:rPr>
        <w:t>i</w:t>
      </w:r>
      <w:r w:rsidRPr="009E3E41">
        <w:rPr>
          <w:rFonts w:asciiTheme="minorHAnsi" w:hAnsiTheme="minorHAnsi" w:cstheme="minorHAnsi"/>
          <w:sz w:val="28"/>
          <w:szCs w:val="28"/>
        </w:rPr>
        <w:t>odos</w:t>
      </w:r>
      <w:proofErr w:type="spellEnd"/>
      <w:r w:rsidRPr="009E3E41">
        <w:rPr>
          <w:rFonts w:asciiTheme="minorHAnsi" w:hAnsiTheme="minorHAnsi" w:cstheme="minorHAnsi"/>
          <w:sz w:val="28"/>
          <w:szCs w:val="28"/>
        </w:rPr>
        <w:t>.</w:t>
      </w:r>
    </w:p>
    <w:p w14:paraId="460579B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Comportamiento de las tasas de interés en los últimos años.</w:t>
      </w:r>
    </w:p>
    <w:p w14:paraId="5B1BA74A" w14:textId="77777777" w:rsidR="000F72C8" w:rsidRPr="009E3E41" w:rsidRDefault="000F72C8" w:rsidP="00D10C23">
      <w:pPr>
        <w:pStyle w:val="Prrafodelista"/>
        <w:numPr>
          <w:ilvl w:val="0"/>
          <w:numId w:val="43"/>
        </w:numPr>
        <w:ind w:left="1701" w:hanging="283"/>
        <w:rPr>
          <w:rFonts w:asciiTheme="minorHAnsi" w:hAnsiTheme="minorHAnsi" w:cstheme="minorHAnsi"/>
          <w:sz w:val="28"/>
          <w:szCs w:val="28"/>
        </w:rPr>
      </w:pPr>
      <w:r w:rsidRPr="009E3E41">
        <w:rPr>
          <w:rFonts w:asciiTheme="minorHAnsi" w:hAnsiTheme="minorHAnsi" w:cstheme="minorHAnsi"/>
          <w:sz w:val="28"/>
          <w:szCs w:val="28"/>
        </w:rPr>
        <w:t>Evolución de los precios por inflación en los últimos años.</w:t>
      </w:r>
    </w:p>
    <w:p w14:paraId="4EEDB01A" w14:textId="0DD1C04C" w:rsidR="000F72C8" w:rsidRPr="009E3E41" w:rsidRDefault="000F72C8" w:rsidP="004512FB">
      <w:pPr>
        <w:rPr>
          <w:rFonts w:asciiTheme="minorHAnsi" w:hAnsiTheme="minorHAnsi" w:cstheme="minorHAnsi"/>
        </w:rPr>
      </w:pPr>
      <w:r w:rsidRPr="009E3E41">
        <w:rPr>
          <w:rFonts w:asciiTheme="minorHAnsi" w:hAnsiTheme="minorHAnsi" w:cstheme="minorHAnsi"/>
          <w:sz w:val="28"/>
          <w:szCs w:val="28"/>
        </w:rPr>
        <w:t>Por estas razones</w:t>
      </w:r>
      <w:r w:rsidR="00543DF1" w:rsidRPr="009E3E41">
        <w:rPr>
          <w:rFonts w:asciiTheme="minorHAnsi" w:hAnsiTheme="minorHAnsi" w:cstheme="minorHAnsi"/>
          <w:sz w:val="28"/>
          <w:szCs w:val="28"/>
        </w:rPr>
        <w:t>,</w:t>
      </w:r>
      <w:r w:rsidRPr="009E3E41">
        <w:rPr>
          <w:rFonts w:asciiTheme="minorHAnsi" w:hAnsiTheme="minorHAnsi" w:cstheme="minorHAnsi"/>
          <w:sz w:val="28"/>
          <w:szCs w:val="28"/>
        </w:rPr>
        <w:t xml:space="preserve"> los gerentes y el personal del equipo de diagnóstico deben aprender a utilizarla, para interpretar y usarla como fuente de información agregada o resumida de algún tipo de variable o factor a analizar, así mismo para expresar los hallazgos más significativos</w:t>
      </w:r>
      <w:r w:rsidRPr="009E3E41">
        <w:rPr>
          <w:rFonts w:asciiTheme="minorHAnsi" w:hAnsiTheme="minorHAnsi" w:cstheme="minorHAnsi"/>
        </w:rPr>
        <w:t>.</w:t>
      </w:r>
    </w:p>
    <w:p w14:paraId="3132E864" w14:textId="77777777" w:rsidR="000F72C8"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Ahora, conozcamos otras herramientas o técnicas de uso importante a nivel estadístico:</w:t>
      </w:r>
    </w:p>
    <w:p w14:paraId="1B07A5D0" w14:textId="77777777" w:rsidR="000F72C8" w:rsidRPr="009E3E41" w:rsidRDefault="000F72C8" w:rsidP="000F72C8">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Diagrama de frecuencias o estratificación</w:t>
      </w:r>
    </w:p>
    <w:p w14:paraId="0F70DA62"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Es una técnica de distribución de las frecuencias de una variable que busca estratificar el comportamiento de </w:t>
      </w:r>
      <w:proofErr w:type="gramStart"/>
      <w:r w:rsidRPr="009E3E41">
        <w:rPr>
          <w:rFonts w:asciiTheme="minorHAnsi" w:hAnsiTheme="minorHAnsi" w:cstheme="minorHAnsi"/>
          <w:sz w:val="28"/>
          <w:szCs w:val="28"/>
        </w:rPr>
        <w:t>la misma</w:t>
      </w:r>
      <w:proofErr w:type="gramEnd"/>
      <w:r w:rsidRPr="009E3E41">
        <w:rPr>
          <w:rFonts w:asciiTheme="minorHAnsi" w:hAnsiTheme="minorHAnsi" w:cstheme="minorHAnsi"/>
          <w:sz w:val="28"/>
          <w:szCs w:val="28"/>
        </w:rPr>
        <w:t>, no denota un sentido de orden específico.</w:t>
      </w:r>
    </w:p>
    <w:p w14:paraId="1A6A5BA4" w14:textId="27DAA788"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 xml:space="preserve">En el siguiente ejemplo se puede </w:t>
      </w:r>
      <w:r w:rsidR="00F0069A" w:rsidRPr="005B111F">
        <w:rPr>
          <w:rFonts w:asciiTheme="minorHAnsi" w:hAnsiTheme="minorHAnsi" w:cstheme="minorHAnsi"/>
          <w:sz w:val="28"/>
          <w:szCs w:val="28"/>
          <w:highlight w:val="yellow"/>
        </w:rPr>
        <w:t>conocer</w:t>
      </w:r>
      <w:r w:rsidR="00F0069A">
        <w:rPr>
          <w:rFonts w:asciiTheme="minorHAnsi" w:hAnsiTheme="minorHAnsi" w:cstheme="minorHAnsi"/>
          <w:sz w:val="28"/>
          <w:szCs w:val="28"/>
        </w:rPr>
        <w:t xml:space="preserve"> </w:t>
      </w:r>
      <w:r w:rsidRPr="009E3E41">
        <w:rPr>
          <w:rFonts w:asciiTheme="minorHAnsi" w:hAnsiTheme="minorHAnsi" w:cstheme="minorHAnsi"/>
          <w:sz w:val="28"/>
          <w:szCs w:val="28"/>
        </w:rPr>
        <w:t>su enfoque de uso:</w:t>
      </w:r>
    </w:p>
    <w:p w14:paraId="281925A8" w14:textId="77777777" w:rsidR="000F72C8" w:rsidRPr="009E3E41" w:rsidRDefault="000F72C8" w:rsidP="000F72C8">
      <w:pPr>
        <w:rPr>
          <w:rFonts w:asciiTheme="minorHAnsi" w:hAnsiTheme="minorHAnsi" w:cstheme="minorHAnsi"/>
          <w:sz w:val="28"/>
          <w:szCs w:val="28"/>
        </w:rPr>
      </w:pPr>
      <w:r w:rsidRPr="009E3E41">
        <w:rPr>
          <w:rFonts w:asciiTheme="minorHAnsi" w:hAnsiTheme="minorHAnsi" w:cstheme="minorHAnsi"/>
          <w:sz w:val="28"/>
          <w:szCs w:val="28"/>
        </w:rPr>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Pr="009E3E41" w:rsidRDefault="00CF435C" w:rsidP="00204BE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5. </w:t>
      </w:r>
      <w:r w:rsidR="000F72C8" w:rsidRPr="009E3E41">
        <w:rPr>
          <w:rStyle w:val="Textoennegrita"/>
          <w:rFonts w:asciiTheme="minorHAnsi" w:hAnsiTheme="minorHAnsi" w:cstheme="minorHAnsi"/>
          <w:b w:val="0"/>
          <w:bCs w:val="0"/>
          <w:sz w:val="28"/>
          <w:szCs w:val="28"/>
        </w:rPr>
        <w:t>Concentración del estado de cartera por ventas (millones)</w:t>
      </w:r>
    </w:p>
    <w:tbl>
      <w:tblPr>
        <w:tblStyle w:val="Tablaconcuadrcula4-nfasis31"/>
        <w:tblW w:w="8884" w:type="dxa"/>
        <w:jc w:val="center"/>
        <w:tblLook w:val="04A0" w:firstRow="1" w:lastRow="0" w:firstColumn="1" w:lastColumn="0" w:noHBand="0" w:noVBand="1"/>
      </w:tblPr>
      <w:tblGrid>
        <w:gridCol w:w="2269"/>
        <w:gridCol w:w="1312"/>
        <w:gridCol w:w="1184"/>
        <w:gridCol w:w="1079"/>
        <w:gridCol w:w="1424"/>
        <w:gridCol w:w="1616"/>
      </w:tblGrid>
      <w:tr w:rsidR="000A3FCC" w:rsidRPr="009E3E41"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9E3E41" w:rsidRDefault="000A3FCC" w:rsidP="000A3FCC">
            <w:pPr>
              <w:jc w:val="center"/>
              <w:rPr>
                <w:rFonts w:asciiTheme="minorHAnsi" w:hAnsiTheme="minorHAnsi" w:cstheme="minorHAnsi"/>
                <w:sz w:val="28"/>
                <w:szCs w:val="28"/>
              </w:rPr>
            </w:pPr>
          </w:p>
        </w:tc>
        <w:tc>
          <w:tcPr>
            <w:tcW w:w="1283" w:type="dxa"/>
          </w:tcPr>
          <w:p w14:paraId="68AFD8CE" w14:textId="66D96EA4" w:rsidR="000A3FCC" w:rsidRPr="009E3E41" w:rsidRDefault="00091E93"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Corriente</w:t>
            </w:r>
            <w:r w:rsidR="000A3FCC" w:rsidRPr="009E3E41">
              <w:rPr>
                <w:rFonts w:asciiTheme="minorHAnsi" w:hAnsiTheme="minorHAnsi" w:cstheme="minorHAnsi"/>
                <w:sz w:val="28"/>
                <w:szCs w:val="28"/>
              </w:rPr>
              <w:br/>
            </w:r>
          </w:p>
        </w:tc>
        <w:tc>
          <w:tcPr>
            <w:tcW w:w="1255" w:type="dxa"/>
          </w:tcPr>
          <w:p w14:paraId="3D1D534B" w14:textId="5D2405DB" w:rsidR="000A3FCC" w:rsidRPr="009E3E41"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 días</w:t>
            </w:r>
          </w:p>
        </w:tc>
        <w:tc>
          <w:tcPr>
            <w:tcW w:w="1134" w:type="dxa"/>
          </w:tcPr>
          <w:p w14:paraId="291132C6" w14:textId="4A01791A" w:rsidR="000A3FCC" w:rsidRPr="009E3E41"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60 días</w:t>
            </w:r>
          </w:p>
        </w:tc>
        <w:tc>
          <w:tcPr>
            <w:tcW w:w="1531" w:type="dxa"/>
          </w:tcPr>
          <w:p w14:paraId="13D59732" w14:textId="358FAC6B" w:rsidR="000A3FCC" w:rsidRPr="009E3E41"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90 días</w:t>
            </w:r>
          </w:p>
        </w:tc>
        <w:tc>
          <w:tcPr>
            <w:tcW w:w="1701" w:type="dxa"/>
          </w:tcPr>
          <w:p w14:paraId="5D1E93BF" w14:textId="77777777" w:rsidR="000A3FCC" w:rsidRPr="009E3E41"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proofErr w:type="gramStart"/>
            <w:r w:rsidRPr="009E3E41">
              <w:rPr>
                <w:rFonts w:asciiTheme="minorHAnsi" w:hAnsiTheme="minorHAnsi" w:cstheme="minorHAnsi"/>
                <w:sz w:val="28"/>
                <w:szCs w:val="28"/>
              </w:rPr>
              <w:t>Total</w:t>
            </w:r>
            <w:proofErr w:type="gramEnd"/>
            <w:r w:rsidRPr="009E3E41">
              <w:rPr>
                <w:rFonts w:asciiTheme="minorHAnsi" w:hAnsiTheme="minorHAnsi" w:cstheme="minorHAnsi"/>
                <w:sz w:val="28"/>
                <w:szCs w:val="28"/>
              </w:rPr>
              <w:t xml:space="preserve"> de </w:t>
            </w:r>
          </w:p>
          <w:p w14:paraId="2C5EC22C" w14:textId="7916EF35" w:rsidR="00091E93" w:rsidRPr="009E3E41" w:rsidRDefault="00091E93" w:rsidP="006A112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cartera</w:t>
            </w:r>
          </w:p>
        </w:tc>
      </w:tr>
      <w:tr w:rsidR="000A3FCC" w:rsidRPr="009E3E41"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9E3E41" w:rsidRDefault="000A3FCC" w:rsidP="000A3FCC">
            <w:pPr>
              <w:rPr>
                <w:rFonts w:asciiTheme="minorHAnsi" w:hAnsiTheme="minorHAnsi" w:cstheme="minorHAnsi"/>
                <w:b w:val="0"/>
                <w:bCs w:val="0"/>
                <w:sz w:val="28"/>
                <w:szCs w:val="28"/>
              </w:rPr>
            </w:pPr>
            <w:r w:rsidRPr="009E3E41">
              <w:rPr>
                <w:rFonts w:asciiTheme="minorHAnsi" w:hAnsiTheme="minorHAnsi" w:cstheme="minorHAnsi"/>
                <w:b w:val="0"/>
                <w:bCs w:val="0"/>
                <w:sz w:val="28"/>
                <w:szCs w:val="28"/>
              </w:rPr>
              <w:t>Cartera</w:t>
            </w:r>
          </w:p>
        </w:tc>
        <w:tc>
          <w:tcPr>
            <w:tcW w:w="1283" w:type="dxa"/>
            <w:hideMark/>
          </w:tcPr>
          <w:p w14:paraId="0C43CFF2" w14:textId="77777777" w:rsidR="000A3FCC" w:rsidRPr="009E3E41"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1255" w:type="dxa"/>
            <w:hideMark/>
          </w:tcPr>
          <w:p w14:paraId="208D2080" w14:textId="77777777" w:rsidR="000A3FCC" w:rsidRPr="009E3E41"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35</w:t>
            </w:r>
          </w:p>
        </w:tc>
        <w:tc>
          <w:tcPr>
            <w:tcW w:w="1134" w:type="dxa"/>
            <w:hideMark/>
          </w:tcPr>
          <w:p w14:paraId="6124A112" w14:textId="77777777" w:rsidR="000A3FCC" w:rsidRPr="009E3E41"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15</w:t>
            </w:r>
          </w:p>
        </w:tc>
        <w:tc>
          <w:tcPr>
            <w:tcW w:w="1531" w:type="dxa"/>
            <w:hideMark/>
          </w:tcPr>
          <w:p w14:paraId="55440FD2" w14:textId="77777777" w:rsidR="000A3FCC" w:rsidRPr="009E3E41"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12</w:t>
            </w:r>
          </w:p>
        </w:tc>
        <w:tc>
          <w:tcPr>
            <w:tcW w:w="1701" w:type="dxa"/>
          </w:tcPr>
          <w:p w14:paraId="5A10B873" w14:textId="79D7878C" w:rsidR="000A3FCC" w:rsidRPr="009E3E41"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112</w:t>
            </w:r>
          </w:p>
        </w:tc>
      </w:tr>
      <w:tr w:rsidR="000A3FCC" w:rsidRPr="009E3E41"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44253F1D" w:rsidR="000A3FCC" w:rsidRPr="009E3E41" w:rsidRDefault="00DC1BE4" w:rsidP="000A3FCC">
            <w:pPr>
              <w:rPr>
                <w:rFonts w:asciiTheme="minorHAnsi" w:hAnsiTheme="minorHAnsi" w:cstheme="minorHAnsi"/>
                <w:b w:val="0"/>
                <w:bCs w:val="0"/>
                <w:sz w:val="28"/>
                <w:szCs w:val="28"/>
              </w:rPr>
            </w:pPr>
            <w:r w:rsidRPr="009E3E41">
              <w:rPr>
                <w:rFonts w:asciiTheme="minorHAnsi" w:hAnsiTheme="minorHAnsi" w:cstheme="minorHAnsi"/>
                <w:b w:val="0"/>
                <w:bCs w:val="0"/>
                <w:sz w:val="28"/>
                <w:szCs w:val="28"/>
              </w:rPr>
              <w:t>Frecuencias</w:t>
            </w:r>
          </w:p>
        </w:tc>
        <w:tc>
          <w:tcPr>
            <w:tcW w:w="1283" w:type="dxa"/>
            <w:hideMark/>
          </w:tcPr>
          <w:p w14:paraId="4B4E57C6" w14:textId="4042D66D" w:rsidR="000A3FCC" w:rsidRPr="009E3E41"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44,6 %</w:t>
            </w:r>
          </w:p>
        </w:tc>
        <w:tc>
          <w:tcPr>
            <w:tcW w:w="1255" w:type="dxa"/>
            <w:hideMark/>
          </w:tcPr>
          <w:p w14:paraId="178A1981" w14:textId="5F28FB39" w:rsidR="000A3FCC" w:rsidRPr="009E3E41"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31,3 %</w:t>
            </w:r>
          </w:p>
        </w:tc>
        <w:tc>
          <w:tcPr>
            <w:tcW w:w="1134" w:type="dxa"/>
            <w:hideMark/>
          </w:tcPr>
          <w:p w14:paraId="280123C9" w14:textId="423A9B90" w:rsidR="000A3FCC" w:rsidRPr="009E3E41"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13,4 %</w:t>
            </w:r>
          </w:p>
        </w:tc>
        <w:tc>
          <w:tcPr>
            <w:tcW w:w="1531" w:type="dxa"/>
            <w:hideMark/>
          </w:tcPr>
          <w:p w14:paraId="4EC69928" w14:textId="5D6EC5B1" w:rsidR="000A3FCC" w:rsidRPr="009E3E41"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10,7 %</w:t>
            </w:r>
          </w:p>
        </w:tc>
        <w:tc>
          <w:tcPr>
            <w:tcW w:w="1701" w:type="dxa"/>
          </w:tcPr>
          <w:p w14:paraId="44030E3E" w14:textId="0EA46580" w:rsidR="000A3FCC" w:rsidRPr="009E3E41"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100 %</w:t>
            </w:r>
          </w:p>
        </w:tc>
      </w:tr>
    </w:tbl>
    <w:p w14:paraId="55ACF23F" w14:textId="77777777" w:rsidR="005028E3" w:rsidRDefault="005028E3" w:rsidP="001E0ACB">
      <w:pPr>
        <w:rPr>
          <w:rStyle w:val="Textoennegrita"/>
          <w:rFonts w:asciiTheme="minorHAnsi" w:hAnsiTheme="minorHAnsi" w:cstheme="minorHAnsi"/>
          <w:b w:val="0"/>
          <w:bCs w:val="0"/>
          <w:sz w:val="28"/>
          <w:szCs w:val="28"/>
        </w:rPr>
      </w:pPr>
    </w:p>
    <w:p w14:paraId="57C8DE4A" w14:textId="014BD813" w:rsidR="001E0ACB" w:rsidRPr="009E3E41" w:rsidRDefault="001E0ACB" w:rsidP="001E0ACB">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79740506" w:rsidR="00D8322A" w:rsidRPr="009E3E41" w:rsidRDefault="00D8322A" w:rsidP="00D8322A">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Diagrama de estratificación del estado de cartera por ventas a clientes</w:t>
      </w:r>
    </w:p>
    <w:p w14:paraId="6B08B49D" w14:textId="25357F76" w:rsidR="007448AF" w:rsidRDefault="007448AF" w:rsidP="007448AF">
      <w:pPr>
        <w:ind w:firstLine="0"/>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1067875F" wp14:editId="19D08B6C">
            <wp:extent cx="6475890" cy="1917700"/>
            <wp:effectExtent l="0" t="0" r="1270" b="6350"/>
            <wp:docPr id="14618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a:extLst>
                        <a:ext uri="{C183D7F6-B498-43B3-948B-1728B52AA6E4}">
                          <adec:decorative xmlns:adec="http://schemas.microsoft.com/office/drawing/2017/decorative" val="1"/>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365" cy="1918729"/>
                    </a:xfrm>
                    <a:prstGeom prst="rect">
                      <a:avLst/>
                    </a:prstGeom>
                  </pic:spPr>
                </pic:pic>
              </a:graphicData>
            </a:graphic>
          </wp:inline>
        </w:drawing>
      </w:r>
    </w:p>
    <w:p w14:paraId="3269C232" w14:textId="4475FCDA"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Concentración del estado de cartera por ventas en millones</w:t>
      </w:r>
    </w:p>
    <w:p w14:paraId="1921992E" w14:textId="3D187BCF"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En el que se encuentran dos variables, la primera es cuentas por cobrar clientes clasificada por número de días en: corriente, 30 días, 60 días y 90 días.</w:t>
      </w:r>
    </w:p>
    <w:p w14:paraId="3F1843DD" w14:textId="3ED5CCDD" w:rsidR="008A6BBB" w:rsidRDefault="008A6BBB" w:rsidP="007448AF">
      <w:pPr>
        <w:ind w:firstLine="0"/>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Con una distribución en pesos  así: cartera corriente 50´000.000 equivalente al 44,6 %, cartera de 30 días $35´000.000 equivalente al 31,3 %, cartera de 60 días equivalente al 13,4 % y, cartera de 90 días $12´000.000 equivalente al 10,7 %.</w:t>
      </w:r>
    </w:p>
    <w:p w14:paraId="312D28DB" w14:textId="77777777" w:rsidR="008A6BBB" w:rsidRPr="009E3E41" w:rsidRDefault="008A6BBB" w:rsidP="007448AF">
      <w:pPr>
        <w:ind w:firstLine="0"/>
        <w:rPr>
          <w:rStyle w:val="Textoennegrita"/>
          <w:rFonts w:asciiTheme="minorHAnsi" w:hAnsiTheme="minorHAnsi" w:cstheme="minorHAnsi"/>
          <w:b w:val="0"/>
          <w:bCs w:val="0"/>
          <w:sz w:val="28"/>
          <w:szCs w:val="28"/>
        </w:rPr>
      </w:pPr>
    </w:p>
    <w:p w14:paraId="00C1BEE7" w14:textId="77777777" w:rsidR="00391B85" w:rsidRPr="009E3E41" w:rsidRDefault="00391B85" w:rsidP="00391B85">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Histograma</w:t>
      </w:r>
    </w:p>
    <w:p w14:paraId="23C542A4" w14:textId="18E1E1E1"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la distribución del comportamiento que denota la distribución de las frecuencias a lo largo de la variable continua. </w:t>
      </w:r>
      <w:r w:rsidR="00724C26" w:rsidRPr="00724C26">
        <w:rPr>
          <w:rStyle w:val="Textoennegrita"/>
          <w:rFonts w:asciiTheme="minorHAnsi" w:hAnsiTheme="minorHAnsi" w:cstheme="minorHAnsi"/>
          <w:b w:val="0"/>
          <w:bCs w:val="0"/>
          <w:sz w:val="28"/>
          <w:szCs w:val="28"/>
          <w:highlight w:val="yellow"/>
        </w:rPr>
        <w:t>Aquí</w:t>
      </w:r>
      <w:r w:rsidR="00724C26">
        <w:rPr>
          <w:rStyle w:val="Textoennegrita"/>
          <w:rFonts w:asciiTheme="minorHAnsi" w:hAnsiTheme="minorHAnsi" w:cstheme="minorHAnsi"/>
          <w:b w:val="0"/>
          <w:bCs w:val="0"/>
          <w:sz w:val="28"/>
          <w:szCs w:val="28"/>
        </w:rPr>
        <w:t xml:space="preserve"> un </w:t>
      </w:r>
      <w:r w:rsidRPr="009E3E41">
        <w:rPr>
          <w:rStyle w:val="Textoennegrita"/>
          <w:rFonts w:asciiTheme="minorHAnsi" w:hAnsiTheme="minorHAnsi" w:cstheme="minorHAnsi"/>
          <w:b w:val="0"/>
          <w:bCs w:val="0"/>
          <w:sz w:val="28"/>
          <w:szCs w:val="28"/>
        </w:rPr>
        <w:t>ejemplo:</w:t>
      </w:r>
    </w:p>
    <w:p w14:paraId="787633F6" w14:textId="77777777" w:rsidR="00391B85" w:rsidRPr="009E3E41" w:rsidRDefault="00391B85" w:rsidP="00391B85">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el caso de las ventas en un semestre, el gerente desea saber cómo es su estacionalidad o comportamiento típico, para lo cual presenta la siguiente información.</w:t>
      </w:r>
    </w:p>
    <w:p w14:paraId="1A1BF266" w14:textId="0EBB3E13" w:rsidR="00E12D2F" w:rsidRPr="009E3E41" w:rsidRDefault="00A84EE5" w:rsidP="005927B2">
      <w:pPr>
        <w:jc w:val="cente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Tabla 6. </w:t>
      </w:r>
      <w:r w:rsidR="00391B85" w:rsidRPr="009E3E41">
        <w:rPr>
          <w:rStyle w:val="Textoennegrita"/>
          <w:rFonts w:asciiTheme="minorHAnsi" w:hAnsiTheme="minorHAnsi" w:cstheme="minorHAnsi"/>
          <w:b w:val="0"/>
          <w:bCs w:val="0"/>
          <w:sz w:val="28"/>
          <w:szCs w:val="28"/>
        </w:rPr>
        <w:t>Registro del nivel de ventas por mes en primer semestre</w:t>
      </w:r>
    </w:p>
    <w:tbl>
      <w:tblPr>
        <w:tblStyle w:val="Tablaconcuadrcula4-nfasis31"/>
        <w:tblW w:w="10533" w:type="dxa"/>
        <w:tblLook w:val="04A0" w:firstRow="1" w:lastRow="0" w:firstColumn="1" w:lastColumn="0" w:noHBand="0" w:noVBand="1"/>
      </w:tblPr>
      <w:tblGrid>
        <w:gridCol w:w="2056"/>
        <w:gridCol w:w="1185"/>
        <w:gridCol w:w="1186"/>
        <w:gridCol w:w="1239"/>
        <w:gridCol w:w="1239"/>
        <w:gridCol w:w="1239"/>
        <w:gridCol w:w="1239"/>
        <w:gridCol w:w="1150"/>
      </w:tblGrid>
      <w:tr w:rsidR="006A2B28" w:rsidRPr="009E3E41"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9E3E41" w:rsidRDefault="006A2B28" w:rsidP="006A2B28">
            <w:pPr>
              <w:rPr>
                <w:rFonts w:asciiTheme="minorHAnsi" w:hAnsiTheme="minorHAnsi" w:cstheme="minorHAnsi"/>
                <w:sz w:val="28"/>
                <w:szCs w:val="28"/>
              </w:rPr>
            </w:pPr>
            <w:r w:rsidRPr="009E3E41">
              <w:rPr>
                <w:rFonts w:asciiTheme="minorHAnsi" w:hAnsiTheme="minorHAnsi" w:cstheme="minorHAnsi"/>
                <w:sz w:val="28"/>
                <w:szCs w:val="28"/>
              </w:rPr>
              <w:br/>
            </w:r>
          </w:p>
        </w:tc>
        <w:tc>
          <w:tcPr>
            <w:tcW w:w="1186" w:type="dxa"/>
          </w:tcPr>
          <w:p w14:paraId="0B1E4934" w14:textId="493808E3"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E3E41">
              <w:rPr>
                <w:rFonts w:asciiTheme="minorHAnsi" w:hAnsiTheme="minorHAnsi" w:cstheme="minorHAnsi"/>
                <w:sz w:val="28"/>
                <w:szCs w:val="28"/>
              </w:rPr>
              <w:t>Enero</w:t>
            </w:r>
          </w:p>
        </w:tc>
        <w:tc>
          <w:tcPr>
            <w:tcW w:w="1186" w:type="dxa"/>
            <w:hideMark/>
          </w:tcPr>
          <w:p w14:paraId="30A830F8" w14:textId="154B76EE"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Febrero</w:t>
            </w:r>
          </w:p>
        </w:tc>
        <w:tc>
          <w:tcPr>
            <w:tcW w:w="0" w:type="auto"/>
            <w:hideMark/>
          </w:tcPr>
          <w:p w14:paraId="3F6B56F0" w14:textId="77777777"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Marzo</w:t>
            </w:r>
          </w:p>
        </w:tc>
        <w:tc>
          <w:tcPr>
            <w:tcW w:w="0" w:type="auto"/>
            <w:hideMark/>
          </w:tcPr>
          <w:p w14:paraId="13F2FB8C" w14:textId="77777777"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Abril</w:t>
            </w:r>
          </w:p>
        </w:tc>
        <w:tc>
          <w:tcPr>
            <w:tcW w:w="0" w:type="auto"/>
            <w:hideMark/>
          </w:tcPr>
          <w:p w14:paraId="6BA8F2D6" w14:textId="77777777"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Mayo</w:t>
            </w:r>
          </w:p>
        </w:tc>
        <w:tc>
          <w:tcPr>
            <w:tcW w:w="0" w:type="auto"/>
            <w:hideMark/>
          </w:tcPr>
          <w:p w14:paraId="4B78F8CC" w14:textId="77777777"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Junio</w:t>
            </w:r>
          </w:p>
        </w:tc>
        <w:tc>
          <w:tcPr>
            <w:tcW w:w="0" w:type="auto"/>
            <w:hideMark/>
          </w:tcPr>
          <w:p w14:paraId="7AED8A17" w14:textId="77777777" w:rsidR="006A2B28" w:rsidRPr="009E3E41" w:rsidRDefault="006A2B28" w:rsidP="006A2B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Total</w:t>
            </w:r>
          </w:p>
        </w:tc>
      </w:tr>
      <w:tr w:rsidR="006A2B28" w:rsidRPr="009E3E41"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9E3E41" w:rsidRDefault="006A2B28" w:rsidP="006A2B28">
            <w:pPr>
              <w:ind w:firstLine="0"/>
              <w:jc w:val="center"/>
              <w:rPr>
                <w:rFonts w:asciiTheme="minorHAnsi" w:hAnsiTheme="minorHAnsi" w:cstheme="minorHAnsi"/>
                <w:sz w:val="28"/>
                <w:szCs w:val="28"/>
              </w:rPr>
            </w:pPr>
            <w:r w:rsidRPr="009E3E41">
              <w:rPr>
                <w:rFonts w:asciiTheme="minorHAnsi" w:hAnsiTheme="minorHAnsi" w:cstheme="minorHAnsi"/>
                <w:sz w:val="28"/>
                <w:szCs w:val="28"/>
              </w:rPr>
              <w:t>Ventas/mes</w:t>
            </w:r>
          </w:p>
        </w:tc>
        <w:tc>
          <w:tcPr>
            <w:tcW w:w="1186" w:type="dxa"/>
          </w:tcPr>
          <w:p w14:paraId="099102F6" w14:textId="3F09D0EB"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55</w:t>
            </w:r>
          </w:p>
        </w:tc>
        <w:tc>
          <w:tcPr>
            <w:tcW w:w="1186" w:type="dxa"/>
          </w:tcPr>
          <w:p w14:paraId="7FA157F8" w14:textId="76A0984A"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20</w:t>
            </w:r>
          </w:p>
        </w:tc>
        <w:tc>
          <w:tcPr>
            <w:tcW w:w="0" w:type="auto"/>
          </w:tcPr>
          <w:p w14:paraId="6BB8C957" w14:textId="09FF55AF"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70</w:t>
            </w:r>
          </w:p>
        </w:tc>
        <w:tc>
          <w:tcPr>
            <w:tcW w:w="0" w:type="auto"/>
          </w:tcPr>
          <w:p w14:paraId="2B10FF60" w14:textId="2386C55C"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50</w:t>
            </w:r>
          </w:p>
        </w:tc>
        <w:tc>
          <w:tcPr>
            <w:tcW w:w="0" w:type="auto"/>
          </w:tcPr>
          <w:p w14:paraId="4621C796" w14:textId="044E2966"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40</w:t>
            </w:r>
          </w:p>
        </w:tc>
        <w:tc>
          <w:tcPr>
            <w:tcW w:w="0" w:type="auto"/>
          </w:tcPr>
          <w:p w14:paraId="18F2AACC" w14:textId="4596F2C4"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65</w:t>
            </w:r>
          </w:p>
        </w:tc>
        <w:tc>
          <w:tcPr>
            <w:tcW w:w="0" w:type="auto"/>
          </w:tcPr>
          <w:p w14:paraId="308F1DC4" w14:textId="43FAB054" w:rsidR="006A2B28" w:rsidRPr="009E3E41"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30</w:t>
            </w:r>
          </w:p>
        </w:tc>
      </w:tr>
      <w:tr w:rsidR="006A2B28" w:rsidRPr="009E3E41"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9E3E41" w:rsidRDefault="006A2B28" w:rsidP="006A2B28">
            <w:pPr>
              <w:jc w:val="center"/>
              <w:rPr>
                <w:rFonts w:asciiTheme="minorHAnsi" w:hAnsiTheme="minorHAnsi" w:cstheme="minorHAnsi"/>
                <w:sz w:val="28"/>
                <w:szCs w:val="28"/>
              </w:rPr>
            </w:pPr>
            <w:r w:rsidRPr="009E3E41">
              <w:rPr>
                <w:rFonts w:asciiTheme="minorHAnsi" w:hAnsiTheme="minorHAnsi" w:cstheme="minorHAnsi"/>
                <w:sz w:val="28"/>
                <w:szCs w:val="28"/>
              </w:rPr>
              <w:t>%</w:t>
            </w:r>
          </w:p>
        </w:tc>
        <w:tc>
          <w:tcPr>
            <w:tcW w:w="1186" w:type="dxa"/>
          </w:tcPr>
          <w:p w14:paraId="6955B5F2" w14:textId="16CC56E4"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18.3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1186" w:type="dxa"/>
          </w:tcPr>
          <w:p w14:paraId="48E2BF40" w14:textId="32B2F777"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3DCFE912" w14:textId="7BC43F07"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C2D23D0" w14:textId="18152951"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16,7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1AC3DF52" w14:textId="6818BCF0"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13,3</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675B10E6" w14:textId="3436BDE5"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21.7</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c>
          <w:tcPr>
            <w:tcW w:w="0" w:type="auto"/>
          </w:tcPr>
          <w:p w14:paraId="2BA425AB" w14:textId="331FDAC6" w:rsidR="006A2B28" w:rsidRPr="009E3E41"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E3E41">
              <w:rPr>
                <w:rFonts w:asciiTheme="minorHAnsi" w:hAnsiTheme="minorHAnsi" w:cstheme="minorHAnsi"/>
                <w:sz w:val="28"/>
                <w:szCs w:val="28"/>
              </w:rPr>
              <w:t>100</w:t>
            </w:r>
            <w:r w:rsidR="00FE6BB4" w:rsidRPr="009E3E41">
              <w:rPr>
                <w:rFonts w:asciiTheme="minorHAnsi" w:hAnsiTheme="minorHAnsi" w:cstheme="minorHAnsi"/>
                <w:sz w:val="28"/>
                <w:szCs w:val="28"/>
              </w:rPr>
              <w:t xml:space="preserve"> </w:t>
            </w:r>
            <w:r w:rsidRPr="009E3E41">
              <w:rPr>
                <w:rFonts w:asciiTheme="minorHAnsi" w:hAnsiTheme="minorHAnsi" w:cstheme="minorHAnsi"/>
                <w:sz w:val="28"/>
                <w:szCs w:val="28"/>
              </w:rPr>
              <w:t>%</w:t>
            </w:r>
          </w:p>
        </w:tc>
      </w:tr>
    </w:tbl>
    <w:p w14:paraId="209FE014" w14:textId="77777777" w:rsidR="00DA0A24" w:rsidRDefault="00DA0A24" w:rsidP="007F6776">
      <w:pPr>
        <w:rPr>
          <w:rStyle w:val="Textoennegrita"/>
          <w:rFonts w:asciiTheme="minorHAnsi" w:hAnsiTheme="minorHAnsi" w:cstheme="minorHAnsi"/>
          <w:b w:val="0"/>
          <w:bCs w:val="0"/>
          <w:sz w:val="28"/>
          <w:szCs w:val="28"/>
        </w:rPr>
      </w:pPr>
    </w:p>
    <w:p w14:paraId="6EC2C816" w14:textId="49DC39BD" w:rsidR="007F6776" w:rsidRPr="009E3E41" w:rsidRDefault="007F6776" w:rsidP="007F677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w:t>
      </w:r>
      <w:proofErr w:type="gramStart"/>
      <w:r w:rsidRPr="009E3E41">
        <w:rPr>
          <w:rStyle w:val="Textoennegrita"/>
          <w:rFonts w:asciiTheme="minorHAnsi" w:hAnsiTheme="minorHAnsi" w:cstheme="minorHAnsi"/>
          <w:b w:val="0"/>
          <w:bCs w:val="0"/>
          <w:sz w:val="28"/>
          <w:szCs w:val="28"/>
        </w:rPr>
        <w:t>ya que</w:t>
      </w:r>
      <w:proofErr w:type="gramEnd"/>
      <w:r w:rsidRPr="009E3E41">
        <w:rPr>
          <w:rStyle w:val="Textoennegrita"/>
          <w:rFonts w:asciiTheme="minorHAnsi" w:hAnsiTheme="minorHAnsi" w:cstheme="minorHAnsi"/>
          <w:b w:val="0"/>
          <w:bCs w:val="0"/>
          <w:sz w:val="28"/>
          <w:szCs w:val="28"/>
        </w:rPr>
        <w:t xml:space="preserve"> para su desarrollo, requiere periodos de concentración en estas actividades sin afectar la producción. De igual manera, realizará la implementación de nuevos procesos, tal como se ve para el mes de febrero.</w:t>
      </w:r>
    </w:p>
    <w:p w14:paraId="149C56AE" w14:textId="37FD37A1" w:rsidR="00D41E8F" w:rsidRPr="009E3E41" w:rsidRDefault="007F6776" w:rsidP="007F6776">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Histograma del comportamiento de ventas semestrales en una empresa</w:t>
      </w:r>
    </w:p>
    <w:p w14:paraId="49EA02E0" w14:textId="35F4FAAA" w:rsidR="0041493F" w:rsidRDefault="00F22212" w:rsidP="00F22212">
      <w:pPr>
        <w:ind w:firstLine="0"/>
        <w:jc w:val="center"/>
        <w:rPr>
          <w:rStyle w:val="Textoennegrita"/>
          <w:rFonts w:asciiTheme="minorHAnsi" w:hAnsiTheme="minorHAnsi" w:cstheme="minorHAnsi"/>
          <w:sz w:val="28"/>
          <w:szCs w:val="28"/>
        </w:rPr>
      </w:pPr>
      <w:r w:rsidRPr="009E3E41">
        <w:rPr>
          <w:rFonts w:asciiTheme="minorHAnsi" w:hAnsiTheme="minorHAnsi" w:cstheme="minorHAnsi"/>
          <w:b/>
          <w:bCs/>
          <w:noProof/>
          <w:sz w:val="28"/>
          <w:szCs w:val="28"/>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9"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66349BFF" w14:textId="25B74711" w:rsidR="000E6A3C" w:rsidRP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Comportamiento de las ventas semestrales mes a mes se encuentra el nivel de ventas en millones y para el eje X las semanas, consolidando lo siguiente:</w:t>
      </w:r>
    </w:p>
    <w:p w14:paraId="1B4118FA" w14:textId="49EF8FF0" w:rsidR="000E6A3C" w:rsidRDefault="000E6A3C" w:rsidP="000E6A3C">
      <w:pPr>
        <w:ind w:firstLine="0"/>
        <w:jc w:val="both"/>
        <w:rPr>
          <w:rStyle w:val="Textoennegrita"/>
          <w:rFonts w:asciiTheme="minorHAnsi" w:hAnsiTheme="minorHAnsi" w:cstheme="minorHAnsi"/>
          <w:b w:val="0"/>
          <w:bCs w:val="0"/>
          <w:sz w:val="28"/>
          <w:szCs w:val="28"/>
        </w:rPr>
      </w:pPr>
      <w:r w:rsidRPr="000E6A3C">
        <w:rPr>
          <w:rStyle w:val="Textoennegrita"/>
          <w:rFonts w:asciiTheme="minorHAnsi" w:hAnsiTheme="minorHAnsi" w:cstheme="minorHAnsi"/>
          <w:b w:val="0"/>
          <w:bCs w:val="0"/>
          <w:sz w:val="28"/>
          <w:szCs w:val="28"/>
        </w:rPr>
        <w:t>Mes enero ventas por $55´000.000 equivalentes al 18,3 %, febrero ventas por $20´000.000 equivalentes al 6,7 %, marzo ventas por $70´000.000 equivalentes al 23,3 %, abril ventas por $50´000.000 equivalentes al 16,7 %, mayo ventas por $40´000.000 equivalentes al 13,3 % y junio ventas por $65´000.000 equivalentes al 21,7 %.</w:t>
      </w:r>
    </w:p>
    <w:p w14:paraId="567706D5" w14:textId="77777777" w:rsidR="000E6A3C" w:rsidRPr="000E6A3C" w:rsidRDefault="000E6A3C" w:rsidP="000E6A3C">
      <w:pPr>
        <w:ind w:firstLine="0"/>
        <w:jc w:val="both"/>
        <w:rPr>
          <w:rStyle w:val="Textoennegrita"/>
          <w:rFonts w:asciiTheme="minorHAnsi" w:hAnsiTheme="minorHAnsi" w:cstheme="minorHAnsi"/>
          <w:b w:val="0"/>
          <w:bCs w:val="0"/>
          <w:sz w:val="28"/>
          <w:szCs w:val="28"/>
        </w:rPr>
      </w:pPr>
    </w:p>
    <w:p w14:paraId="6616CCB1" w14:textId="77777777" w:rsidR="000E6A3C" w:rsidRDefault="000E6A3C" w:rsidP="00E745E2">
      <w:pPr>
        <w:rPr>
          <w:rStyle w:val="Textoennegrita"/>
          <w:rFonts w:asciiTheme="minorHAnsi" w:hAnsiTheme="minorHAnsi" w:cstheme="minorHAnsi"/>
          <w:sz w:val="28"/>
          <w:szCs w:val="28"/>
        </w:rPr>
      </w:pPr>
    </w:p>
    <w:p w14:paraId="35378748" w14:textId="1A345E6A" w:rsidR="00E745E2" w:rsidRPr="009E3E41" w:rsidRDefault="00E745E2" w:rsidP="00E745E2">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Diagramas de </w:t>
      </w:r>
      <w:r w:rsidR="00051565" w:rsidRPr="009E3E41">
        <w:rPr>
          <w:rStyle w:val="Textoennegrita"/>
          <w:rFonts w:asciiTheme="minorHAnsi" w:hAnsiTheme="minorHAnsi" w:cstheme="minorHAnsi"/>
          <w:sz w:val="28"/>
          <w:szCs w:val="28"/>
        </w:rPr>
        <w:t>p</w:t>
      </w:r>
      <w:r w:rsidRPr="009E3E41">
        <w:rPr>
          <w:rStyle w:val="Textoennegrita"/>
          <w:rFonts w:asciiTheme="minorHAnsi" w:hAnsiTheme="minorHAnsi" w:cstheme="minorHAnsi"/>
          <w:sz w:val="28"/>
          <w:szCs w:val="28"/>
        </w:rPr>
        <w:t>astel</w:t>
      </w:r>
    </w:p>
    <w:p w14:paraId="703B20AA" w14:textId="14A64568" w:rsidR="00FE0F71"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Es otro esquema de representación gráfica estadística que busca descomponer una variable en sus diferentes categorías, mostrando la cantidad de frecuencia o casos, evidenciando cuanto del total corresponde cada categoría dentro de la variable. </w:t>
      </w:r>
      <w:r w:rsidR="0006265F" w:rsidRPr="0006265F">
        <w:rPr>
          <w:rStyle w:val="Textoennegrita"/>
          <w:rFonts w:asciiTheme="minorHAnsi" w:hAnsiTheme="minorHAnsi" w:cstheme="minorHAnsi"/>
          <w:b w:val="0"/>
          <w:bCs w:val="0"/>
          <w:sz w:val="28"/>
          <w:szCs w:val="28"/>
          <w:highlight w:val="yellow"/>
        </w:rPr>
        <w:t>Se muestra con este</w:t>
      </w:r>
      <w:r w:rsidRPr="009E3E41">
        <w:rPr>
          <w:rStyle w:val="Textoennegrita"/>
          <w:rFonts w:asciiTheme="minorHAnsi" w:hAnsiTheme="minorHAnsi" w:cstheme="minorHAnsi"/>
          <w:b w:val="0"/>
          <w:bCs w:val="0"/>
          <w:sz w:val="28"/>
          <w:szCs w:val="28"/>
        </w:rPr>
        <w:t xml:space="preserve"> ejemplo:</w:t>
      </w:r>
    </w:p>
    <w:p w14:paraId="6BDA2C6B" w14:textId="38A5D4C0" w:rsidR="007A6A9E" w:rsidRPr="009E3E41" w:rsidRDefault="00FE0F71"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un restaurante se desea conocer el comportamiento o flujo de comensales en el horario de almuerzo, para lo cual el gerente recibe de su administrador la siguiente información</w:t>
      </w:r>
      <w:r w:rsidR="007F7B8D" w:rsidRPr="009E3E41">
        <w:rPr>
          <w:rStyle w:val="Textoennegrita"/>
          <w:rFonts w:asciiTheme="minorHAnsi" w:hAnsiTheme="minorHAnsi" w:cstheme="minorHAnsi"/>
          <w:b w:val="0"/>
          <w:bCs w:val="0"/>
          <w:sz w:val="28"/>
          <w:szCs w:val="28"/>
        </w:rPr>
        <w:t>.</w:t>
      </w:r>
    </w:p>
    <w:p w14:paraId="4CDFA024" w14:textId="6F870F47" w:rsidR="00EC79F3" w:rsidRPr="009E3E41" w:rsidRDefault="00EC79F3" w:rsidP="00EC79F3">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 xml:space="preserve">Tabla 7. </w:t>
      </w:r>
      <w:r w:rsidRPr="009E3E41">
        <w:rPr>
          <w:rStyle w:val="Textoennegrita"/>
          <w:rFonts w:asciiTheme="minorHAnsi" w:hAnsiTheme="minorHAnsi" w:cstheme="minorHAnsi"/>
          <w:b w:val="0"/>
          <w:bCs w:val="0"/>
          <w:sz w:val="28"/>
          <w:szCs w:val="28"/>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9E3E41"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9E3E41" w:rsidRDefault="007A6A9E" w:rsidP="004B3020">
            <w:pPr>
              <w:spacing w:before="0" w:after="0"/>
              <w:ind w:firstLine="0"/>
              <w:jc w:val="center"/>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Región</w:t>
            </w:r>
          </w:p>
        </w:tc>
        <w:tc>
          <w:tcPr>
            <w:tcW w:w="1559" w:type="dxa"/>
            <w:hideMark/>
          </w:tcPr>
          <w:p w14:paraId="5B48FFC9" w14:textId="77777777" w:rsidR="007A6A9E" w:rsidRPr="009E3E41" w:rsidRDefault="007A6A9E" w:rsidP="004B3020">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Número de clientes</w:t>
            </w:r>
          </w:p>
        </w:tc>
      </w:tr>
      <w:tr w:rsidR="007A6A9E" w:rsidRPr="009E3E41"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9E3E41" w:rsidRDefault="007A6A9E" w:rsidP="004B3020">
            <w:pPr>
              <w:spacing w:before="0" w:after="0"/>
              <w:ind w:firstLine="0"/>
              <w:jc w:val="center"/>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Boyacá</w:t>
            </w:r>
          </w:p>
        </w:tc>
        <w:tc>
          <w:tcPr>
            <w:tcW w:w="1559" w:type="dxa"/>
            <w:hideMark/>
          </w:tcPr>
          <w:p w14:paraId="6A335D2E" w14:textId="77777777" w:rsidR="007A6A9E" w:rsidRPr="009E3E41"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8</w:t>
            </w:r>
          </w:p>
        </w:tc>
      </w:tr>
      <w:tr w:rsidR="007A6A9E" w:rsidRPr="009E3E41"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9E3E41" w:rsidRDefault="007A6A9E" w:rsidP="004B3020">
            <w:pPr>
              <w:spacing w:before="0" w:after="0"/>
              <w:ind w:firstLine="0"/>
              <w:jc w:val="center"/>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Antioquía</w:t>
            </w:r>
          </w:p>
        </w:tc>
        <w:tc>
          <w:tcPr>
            <w:tcW w:w="1559" w:type="dxa"/>
            <w:hideMark/>
          </w:tcPr>
          <w:p w14:paraId="6A2B7D5C" w14:textId="77777777" w:rsidR="007A6A9E" w:rsidRPr="009E3E41" w:rsidRDefault="007A6A9E" w:rsidP="004B3020">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15</w:t>
            </w:r>
          </w:p>
        </w:tc>
      </w:tr>
      <w:tr w:rsidR="007A6A9E" w:rsidRPr="009E3E41"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9E3E41" w:rsidRDefault="007A6A9E" w:rsidP="004B3020">
            <w:pPr>
              <w:spacing w:before="0" w:after="0"/>
              <w:ind w:firstLine="0"/>
              <w:jc w:val="center"/>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Tolima</w:t>
            </w:r>
          </w:p>
        </w:tc>
        <w:tc>
          <w:tcPr>
            <w:tcW w:w="1559" w:type="dxa"/>
            <w:hideMark/>
          </w:tcPr>
          <w:p w14:paraId="63264047" w14:textId="77777777" w:rsidR="007A6A9E" w:rsidRPr="009E3E41"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11</w:t>
            </w:r>
          </w:p>
        </w:tc>
      </w:tr>
      <w:tr w:rsidR="007A6A9E" w:rsidRPr="009E3E41"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9E3E41" w:rsidRDefault="007A6A9E" w:rsidP="004B3020">
            <w:pPr>
              <w:spacing w:before="0" w:after="0"/>
              <w:ind w:firstLine="0"/>
              <w:jc w:val="center"/>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Cundinamarca</w:t>
            </w:r>
          </w:p>
        </w:tc>
        <w:tc>
          <w:tcPr>
            <w:tcW w:w="1559" w:type="dxa"/>
            <w:hideMark/>
          </w:tcPr>
          <w:p w14:paraId="0195D8F2" w14:textId="77777777" w:rsidR="007A6A9E" w:rsidRPr="009E3E41" w:rsidRDefault="007A6A9E" w:rsidP="004B3020">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16</w:t>
            </w:r>
          </w:p>
        </w:tc>
      </w:tr>
      <w:tr w:rsidR="007A6A9E" w:rsidRPr="009E3E41"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9E3E41" w:rsidRDefault="007A6A9E" w:rsidP="004B3020">
            <w:pPr>
              <w:spacing w:before="0" w:after="0"/>
              <w:ind w:firstLine="0"/>
              <w:jc w:val="center"/>
              <w:rPr>
                <w:rFonts w:asciiTheme="minorHAnsi" w:eastAsia="Times New Roman" w:hAnsiTheme="minorHAnsi" w:cstheme="minorHAnsi"/>
                <w:b w:val="0"/>
                <w:bCs w:val="0"/>
                <w:color w:val="000000"/>
                <w:sz w:val="28"/>
                <w:szCs w:val="28"/>
                <w:lang w:eastAsia="es-CO"/>
              </w:rPr>
            </w:pPr>
            <w:r w:rsidRPr="009E3E41">
              <w:rPr>
                <w:rFonts w:asciiTheme="minorHAnsi" w:eastAsia="Times New Roman" w:hAnsiTheme="minorHAnsi" w:cstheme="minorHAnsi"/>
                <w:b w:val="0"/>
                <w:bCs w:val="0"/>
                <w:color w:val="000000"/>
                <w:sz w:val="28"/>
                <w:szCs w:val="28"/>
                <w:lang w:eastAsia="es-CO"/>
              </w:rPr>
              <w:t>Total: clientes regionales</w:t>
            </w:r>
          </w:p>
        </w:tc>
        <w:tc>
          <w:tcPr>
            <w:tcW w:w="1559" w:type="dxa"/>
            <w:hideMark/>
          </w:tcPr>
          <w:p w14:paraId="05D07230" w14:textId="77777777" w:rsidR="007A6A9E" w:rsidRPr="009E3E41"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9E3E41">
              <w:rPr>
                <w:rFonts w:asciiTheme="minorHAnsi" w:eastAsia="Times New Roman" w:hAnsiTheme="minorHAnsi" w:cstheme="minorHAnsi"/>
                <w:color w:val="000000"/>
                <w:sz w:val="28"/>
                <w:szCs w:val="28"/>
                <w:lang w:eastAsia="es-CO"/>
              </w:rPr>
              <w:t>50</w:t>
            </w:r>
          </w:p>
        </w:tc>
      </w:tr>
    </w:tbl>
    <w:p w14:paraId="6FC13FBC" w14:textId="77777777" w:rsidR="00F75960" w:rsidRDefault="00F75960" w:rsidP="00FE0F71">
      <w:pPr>
        <w:rPr>
          <w:rStyle w:val="Textoennegrita"/>
          <w:rFonts w:asciiTheme="minorHAnsi" w:hAnsiTheme="minorHAnsi" w:cstheme="minorHAnsi"/>
          <w:sz w:val="28"/>
          <w:szCs w:val="28"/>
        </w:rPr>
      </w:pPr>
    </w:p>
    <w:p w14:paraId="7FC67FA9" w14:textId="77777777" w:rsidR="00F75960" w:rsidRDefault="00F7596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783AF47A" w14:textId="2744D3E1" w:rsidR="00C6758C" w:rsidRPr="009E3E41" w:rsidRDefault="00E745E2" w:rsidP="00FE0F71">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Distribución de clientes de la empresa por región de operación</w:t>
      </w:r>
    </w:p>
    <w:p w14:paraId="1194BA87" w14:textId="1E9E12B4" w:rsidR="00782EFE" w:rsidRPr="009E3E41" w:rsidRDefault="00F22212" w:rsidP="00F22212">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30"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716DD099" w14:textId="6C51C754" w:rsidR="00F75960" w:rsidRDefault="00F75960" w:rsidP="00F844E5">
      <w:pPr>
        <w:rPr>
          <w:rFonts w:asciiTheme="minorHAnsi" w:hAnsiTheme="minorHAnsi" w:cstheme="minorHAnsi"/>
          <w:sz w:val="28"/>
          <w:szCs w:val="28"/>
        </w:rPr>
      </w:pPr>
      <w:r>
        <w:rPr>
          <w:rFonts w:asciiTheme="minorHAnsi" w:hAnsiTheme="minorHAnsi" w:cstheme="minorHAnsi"/>
          <w:sz w:val="28"/>
          <w:szCs w:val="28"/>
        </w:rPr>
        <w:t>Donde se muestra el número de clientes por región, así:</w:t>
      </w:r>
    </w:p>
    <w:p w14:paraId="23DB2CF9" w14:textId="7CCD4646" w:rsidR="00F75960" w:rsidRDefault="00F75960" w:rsidP="00F844E5">
      <w:pPr>
        <w:rPr>
          <w:rFonts w:asciiTheme="minorHAnsi" w:hAnsiTheme="minorHAnsi" w:cstheme="minorHAnsi"/>
          <w:sz w:val="28"/>
          <w:szCs w:val="28"/>
        </w:rPr>
      </w:pPr>
      <w:r>
        <w:rPr>
          <w:rFonts w:asciiTheme="minorHAnsi" w:hAnsiTheme="minorHAnsi" w:cstheme="minorHAnsi"/>
          <w:sz w:val="28"/>
          <w:szCs w:val="28"/>
        </w:rPr>
        <w:t>Antioquia 15 clientes equivalentes al 30 %.</w:t>
      </w:r>
    </w:p>
    <w:p w14:paraId="444EB2B4" w14:textId="66F269AF" w:rsidR="00F75960" w:rsidRDefault="00F75960" w:rsidP="00F844E5">
      <w:pPr>
        <w:rPr>
          <w:rFonts w:asciiTheme="minorHAnsi" w:hAnsiTheme="minorHAnsi" w:cstheme="minorHAnsi"/>
          <w:sz w:val="28"/>
          <w:szCs w:val="28"/>
        </w:rPr>
      </w:pPr>
      <w:r>
        <w:rPr>
          <w:rFonts w:asciiTheme="minorHAnsi" w:hAnsiTheme="minorHAnsi" w:cstheme="minorHAnsi"/>
          <w:sz w:val="28"/>
          <w:szCs w:val="28"/>
        </w:rPr>
        <w:t>Boyacá 8 clientes equivalentes al 16 %.</w:t>
      </w:r>
    </w:p>
    <w:p w14:paraId="2F949FF3" w14:textId="680773D9" w:rsidR="00F75960" w:rsidRDefault="00F75960" w:rsidP="00F844E5">
      <w:pPr>
        <w:rPr>
          <w:rFonts w:asciiTheme="minorHAnsi" w:hAnsiTheme="minorHAnsi" w:cstheme="minorHAnsi"/>
          <w:sz w:val="28"/>
          <w:szCs w:val="28"/>
        </w:rPr>
      </w:pPr>
      <w:r>
        <w:rPr>
          <w:rFonts w:asciiTheme="minorHAnsi" w:hAnsiTheme="minorHAnsi" w:cstheme="minorHAnsi"/>
          <w:sz w:val="28"/>
          <w:szCs w:val="28"/>
        </w:rPr>
        <w:t>Cundinamarca 16 clientes equivalentes al 32 %.</w:t>
      </w:r>
    </w:p>
    <w:p w14:paraId="363870E6" w14:textId="0D4F2D4C" w:rsidR="00F75960" w:rsidRDefault="00F75960" w:rsidP="00F844E5">
      <w:pPr>
        <w:rPr>
          <w:rFonts w:asciiTheme="minorHAnsi" w:hAnsiTheme="minorHAnsi" w:cstheme="minorHAnsi"/>
          <w:sz w:val="28"/>
          <w:szCs w:val="28"/>
        </w:rPr>
      </w:pPr>
      <w:r>
        <w:rPr>
          <w:rFonts w:asciiTheme="minorHAnsi" w:hAnsiTheme="minorHAnsi" w:cstheme="minorHAnsi"/>
          <w:sz w:val="28"/>
          <w:szCs w:val="28"/>
        </w:rPr>
        <w:t>Tolima 11 clientes equivalentes al 22 %.</w:t>
      </w:r>
    </w:p>
    <w:p w14:paraId="1B207CF2" w14:textId="77777777" w:rsidR="00F75960" w:rsidRDefault="00F75960" w:rsidP="00F844E5">
      <w:pPr>
        <w:rPr>
          <w:rFonts w:asciiTheme="minorHAnsi" w:hAnsiTheme="minorHAnsi" w:cstheme="minorHAnsi"/>
          <w:sz w:val="28"/>
          <w:szCs w:val="28"/>
        </w:rPr>
      </w:pPr>
    </w:p>
    <w:p w14:paraId="67A79B4F" w14:textId="1CE86968" w:rsidR="00384665" w:rsidRPr="009E3E41" w:rsidRDefault="00F844E5" w:rsidP="00F844E5">
      <w:pPr>
        <w:rPr>
          <w:rFonts w:asciiTheme="minorHAnsi" w:hAnsiTheme="minorHAnsi" w:cstheme="minorHAnsi"/>
          <w:sz w:val="28"/>
          <w:szCs w:val="28"/>
        </w:rPr>
      </w:pPr>
      <w:r w:rsidRPr="009E3E41">
        <w:rPr>
          <w:rFonts w:asciiTheme="minorHAnsi" w:hAnsiTheme="minorHAnsi" w:cstheme="minorHAnsi"/>
          <w:sz w:val="28"/>
          <w:szCs w:val="28"/>
        </w:rPr>
        <w:t>Para efectos de ampliar conocimientos y utilización de estas y otras herramientas estadísticas le invitamos a consultar la siguiente información</w:t>
      </w:r>
      <w:r w:rsidR="00852BF3" w:rsidRPr="009E3E41">
        <w:rPr>
          <w:rFonts w:asciiTheme="minorHAnsi" w:hAnsiTheme="minorHAnsi" w:cstheme="minorHAnsi"/>
          <w:sz w:val="28"/>
          <w:szCs w:val="28"/>
        </w:rPr>
        <w:t>.</w:t>
      </w:r>
    </w:p>
    <w:p w14:paraId="4FBC2327" w14:textId="3D338188" w:rsidR="006176F0" w:rsidRPr="009E3E41" w:rsidRDefault="006176F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Herramientas estadísticas</w:t>
      </w:r>
    </w:p>
    <w:p w14:paraId="1EDC1465" w14:textId="2B09FAAD" w:rsidR="00384665" w:rsidRPr="009E3E41" w:rsidRDefault="006176F0" w:rsidP="00384665">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Las </w:t>
      </w:r>
      <w:r w:rsidR="00C8557B"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 xml:space="preserve">erramientas estadísticas de calidad son un conjunto de técnicas gráficas que son útiles, conozcamos: las </w:t>
      </w:r>
      <w:r w:rsidR="00384665" w:rsidRPr="009E3E41">
        <w:rPr>
          <w:rStyle w:val="Textoennegrita"/>
          <w:rFonts w:asciiTheme="minorHAnsi" w:hAnsiTheme="minorHAnsi" w:cstheme="minorHAnsi"/>
          <w:b w:val="0"/>
          <w:bCs w:val="0"/>
          <w:sz w:val="28"/>
          <w:szCs w:val="28"/>
        </w:rPr>
        <w:t>h</w:t>
      </w:r>
      <w:r w:rsidRPr="009E3E41">
        <w:rPr>
          <w:rStyle w:val="Textoennegrita"/>
          <w:rFonts w:asciiTheme="minorHAnsi" w:hAnsiTheme="minorHAnsi" w:cstheme="minorHAnsi"/>
          <w:b w:val="0"/>
          <w:bCs w:val="0"/>
          <w:sz w:val="28"/>
          <w:szCs w:val="28"/>
        </w:rPr>
        <w:t>erramientas estadísticas emitidas en la institución de Servicios de Educación Superior Tecnológica</w:t>
      </w:r>
      <w:r w:rsidR="00384665" w:rsidRPr="009E3E41">
        <w:rPr>
          <w:rStyle w:val="Textoennegrita"/>
          <w:rFonts w:asciiTheme="minorHAnsi" w:hAnsiTheme="minorHAnsi" w:cstheme="minorHAnsi"/>
          <w:b w:val="0"/>
          <w:bCs w:val="0"/>
          <w:sz w:val="28"/>
          <w:szCs w:val="28"/>
        </w:rPr>
        <w:t xml:space="preserve"> ubicada en: </w:t>
      </w:r>
      <w:hyperlink r:id="rId31" w:history="1">
        <w:r w:rsidR="00384665" w:rsidRPr="009E3E41">
          <w:rPr>
            <w:rStyle w:val="Hipervnculo"/>
            <w:rFonts w:asciiTheme="minorHAnsi" w:hAnsiTheme="minorHAnsi" w:cstheme="minorHAnsi"/>
            <w:sz w:val="28"/>
            <w:szCs w:val="28"/>
          </w:rPr>
          <w:t>https://alfredogutierrez.weebly.com/16-herramientas-estadisticas.html</w:t>
        </w:r>
      </w:hyperlink>
      <w:r w:rsidR="00384665" w:rsidRPr="009E3E41">
        <w:rPr>
          <w:rFonts w:asciiTheme="minorHAnsi" w:hAnsiTheme="minorHAnsi" w:cstheme="minorHAnsi"/>
          <w:sz w:val="28"/>
          <w:szCs w:val="28"/>
        </w:rPr>
        <w:t>.</w:t>
      </w:r>
    </w:p>
    <w:p w14:paraId="3B60A466" w14:textId="6E0F765F" w:rsidR="00782EFE" w:rsidRPr="009E3E41" w:rsidRDefault="006176F0" w:rsidP="006176F0">
      <w:pPr>
        <w:rPr>
          <w:rFonts w:asciiTheme="minorHAnsi" w:hAnsiTheme="minorHAnsi" w:cstheme="minorHAnsi"/>
          <w:sz w:val="28"/>
          <w:szCs w:val="28"/>
        </w:rPr>
      </w:pPr>
      <w:r w:rsidRPr="009E3E41">
        <w:rPr>
          <w:rStyle w:val="Textoennegrita"/>
          <w:rFonts w:asciiTheme="minorHAnsi" w:hAnsiTheme="minorHAnsi" w:cstheme="minorHAnsi"/>
          <w:b w:val="0"/>
          <w:bCs w:val="0"/>
          <w:sz w:val="28"/>
          <w:szCs w:val="28"/>
        </w:rPr>
        <w:t xml:space="preserve">Para alcanzar la calidad hay que alcanzar unos objetivos y valorar la consecución de </w:t>
      </w:r>
      <w:proofErr w:type="gramStart"/>
      <w:r w:rsidRPr="009E3E41">
        <w:rPr>
          <w:rStyle w:val="Textoennegrita"/>
          <w:rFonts w:asciiTheme="minorHAnsi" w:hAnsiTheme="minorHAnsi" w:cstheme="minorHAnsi"/>
          <w:b w:val="0"/>
          <w:bCs w:val="0"/>
          <w:sz w:val="28"/>
          <w:szCs w:val="28"/>
        </w:rPr>
        <w:t>los mismos</w:t>
      </w:r>
      <w:proofErr w:type="gramEnd"/>
      <w:r w:rsidRPr="009E3E41">
        <w:rPr>
          <w:rStyle w:val="Textoennegrita"/>
          <w:rFonts w:asciiTheme="minorHAnsi" w:hAnsiTheme="minorHAnsi" w:cstheme="minorHAnsi"/>
          <w:b w:val="0"/>
          <w:bCs w:val="0"/>
          <w:sz w:val="28"/>
          <w:szCs w:val="28"/>
        </w:rPr>
        <w:t>, en este caso se verá en: Herramientas estadísticas básicas de la calidad de Pablo Gregori</w:t>
      </w:r>
      <w:r w:rsidR="00146355" w:rsidRPr="009E3E41">
        <w:rPr>
          <w:rStyle w:val="Textoennegrita"/>
          <w:rFonts w:asciiTheme="minorHAnsi" w:hAnsiTheme="minorHAnsi" w:cstheme="minorHAnsi"/>
          <w:b w:val="0"/>
          <w:bCs w:val="0"/>
          <w:sz w:val="28"/>
          <w:szCs w:val="28"/>
        </w:rPr>
        <w:t xml:space="preserve"> ubicado en: </w:t>
      </w:r>
      <w:hyperlink r:id="rId32" w:history="1">
        <w:r w:rsidR="00146355" w:rsidRPr="009E3E41">
          <w:rPr>
            <w:rStyle w:val="Hipervnculo"/>
            <w:rFonts w:asciiTheme="minorHAnsi" w:hAnsiTheme="minorHAnsi" w:cstheme="minorHAnsi"/>
            <w:sz w:val="28"/>
            <w:szCs w:val="28"/>
          </w:rPr>
          <w:t>https://www3.uji.es/~gregori/docencia/mt1021-1516/tema5-herramientas-pablo.html</w:t>
        </w:r>
      </w:hyperlink>
      <w:r w:rsidR="00146355" w:rsidRPr="009E3E41">
        <w:rPr>
          <w:rFonts w:asciiTheme="minorHAnsi" w:hAnsiTheme="minorHAnsi" w:cstheme="minorHAnsi"/>
          <w:sz w:val="28"/>
          <w:szCs w:val="28"/>
        </w:rPr>
        <w:t>.</w:t>
      </w:r>
    </w:p>
    <w:p w14:paraId="69EAD26D" w14:textId="0BDA21F4" w:rsidR="00305A71" w:rsidRPr="009E3E41" w:rsidRDefault="006A7050" w:rsidP="006176F0">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Indicadores de gestión</w:t>
      </w:r>
    </w:p>
    <w:p w14:paraId="337E165B" w14:textId="42B61131" w:rsidR="007F6776" w:rsidRPr="009E3E41" w:rsidRDefault="006A7050"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Cuando se habla de indicadores de gestión, en seguida viene a la mente sinónimos de medición y control, que efectivamente es la función para la cual se establecen. </w:t>
      </w:r>
      <w:proofErr w:type="gramStart"/>
      <w:r w:rsidRPr="009E3E41">
        <w:rPr>
          <w:rStyle w:val="Textoennegrita"/>
          <w:rFonts w:asciiTheme="minorHAnsi" w:hAnsiTheme="minorHAnsi" w:cstheme="minorHAnsi"/>
          <w:b w:val="0"/>
          <w:bCs w:val="0"/>
          <w:sz w:val="28"/>
          <w:szCs w:val="28"/>
        </w:rPr>
        <w:t>Pero,</w:t>
      </w:r>
      <w:proofErr w:type="gramEnd"/>
      <w:r w:rsidRPr="009E3E41">
        <w:rPr>
          <w:rStyle w:val="Textoennegrita"/>
          <w:rFonts w:asciiTheme="minorHAnsi" w:hAnsiTheme="minorHAnsi" w:cstheme="minorHAnsi"/>
          <w:b w:val="0"/>
          <w:bCs w:val="0"/>
          <w:sz w:val="28"/>
          <w:szCs w:val="28"/>
        </w:rPr>
        <w:t xml:space="preserve"> ¿Cómo podemos definir los indicadores de gestión?</w:t>
      </w:r>
    </w:p>
    <w:p w14:paraId="1D1245D5" w14:textId="7A974080" w:rsidR="006A7050" w:rsidRPr="009E3E41" w:rsidRDefault="004D7E6D" w:rsidP="006A705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indicador de gestión “</w:t>
      </w:r>
      <w:r w:rsidRPr="009E3E41">
        <w:rPr>
          <w:rStyle w:val="Extranjerismo"/>
          <w:rFonts w:asciiTheme="minorHAnsi" w:hAnsiTheme="minorHAnsi" w:cstheme="minorHAnsi"/>
          <w:b/>
          <w:bCs/>
          <w:i/>
          <w:iCs/>
          <w:sz w:val="28"/>
          <w:szCs w:val="28"/>
          <w:lang w:val="es-CO"/>
        </w:rPr>
        <w:t xml:space="preserve">Key Performance </w:t>
      </w:r>
      <w:proofErr w:type="spellStart"/>
      <w:r w:rsidRPr="009E3E41">
        <w:rPr>
          <w:rStyle w:val="Extranjerismo"/>
          <w:rFonts w:asciiTheme="minorHAnsi" w:hAnsiTheme="minorHAnsi" w:cstheme="minorHAnsi"/>
          <w:b/>
          <w:bCs/>
          <w:i/>
          <w:iCs/>
          <w:sz w:val="28"/>
          <w:szCs w:val="28"/>
          <w:lang w:val="es-CO"/>
        </w:rPr>
        <w:t>Indicator</w:t>
      </w:r>
      <w:proofErr w:type="spellEnd"/>
      <w:r w:rsidRPr="009E3E41">
        <w:rPr>
          <w:rStyle w:val="Textoennegrita"/>
          <w:rFonts w:asciiTheme="minorHAnsi" w:hAnsiTheme="minorHAnsi" w:cstheme="minorHAnsi"/>
          <w:b w:val="0"/>
          <w:bCs w:val="0"/>
          <w:sz w:val="28"/>
          <w:szCs w:val="28"/>
        </w:rPr>
        <w:t>” (KPI, por sus siglas en inglés) representa la forma de medir si una función, proyecto, actividad, área funcional, unidad de negocio o la persona encargada están logrando las metas y objetivos o resultados esperados.</w:t>
      </w:r>
    </w:p>
    <w:p w14:paraId="38B2757F" w14:textId="7C55F411" w:rsidR="004D7E6D" w:rsidRPr="009E3E41" w:rsidRDefault="004D7E6D" w:rsidP="004D7E6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Se deben utilizar indicadores de gestión en todos los niveles empresariales para evaluar el desempeño y lo establecido como metas en la planeación de la gestión empresarial. </w:t>
      </w:r>
      <w:r w:rsidR="00727CCB">
        <w:rPr>
          <w:rStyle w:val="Textoennegrita"/>
          <w:rFonts w:asciiTheme="minorHAnsi" w:hAnsiTheme="minorHAnsi" w:cstheme="minorHAnsi"/>
          <w:b w:val="0"/>
          <w:bCs w:val="0"/>
          <w:sz w:val="28"/>
          <w:szCs w:val="28"/>
        </w:rPr>
        <w:t>Se dispone el documento</w:t>
      </w:r>
      <w:r w:rsidR="00CA4803" w:rsidRPr="009E3E41">
        <w:rPr>
          <w:rStyle w:val="Textoennegrita"/>
          <w:rFonts w:asciiTheme="minorHAnsi" w:hAnsiTheme="minorHAnsi" w:cstheme="minorHAnsi"/>
          <w:b w:val="0"/>
          <w:bCs w:val="0"/>
          <w:sz w:val="28"/>
          <w:szCs w:val="28"/>
        </w:rPr>
        <w:t xml:space="preserve"> </w:t>
      </w:r>
      <w:r w:rsidR="00CA4803" w:rsidRPr="009E3E41">
        <w:rPr>
          <w:rStyle w:val="Textoennegrita"/>
          <w:rFonts w:asciiTheme="minorHAnsi" w:hAnsiTheme="minorHAnsi" w:cstheme="minorHAnsi"/>
          <w:sz w:val="28"/>
          <w:szCs w:val="28"/>
        </w:rPr>
        <w:t xml:space="preserve">Ejemplos de </w:t>
      </w:r>
      <w:r w:rsidR="00B82943">
        <w:rPr>
          <w:rStyle w:val="Textoennegrita"/>
          <w:rFonts w:asciiTheme="minorHAnsi" w:hAnsiTheme="minorHAnsi" w:cstheme="minorHAnsi"/>
          <w:sz w:val="28"/>
          <w:szCs w:val="28"/>
        </w:rPr>
        <w:t xml:space="preserve">algunos </w:t>
      </w:r>
      <w:r w:rsidR="00CA4803" w:rsidRPr="009E3E41">
        <w:rPr>
          <w:rStyle w:val="Textoennegrita"/>
          <w:rFonts w:asciiTheme="minorHAnsi" w:hAnsiTheme="minorHAnsi" w:cstheme="minorHAnsi"/>
          <w:sz w:val="28"/>
          <w:szCs w:val="28"/>
        </w:rPr>
        <w:t>indicadores de gestión aplicados a cada una de las áreas funcionales de la empresa</w:t>
      </w:r>
      <w:r w:rsidR="00B82943">
        <w:rPr>
          <w:rStyle w:val="Textoennegrita"/>
          <w:rFonts w:asciiTheme="minorHAnsi" w:hAnsiTheme="minorHAnsi" w:cstheme="minorHAnsi"/>
          <w:sz w:val="28"/>
          <w:szCs w:val="28"/>
        </w:rPr>
        <w:t>,</w:t>
      </w:r>
      <w:r w:rsidR="00CA4803" w:rsidRPr="009E3E41">
        <w:rPr>
          <w:rStyle w:val="Textoennegrita"/>
          <w:rFonts w:asciiTheme="minorHAnsi" w:hAnsiTheme="minorHAnsi" w:cstheme="minorHAnsi"/>
          <w:b w:val="0"/>
          <w:bCs w:val="0"/>
          <w:sz w:val="28"/>
          <w:szCs w:val="28"/>
        </w:rPr>
        <w:t xml:space="preserve"> ubicado en la carpeta anexos.</w:t>
      </w:r>
    </w:p>
    <w:p w14:paraId="42A7F56A" w14:textId="11B583EF" w:rsidR="006C21C7" w:rsidRPr="009E3E41" w:rsidRDefault="006C21C7" w:rsidP="00173866">
      <w:pPr>
        <w:rPr>
          <w:rStyle w:val="Textoennegrita"/>
          <w:rFonts w:asciiTheme="minorHAnsi" w:hAnsiTheme="minorHAnsi" w:cstheme="minorHAnsi"/>
          <w:sz w:val="28"/>
          <w:szCs w:val="28"/>
        </w:rPr>
      </w:pPr>
    </w:p>
    <w:p w14:paraId="5DA0CE44" w14:textId="6478DE0F" w:rsidR="00B757B8" w:rsidRPr="002F1DAE" w:rsidRDefault="00B757B8" w:rsidP="002F5B80">
      <w:pPr>
        <w:pStyle w:val="Ttulo1"/>
        <w:rPr>
          <w:rStyle w:val="Textoennegrita"/>
          <w:b/>
          <w:bCs w:val="0"/>
        </w:rPr>
      </w:pPr>
      <w:bookmarkStart w:id="11" w:name="_Toc167324599"/>
      <w:r w:rsidRPr="002F1DAE">
        <w:rPr>
          <w:rStyle w:val="Textoennegrita"/>
          <w:b/>
          <w:bCs w:val="0"/>
        </w:rPr>
        <w:t>Modelos administrativos</w:t>
      </w:r>
      <w:bookmarkEnd w:id="11"/>
    </w:p>
    <w:p w14:paraId="4FD05FBC" w14:textId="7892F5D4" w:rsidR="00173866" w:rsidRPr="009E3E41" w:rsidRDefault="001F56C1"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26C4778B" w:rsidR="001F56C1" w:rsidRPr="00113451" w:rsidRDefault="00113451" w:rsidP="005D616F">
      <w:pPr>
        <w:pStyle w:val="Ttulo2"/>
        <w:rPr>
          <w:rStyle w:val="Textoennegrita"/>
          <w:b/>
          <w:bCs/>
        </w:rPr>
      </w:pPr>
      <w:bookmarkStart w:id="12" w:name="_Toc167324600"/>
      <w:r w:rsidRPr="00113451">
        <w:rPr>
          <w:rStyle w:val="Textoennegrita"/>
          <w:b/>
          <w:bCs/>
        </w:rPr>
        <w:t xml:space="preserve">4.1 </w:t>
      </w:r>
      <w:r w:rsidR="00720497" w:rsidRPr="00113451">
        <w:rPr>
          <w:rStyle w:val="Textoennegrita"/>
          <w:b/>
          <w:bCs/>
        </w:rPr>
        <w:t>Planeación estratégica</w:t>
      </w:r>
      <w:bookmarkEnd w:id="12"/>
    </w:p>
    <w:p w14:paraId="52A62371" w14:textId="62BA0027" w:rsidR="00720497" w:rsidRPr="009E3E41" w:rsidRDefault="00851152" w:rsidP="00720497">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06B4ED2" w14:textId="78945C72" w:rsidR="00851152" w:rsidRPr="009E3E41" w:rsidRDefault="00D5333D" w:rsidP="0072049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lang w:eastAsia="es-CO"/>
        </w:rPr>
        <w:t>Técnica análisis DOFA</w:t>
      </w:r>
    </w:p>
    <w:p w14:paraId="3E97A724" w14:textId="77777777" w:rsidR="00F27459"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Pr="009E3E41" w:rsidRDefault="00F27459" w:rsidP="00F27459">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Su aplicabilidad surge del concepto que se ha venido trabajando sobre los factores internos y externos, donde para cada uno establece dos condiciones así:</w:t>
      </w:r>
    </w:p>
    <w:p w14:paraId="68434BB1" w14:textId="77777777" w:rsidR="00E20031" w:rsidRPr="009E3E41" w:rsidRDefault="00E20031" w:rsidP="00E20031">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Factores internos</w:t>
      </w:r>
    </w:p>
    <w:p w14:paraId="7910811F" w14:textId="0F8353FA" w:rsidR="00E20031" w:rsidRPr="009E3E41" w:rsidRDefault="00E20031" w:rsidP="00E20031">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w:t>
      </w:r>
      <w:r w:rsidR="000E2319" w:rsidRPr="009E3E41">
        <w:rPr>
          <w:rFonts w:asciiTheme="minorHAnsi" w:hAnsiTheme="minorHAnsi" w:cstheme="minorHAnsi"/>
          <w:sz w:val="28"/>
          <w:szCs w:val="28"/>
          <w:lang w:eastAsia="es-CO"/>
        </w:rPr>
        <w:t>En este caso</w:t>
      </w:r>
      <w:r w:rsidRPr="009E3E41">
        <w:rPr>
          <w:rFonts w:asciiTheme="minorHAnsi" w:hAnsiTheme="minorHAnsi" w:cstheme="minorHAnsi"/>
          <w:sz w:val="28"/>
          <w:szCs w:val="28"/>
          <w:lang w:eastAsia="es-CO"/>
        </w:rPr>
        <w:t xml:space="preserve"> su particularidad</w:t>
      </w:r>
      <w:r w:rsidR="000E2319"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está en que su estado depende de los esfuerzos de la empresa, por tanto, son controlables.</w:t>
      </w:r>
    </w:p>
    <w:p w14:paraId="3C395112" w14:textId="22D69BA9" w:rsidR="00630965" w:rsidRPr="009E3E41" w:rsidRDefault="00630965" w:rsidP="00630965">
      <w:pPr>
        <w:jc w:val="cente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8</w:t>
      </w:r>
      <w:r w:rsidRPr="009E3E41">
        <w:rPr>
          <w:rFonts w:asciiTheme="minorHAnsi" w:hAnsiTheme="minorHAnsi" w:cstheme="minorHAnsi"/>
          <w:sz w:val="28"/>
          <w:szCs w:val="28"/>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9E3E41" w14:paraId="1CA0043C" w14:textId="77777777" w:rsidTr="00E73E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9E3E41" w:rsidRDefault="007F2B17" w:rsidP="007F2B17">
            <w:pPr>
              <w:jc w:val="center"/>
              <w:rPr>
                <w:rFonts w:asciiTheme="minorHAnsi" w:hAnsiTheme="minorHAnsi" w:cstheme="minorHAnsi"/>
                <w:sz w:val="28"/>
                <w:szCs w:val="28"/>
                <w:lang w:eastAsia="es-CO"/>
              </w:rPr>
            </w:pPr>
            <w:r w:rsidRPr="009E3E41">
              <w:rPr>
                <w:rFonts w:asciiTheme="minorHAnsi" w:hAnsiTheme="minorHAnsi" w:cstheme="minorHAnsi"/>
                <w:sz w:val="28"/>
                <w:szCs w:val="28"/>
                <w:lang w:eastAsia="es-CO"/>
              </w:rPr>
              <w:t>Fortalezas</w:t>
            </w:r>
          </w:p>
        </w:tc>
        <w:tc>
          <w:tcPr>
            <w:tcW w:w="5245" w:type="dxa"/>
            <w:hideMark/>
          </w:tcPr>
          <w:p w14:paraId="57596C63" w14:textId="77777777" w:rsidR="007F2B17" w:rsidRPr="009E3E41" w:rsidRDefault="007F2B17" w:rsidP="007F2B1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Debilidades</w:t>
            </w:r>
          </w:p>
        </w:tc>
      </w:tr>
      <w:tr w:rsidR="007F2B17" w:rsidRPr="009E3E41"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Las fortalezas son aquellos aspectos que domina la empresa para su supervivencia, lo que le permite operar, por lo que se distingue, en que es mejor que otros, etc.</w:t>
            </w:r>
          </w:p>
          <w:p w14:paraId="42D89FF9" w14:textId="6AEEAACF" w:rsidR="007F2B17" w:rsidRPr="009E3E41" w:rsidRDefault="007F2B17" w:rsidP="007F2B17">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Ejemplo</w:t>
            </w:r>
            <w:r w:rsidR="007151DE" w:rsidRPr="009E3E41">
              <w:rPr>
                <w:rFonts w:asciiTheme="minorHAnsi" w:hAnsiTheme="minorHAnsi" w:cstheme="minorHAnsi"/>
                <w:b w:val="0"/>
                <w:bCs w:val="0"/>
                <w:sz w:val="28"/>
                <w:szCs w:val="28"/>
                <w:lang w:eastAsia="es-CO"/>
              </w:rPr>
              <w:t>,</w:t>
            </w:r>
            <w:r w:rsidRPr="009E3E41">
              <w:rPr>
                <w:rFonts w:asciiTheme="minorHAnsi" w:hAnsiTheme="minorHAnsi" w:cstheme="minorHAnsi"/>
                <w:b w:val="0"/>
                <w:bCs w:val="0"/>
                <w:sz w:val="28"/>
                <w:szCs w:val="28"/>
                <w:lang w:eastAsia="es-CO"/>
              </w:rPr>
              <w:t xml:space="preserve"> la calidad del producto, por ello le compran y sobre todo le recompran.</w:t>
            </w:r>
          </w:p>
        </w:tc>
        <w:tc>
          <w:tcPr>
            <w:tcW w:w="5245" w:type="dxa"/>
            <w:hideMark/>
          </w:tcPr>
          <w:p w14:paraId="0B7DE8B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 el comportamiento que tiene una variable controlable dentro de un factor, que hace que los impactos para la empresa sean desfavorables y la puedan estar induciendo a fracasos.</w:t>
            </w:r>
          </w:p>
          <w:p w14:paraId="7855F62B" w14:textId="77777777" w:rsidR="007F2B17" w:rsidRPr="009E3E41"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retrasos en las entregas.</w:t>
            </w:r>
          </w:p>
        </w:tc>
      </w:tr>
    </w:tbl>
    <w:p w14:paraId="5498DFCC" w14:textId="1377F9C3" w:rsidR="007F2B17" w:rsidRPr="009E3E41" w:rsidRDefault="005A539F" w:rsidP="005A539F">
      <w:pPr>
        <w:rPr>
          <w:rFonts w:asciiTheme="minorHAnsi" w:hAnsiTheme="minorHAnsi" w:cstheme="minorHAnsi"/>
          <w:b/>
          <w:bCs/>
          <w:sz w:val="28"/>
          <w:szCs w:val="28"/>
          <w:lang w:eastAsia="es-CO"/>
        </w:rPr>
      </w:pPr>
      <w:r w:rsidRPr="009E3E41">
        <w:rPr>
          <w:rFonts w:asciiTheme="minorHAnsi" w:hAnsiTheme="minorHAnsi" w:cstheme="minorHAnsi"/>
          <w:b/>
          <w:bCs/>
          <w:sz w:val="28"/>
          <w:szCs w:val="28"/>
          <w:lang w:eastAsia="es-CO"/>
        </w:rPr>
        <w:t>Factores externos</w:t>
      </w:r>
    </w:p>
    <w:p w14:paraId="7CB5777E" w14:textId="67ACA36A" w:rsidR="005A539F" w:rsidRPr="009E3E41" w:rsidRDefault="005A539F" w:rsidP="005A539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En este caso, su particularidad está en que su estado NO depende de la empresa, sino que están en el entorno en que </w:t>
      </w:r>
      <w:proofErr w:type="gramStart"/>
      <w:r w:rsidRPr="009E3E41">
        <w:rPr>
          <w:rFonts w:asciiTheme="minorHAnsi" w:hAnsiTheme="minorHAnsi" w:cstheme="minorHAnsi"/>
          <w:sz w:val="28"/>
          <w:szCs w:val="28"/>
          <w:lang w:eastAsia="es-CO"/>
        </w:rPr>
        <w:t>ésta</w:t>
      </w:r>
      <w:proofErr w:type="gramEnd"/>
      <w:r w:rsidRPr="009E3E41">
        <w:rPr>
          <w:rFonts w:asciiTheme="minorHAnsi" w:hAnsiTheme="minorHAnsi" w:cstheme="minorHAnsi"/>
          <w:sz w:val="28"/>
          <w:szCs w:val="28"/>
          <w:lang w:eastAsia="es-CO"/>
        </w:rPr>
        <w:t xml:space="preserve"> ópera, por tanto, NO son controlables.</w:t>
      </w:r>
    </w:p>
    <w:p w14:paraId="7FB19567" w14:textId="77777777" w:rsidR="00E95C66" w:rsidRDefault="00E95C66" w:rsidP="005163B5">
      <w:pPr>
        <w:jc w:val="center"/>
        <w:rPr>
          <w:rFonts w:asciiTheme="minorHAnsi" w:hAnsiTheme="minorHAnsi" w:cstheme="minorHAnsi"/>
          <w:b/>
          <w:bCs/>
          <w:sz w:val="28"/>
          <w:szCs w:val="28"/>
          <w:lang w:eastAsia="es-CO"/>
        </w:rPr>
      </w:pPr>
    </w:p>
    <w:p w14:paraId="65060028" w14:textId="4BB5274D" w:rsidR="005163B5" w:rsidRPr="009E3E41" w:rsidRDefault="005163B5" w:rsidP="005163B5">
      <w:pPr>
        <w:jc w:val="center"/>
        <w:rPr>
          <w:rFonts w:asciiTheme="minorHAnsi" w:hAnsiTheme="minorHAnsi" w:cstheme="minorHAnsi"/>
          <w:sz w:val="28"/>
          <w:szCs w:val="28"/>
          <w:lang w:eastAsia="es-CO"/>
        </w:rPr>
      </w:pPr>
      <w:r w:rsidRPr="009E3E41">
        <w:rPr>
          <w:rFonts w:asciiTheme="minorHAnsi" w:hAnsiTheme="minorHAnsi" w:cstheme="minorHAnsi"/>
          <w:b/>
          <w:bCs/>
          <w:sz w:val="28"/>
          <w:szCs w:val="28"/>
          <w:lang w:eastAsia="es-CO"/>
        </w:rPr>
        <w:t>Tabla 9</w:t>
      </w:r>
      <w:r w:rsidRPr="009E3E41">
        <w:rPr>
          <w:rFonts w:asciiTheme="minorHAnsi" w:hAnsiTheme="minorHAnsi" w:cstheme="minorHAnsi"/>
          <w:sz w:val="28"/>
          <w:szCs w:val="28"/>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9E3E41"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9E3E41" w:rsidRDefault="00E1592A" w:rsidP="00975B04">
            <w:pPr>
              <w:jc w:val="center"/>
              <w:rPr>
                <w:rFonts w:asciiTheme="minorHAnsi" w:hAnsiTheme="minorHAnsi" w:cstheme="minorHAnsi"/>
                <w:sz w:val="28"/>
                <w:szCs w:val="28"/>
                <w:lang w:eastAsia="es-CO"/>
              </w:rPr>
            </w:pPr>
            <w:r w:rsidRPr="009E3E41">
              <w:rPr>
                <w:rFonts w:asciiTheme="minorHAnsi" w:hAnsiTheme="minorHAnsi" w:cstheme="minorHAnsi"/>
                <w:sz w:val="28"/>
                <w:szCs w:val="28"/>
                <w:lang w:eastAsia="es-CO"/>
              </w:rPr>
              <w:t>Oportunidades</w:t>
            </w:r>
          </w:p>
        </w:tc>
        <w:tc>
          <w:tcPr>
            <w:tcW w:w="5245" w:type="dxa"/>
            <w:hideMark/>
          </w:tcPr>
          <w:p w14:paraId="11C126E9" w14:textId="29D22FAE" w:rsidR="00E1592A" w:rsidRPr="009E3E41" w:rsidRDefault="00E1592A" w:rsidP="00975B0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Amenazas</w:t>
            </w:r>
          </w:p>
        </w:tc>
      </w:tr>
      <w:tr w:rsidR="00E1592A" w:rsidRPr="009E3E41"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9E3E41" w:rsidRDefault="00E1592A" w:rsidP="00975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Son las posibilidades que uno o varios aspectos del macro o </w:t>
            </w:r>
            <w:proofErr w:type="gramStart"/>
            <w:r w:rsidRPr="009E3E41">
              <w:rPr>
                <w:rFonts w:asciiTheme="minorHAnsi" w:hAnsiTheme="minorHAnsi" w:cstheme="minorHAnsi"/>
                <w:sz w:val="28"/>
                <w:szCs w:val="28"/>
                <w:lang w:eastAsia="es-CO"/>
              </w:rPr>
              <w:t>micro entorno</w:t>
            </w:r>
            <w:proofErr w:type="gramEnd"/>
            <w:r w:rsidRPr="009E3E41">
              <w:rPr>
                <w:rFonts w:asciiTheme="minorHAnsi" w:hAnsiTheme="minorHAnsi" w:cstheme="minorHAnsi"/>
                <w:sz w:val="28"/>
                <w:szCs w:val="28"/>
                <w:lang w:eastAsia="es-CO"/>
              </w:rPr>
              <w:t xml:space="preserve"> afecten negativamente a la empresa, reduciendo su operación, beneficio, crecimiento, etc.</w:t>
            </w:r>
          </w:p>
        </w:tc>
      </w:tr>
      <w:tr w:rsidR="00E1592A" w:rsidRPr="009E3E41"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9E3E41" w:rsidRDefault="00E1592A" w:rsidP="00975B04">
            <w:pPr>
              <w:ind w:firstLine="0"/>
              <w:rPr>
                <w:rFonts w:asciiTheme="minorHAnsi" w:hAnsiTheme="minorHAnsi" w:cstheme="minorHAnsi"/>
                <w:b w:val="0"/>
                <w:bCs w:val="0"/>
                <w:sz w:val="28"/>
                <w:szCs w:val="28"/>
                <w:lang w:eastAsia="es-CO"/>
              </w:rPr>
            </w:pPr>
            <w:r w:rsidRPr="009E3E41">
              <w:rPr>
                <w:rFonts w:asciiTheme="minorHAnsi" w:hAnsiTheme="minorHAnsi" w:cstheme="minorHAnsi"/>
                <w:b w:val="0"/>
                <w:bCs w:val="0"/>
                <w:sz w:val="28"/>
                <w:szCs w:val="28"/>
                <w:lang w:eastAsia="es-CO"/>
              </w:rPr>
              <w:t>Por ejemplo, la reducción de los precios de los combustibles para una empresa transportadora.</w:t>
            </w:r>
          </w:p>
        </w:tc>
        <w:tc>
          <w:tcPr>
            <w:tcW w:w="5245" w:type="dxa"/>
          </w:tcPr>
          <w:p w14:paraId="4966378A" w14:textId="57B3CA9E" w:rsidR="00E1592A" w:rsidRPr="009E3E41" w:rsidRDefault="00E1592A" w:rsidP="00975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9E3E41">
              <w:rPr>
                <w:rFonts w:asciiTheme="minorHAnsi" w:hAnsiTheme="minorHAnsi" w:cstheme="minorHAnsi"/>
                <w:sz w:val="28"/>
                <w:szCs w:val="28"/>
                <w:lang w:eastAsia="es-CO"/>
              </w:rPr>
              <w:t>Por ejemplo, un aumento en los precios de los combustibles para una empresa transportadora.</w:t>
            </w:r>
          </w:p>
        </w:tc>
      </w:tr>
    </w:tbl>
    <w:p w14:paraId="3411A4B7" w14:textId="77777777" w:rsidR="00E95C66" w:rsidRDefault="00E95C66" w:rsidP="00330255">
      <w:pPr>
        <w:rPr>
          <w:rFonts w:asciiTheme="minorHAnsi" w:hAnsiTheme="minorHAnsi" w:cstheme="minorHAnsi"/>
          <w:sz w:val="28"/>
          <w:szCs w:val="28"/>
          <w:lang w:eastAsia="es-CO"/>
        </w:rPr>
      </w:pPr>
    </w:p>
    <w:p w14:paraId="30281CF1" w14:textId="5ABD87DA" w:rsidR="00330255" w:rsidRPr="009E3E41" w:rsidRDefault="00330255" w:rsidP="00330255">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establece que una vez ya clasificada la información y determinado su nivel de impacto positivo o negativo</w:t>
      </w:r>
      <w:r w:rsidR="00416F61"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369672C4" w14:textId="77777777" w:rsidR="00E95C66" w:rsidRDefault="00E95C66">
      <w:pPr>
        <w:spacing w:before="0" w:after="160" w:line="259" w:lineRule="auto"/>
        <w:ind w:firstLine="0"/>
        <w:rPr>
          <w:rFonts w:asciiTheme="minorHAnsi" w:hAnsiTheme="minorHAnsi" w:cstheme="minorHAnsi"/>
          <w:b/>
          <w:bCs/>
          <w:sz w:val="28"/>
          <w:szCs w:val="28"/>
          <w:lang w:eastAsia="es-CO"/>
        </w:rPr>
      </w:pPr>
      <w:r>
        <w:rPr>
          <w:rFonts w:asciiTheme="minorHAnsi" w:hAnsiTheme="minorHAnsi" w:cstheme="minorHAnsi"/>
          <w:b/>
          <w:bCs/>
          <w:sz w:val="28"/>
          <w:szCs w:val="28"/>
          <w:lang w:eastAsia="es-CO"/>
        </w:rPr>
        <w:br w:type="page"/>
      </w:r>
    </w:p>
    <w:p w14:paraId="662E1C19" w14:textId="34C30B84" w:rsidR="001D2142" w:rsidRPr="009E3E41" w:rsidRDefault="001D2142" w:rsidP="001D2142">
      <w:pPr>
        <w:jc w:val="center"/>
        <w:rPr>
          <w:rFonts w:asciiTheme="minorHAnsi" w:hAnsiTheme="minorHAnsi" w:cstheme="minorHAnsi"/>
          <w:sz w:val="28"/>
          <w:szCs w:val="28"/>
          <w:lang w:eastAsia="es-CO"/>
        </w:rPr>
      </w:pPr>
      <w:r w:rsidRPr="00E95C66">
        <w:rPr>
          <w:rFonts w:asciiTheme="minorHAnsi" w:hAnsiTheme="minorHAnsi" w:cstheme="minorHAnsi"/>
          <w:b/>
          <w:bCs/>
          <w:sz w:val="28"/>
          <w:szCs w:val="28"/>
          <w:highlight w:val="yellow"/>
          <w:lang w:eastAsia="es-CO"/>
        </w:rPr>
        <w:t xml:space="preserve">Figura </w:t>
      </w:r>
      <w:r w:rsidR="00E95C66" w:rsidRPr="00E95C66">
        <w:rPr>
          <w:rFonts w:asciiTheme="minorHAnsi" w:hAnsiTheme="minorHAnsi" w:cstheme="minorHAnsi"/>
          <w:b/>
          <w:bCs/>
          <w:sz w:val="28"/>
          <w:szCs w:val="28"/>
          <w:highlight w:val="yellow"/>
          <w:lang w:eastAsia="es-CO"/>
        </w:rPr>
        <w:t>9</w:t>
      </w:r>
      <w:r w:rsidRPr="00E95C66">
        <w:rPr>
          <w:rFonts w:asciiTheme="minorHAnsi" w:hAnsiTheme="minorHAnsi" w:cstheme="minorHAnsi"/>
          <w:b/>
          <w:bCs/>
          <w:sz w:val="28"/>
          <w:szCs w:val="28"/>
          <w:highlight w:val="yellow"/>
          <w:lang w:eastAsia="es-CO"/>
        </w:rPr>
        <w:t>.</w:t>
      </w:r>
      <w:r w:rsidRPr="009E3E41">
        <w:rPr>
          <w:rFonts w:asciiTheme="minorHAnsi" w:hAnsiTheme="minorHAnsi" w:cstheme="minorHAnsi"/>
          <w:sz w:val="28"/>
          <w:szCs w:val="28"/>
          <w:lang w:eastAsia="es-CO"/>
        </w:rPr>
        <w:t xml:space="preserve"> Estructura de la matriz DOFA</w:t>
      </w:r>
    </w:p>
    <w:p w14:paraId="28B54BB6" w14:textId="196DD2FB" w:rsidR="001D2142" w:rsidRPr="009E3E41" w:rsidRDefault="001D2142" w:rsidP="0095289C">
      <w:pPr>
        <w:ind w:firstLine="0"/>
        <w:jc w:val="center"/>
        <w:rPr>
          <w:rFonts w:asciiTheme="minorHAnsi" w:hAnsiTheme="minorHAnsi" w:cstheme="minorHAnsi"/>
          <w:sz w:val="28"/>
          <w:szCs w:val="28"/>
          <w:lang w:eastAsia="es-CO"/>
        </w:rPr>
      </w:pPr>
      <w:r w:rsidRPr="009E3E41">
        <w:rPr>
          <w:rFonts w:asciiTheme="minorHAnsi" w:hAnsiTheme="minorHAnsi" w:cstheme="minorHAnsi"/>
          <w:noProof/>
          <w:sz w:val="28"/>
          <w:szCs w:val="28"/>
          <w:lang w:eastAsia="es-CO"/>
        </w:rPr>
        <w:drawing>
          <wp:inline distT="0" distB="0" distL="0" distR="0" wp14:anchorId="7B42B304" wp14:editId="0B56954C">
            <wp:extent cx="6307455" cy="4635716"/>
            <wp:effectExtent l="0" t="0" r="0" b="0"/>
            <wp:docPr id="3" name="Gráfico 3" descr="Figura 12. Estructura de la Matriz DOFA se presentan los factores exógenos oportunidades y amenazas, contra factores endógenos con fortalezas y de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12. Estructura de la Matriz DOFA se presentan los factores exógenos oportunidades y amenazas, contra factores endógenos con fortalezas y debilidades."/>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13570" cy="4640210"/>
                    </a:xfrm>
                    <a:prstGeom prst="rect">
                      <a:avLst/>
                    </a:prstGeom>
                  </pic:spPr>
                </pic:pic>
              </a:graphicData>
            </a:graphic>
          </wp:inline>
        </w:drawing>
      </w:r>
    </w:p>
    <w:p w14:paraId="6088AB77" w14:textId="16F64F86" w:rsidR="00F14A71"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endógenos: debilidades y fortalezas.</w:t>
      </w:r>
    </w:p>
    <w:p w14:paraId="27453DF8" w14:textId="142D68AE"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Factores exógenos: oportunidades y amenazas.</w:t>
      </w:r>
    </w:p>
    <w:p w14:paraId="30A23581" w14:textId="115E0DB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las oportunidades y fortalezas se generan las estrategias FO.</w:t>
      </w:r>
    </w:p>
    <w:p w14:paraId="3E9D18C1" w14:textId="11D9E649"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combinar las debilidades con las oportunidades se proponen las estrategias DO.</w:t>
      </w:r>
    </w:p>
    <w:p w14:paraId="7123FDB6" w14:textId="765FA936" w:rsidR="00043BAA" w:rsidRDefault="00043BAA" w:rsidP="00043BAA">
      <w:pPr>
        <w:ind w:firstLine="0"/>
        <w:rPr>
          <w:rFonts w:asciiTheme="minorHAnsi" w:hAnsiTheme="minorHAnsi" w:cstheme="minorHAnsi"/>
          <w:sz w:val="28"/>
          <w:szCs w:val="28"/>
          <w:lang w:eastAsia="es-CO"/>
        </w:rPr>
      </w:pPr>
      <w:r>
        <w:rPr>
          <w:rFonts w:asciiTheme="minorHAnsi" w:hAnsiTheme="minorHAnsi" w:cstheme="minorHAnsi"/>
          <w:sz w:val="28"/>
          <w:szCs w:val="28"/>
          <w:lang w:eastAsia="es-CO"/>
        </w:rPr>
        <w:t>Al unir fortalezas con amenazas se generan las estrategias FA.</w:t>
      </w:r>
    </w:p>
    <w:p w14:paraId="37C4DCA1" w14:textId="72971491" w:rsidR="00043BAA" w:rsidRDefault="00043BAA" w:rsidP="00043BAA">
      <w:pPr>
        <w:ind w:firstLine="0"/>
        <w:rPr>
          <w:rFonts w:asciiTheme="minorHAnsi" w:hAnsiTheme="minorHAnsi" w:cstheme="minorHAnsi"/>
          <w:sz w:val="28"/>
          <w:szCs w:val="28"/>
          <w:lang w:eastAsia="es-CO"/>
        </w:rPr>
      </w:pPr>
      <w:proofErr w:type="gramStart"/>
      <w:r>
        <w:rPr>
          <w:rFonts w:asciiTheme="minorHAnsi" w:hAnsiTheme="minorHAnsi" w:cstheme="minorHAnsi"/>
          <w:sz w:val="28"/>
          <w:szCs w:val="28"/>
          <w:lang w:eastAsia="es-CO"/>
        </w:rPr>
        <w:t>Y</w:t>
      </w:r>
      <w:proofErr w:type="gramEnd"/>
      <w:r>
        <w:rPr>
          <w:rFonts w:asciiTheme="minorHAnsi" w:hAnsiTheme="minorHAnsi" w:cstheme="minorHAnsi"/>
          <w:sz w:val="28"/>
          <w:szCs w:val="28"/>
          <w:lang w:eastAsia="es-CO"/>
        </w:rPr>
        <w:t xml:space="preserve"> por último, a combina</w:t>
      </w:r>
      <w:r w:rsidR="00A309CA">
        <w:rPr>
          <w:rFonts w:asciiTheme="minorHAnsi" w:hAnsiTheme="minorHAnsi" w:cstheme="minorHAnsi"/>
          <w:sz w:val="28"/>
          <w:szCs w:val="28"/>
          <w:lang w:eastAsia="es-CO"/>
        </w:rPr>
        <w:t>r las debilidades con las amenazas nacen las estrategias DA.</w:t>
      </w:r>
    </w:p>
    <w:p w14:paraId="5085D778" w14:textId="132A804C" w:rsidR="009C0916" w:rsidRPr="009E3E41" w:rsidRDefault="009C0916" w:rsidP="009C091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229AE542" w14:textId="2771060B" w:rsidR="00330255" w:rsidRPr="009E3E41" w:rsidRDefault="00FE7C8E" w:rsidP="009C0916">
      <w:pPr>
        <w:rPr>
          <w:rFonts w:asciiTheme="minorHAnsi" w:hAnsiTheme="minorHAnsi" w:cstheme="minorHAnsi"/>
          <w:sz w:val="28"/>
          <w:szCs w:val="28"/>
          <w:lang w:eastAsia="es-CO"/>
        </w:rPr>
      </w:pPr>
      <w:r>
        <w:rPr>
          <w:rFonts w:asciiTheme="minorHAnsi" w:hAnsiTheme="minorHAnsi" w:cstheme="minorHAnsi"/>
          <w:sz w:val="28"/>
          <w:szCs w:val="28"/>
          <w:lang w:eastAsia="es-CO"/>
        </w:rPr>
        <w:t xml:space="preserve">En </w:t>
      </w:r>
      <w:r w:rsidR="009C0916" w:rsidRPr="009E3E41">
        <w:rPr>
          <w:rFonts w:asciiTheme="minorHAnsi" w:hAnsiTheme="minorHAnsi" w:cstheme="minorHAnsi"/>
          <w:sz w:val="28"/>
          <w:szCs w:val="28"/>
          <w:lang w:eastAsia="es-CO"/>
        </w:rPr>
        <w:t xml:space="preserve">el siguiente video </w:t>
      </w:r>
      <w:r>
        <w:rPr>
          <w:rFonts w:asciiTheme="minorHAnsi" w:hAnsiTheme="minorHAnsi" w:cstheme="minorHAnsi"/>
          <w:sz w:val="28"/>
          <w:szCs w:val="28"/>
          <w:lang w:eastAsia="es-CO"/>
        </w:rPr>
        <w:t>se encuentra la acerca de las técnicas de planeación estratégica</w:t>
      </w:r>
      <w:r w:rsidR="009C0916" w:rsidRPr="009E3E41">
        <w:rPr>
          <w:rFonts w:asciiTheme="minorHAnsi" w:hAnsiTheme="minorHAnsi" w:cstheme="minorHAnsi"/>
          <w:sz w:val="28"/>
          <w:szCs w:val="28"/>
          <w:lang w:eastAsia="es-CO"/>
        </w:rPr>
        <w:t>:</w:t>
      </w:r>
    </w:p>
    <w:p w14:paraId="1A24DF6B" w14:textId="524B9EBB" w:rsidR="003E5E3B" w:rsidRPr="009E3E41" w:rsidRDefault="003E5E3B" w:rsidP="003E5E3B">
      <w:pPr>
        <w:pStyle w:val="Video"/>
        <w:numPr>
          <w:ilvl w:val="0"/>
          <w:numId w:val="0"/>
        </w:numPr>
        <w:ind w:left="1134"/>
        <w:rPr>
          <w:rFonts w:asciiTheme="minorHAnsi" w:hAnsiTheme="minorHAnsi" w:cstheme="minorHAnsi"/>
          <w:sz w:val="28"/>
          <w:szCs w:val="28"/>
        </w:rPr>
      </w:pPr>
      <w:r w:rsidRPr="009E3E41">
        <w:rPr>
          <w:rStyle w:val="Textoennegrita"/>
          <w:rFonts w:asciiTheme="minorHAnsi" w:hAnsiTheme="minorHAnsi" w:cstheme="minorHAnsi"/>
          <w:sz w:val="28"/>
          <w:szCs w:val="28"/>
        </w:rPr>
        <w:t>Video 2</w:t>
      </w:r>
      <w:r w:rsidRPr="009E3E41">
        <w:rPr>
          <w:rFonts w:asciiTheme="minorHAnsi" w:hAnsiTheme="minorHAnsi" w:cstheme="minorHAnsi"/>
          <w:sz w:val="28"/>
          <w:szCs w:val="28"/>
        </w:rPr>
        <w:t>. Técnicas de planeación estratégica</w:t>
      </w:r>
    </w:p>
    <w:p w14:paraId="139BC199" w14:textId="6FD5713A" w:rsidR="003E5E3B" w:rsidRPr="009E3E41" w:rsidRDefault="003E5E3B" w:rsidP="003E5E3B">
      <w:pPr>
        <w:ind w:right="49" w:firstLine="0"/>
        <w:jc w:val="center"/>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17C69F99" wp14:editId="4089AFA9">
            <wp:extent cx="6185647" cy="3505200"/>
            <wp:effectExtent l="0" t="0" r="5715" b="0"/>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625" t="11944" r="-625" b="12500"/>
                    <a:stretch/>
                  </pic:blipFill>
                  <pic:spPr bwMode="auto">
                    <a:xfrm>
                      <a:off x="0" y="0"/>
                      <a:ext cx="6209134" cy="3518510"/>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Pr="009E3E41" w:rsidRDefault="00000000" w:rsidP="003E5E3B">
      <w:pPr>
        <w:jc w:val="center"/>
        <w:rPr>
          <w:rStyle w:val="Hipervnculo"/>
          <w:rFonts w:asciiTheme="minorHAnsi" w:hAnsiTheme="minorHAnsi" w:cstheme="minorHAnsi"/>
          <w:b/>
          <w:sz w:val="28"/>
          <w:szCs w:val="28"/>
        </w:rPr>
      </w:pPr>
      <w:hyperlink r:id="rId36" w:history="1">
        <w:r w:rsidR="003E5E3B" w:rsidRPr="009E3E41">
          <w:rPr>
            <w:rStyle w:val="Hipervnculo"/>
            <w:rFonts w:asciiTheme="minorHAnsi" w:hAnsiTheme="minorHAnsi" w:cstheme="minorHAnsi"/>
            <w:b/>
            <w:sz w:val="28"/>
            <w:szCs w:val="28"/>
          </w:rPr>
          <w:t>Enlace de reproducción de video</w:t>
        </w:r>
      </w:hyperlink>
    </w:p>
    <w:tbl>
      <w:tblPr>
        <w:tblStyle w:val="Tablaconcuadrcula"/>
        <w:tblW w:w="0" w:type="auto"/>
        <w:tblLook w:val="04A0" w:firstRow="1" w:lastRow="0" w:firstColumn="1" w:lastColumn="0" w:noHBand="0" w:noVBand="1"/>
      </w:tblPr>
      <w:tblGrid>
        <w:gridCol w:w="9962"/>
      </w:tblGrid>
      <w:tr w:rsidR="003E5E3B" w:rsidRPr="009E3E41" w14:paraId="2B01E66C" w14:textId="77777777" w:rsidTr="00154FBD">
        <w:tc>
          <w:tcPr>
            <w:tcW w:w="9962" w:type="dxa"/>
          </w:tcPr>
          <w:p w14:paraId="2409E77A" w14:textId="2091BAC5" w:rsidR="003E5E3B" w:rsidRPr="009E3E41" w:rsidRDefault="003E5E3B" w:rsidP="00154FBD">
            <w:pPr>
              <w:ind w:firstLine="0"/>
              <w:jc w:val="center"/>
              <w:rPr>
                <w:rFonts w:asciiTheme="minorHAnsi" w:hAnsiTheme="minorHAnsi" w:cstheme="minorHAnsi"/>
                <w:b/>
                <w:sz w:val="28"/>
                <w:szCs w:val="28"/>
              </w:rPr>
            </w:pPr>
            <w:r w:rsidRPr="009E3E41">
              <w:rPr>
                <w:rFonts w:asciiTheme="minorHAnsi" w:hAnsiTheme="minorHAnsi" w:cstheme="minorHAnsi"/>
                <w:b/>
                <w:sz w:val="28"/>
                <w:szCs w:val="28"/>
              </w:rPr>
              <w:t>Síntesis del video: Técnicas de planeación estratégica</w:t>
            </w:r>
          </w:p>
        </w:tc>
      </w:tr>
      <w:tr w:rsidR="003E5E3B" w:rsidRPr="009E3E41" w14:paraId="632C8C92" w14:textId="77777777" w:rsidTr="00154FBD">
        <w:tc>
          <w:tcPr>
            <w:tcW w:w="9962" w:type="dxa"/>
          </w:tcPr>
          <w:p w14:paraId="2F921D4E" w14:textId="3DFEC7E2" w:rsidR="001C15B5" w:rsidRPr="009E3E41" w:rsidRDefault="002963AF" w:rsidP="009C1E1B">
            <w:pPr>
              <w:ind w:firstLine="0"/>
              <w:rPr>
                <w:rFonts w:asciiTheme="minorHAnsi" w:hAnsiTheme="minorHAnsi" w:cstheme="minorHAnsi"/>
                <w:sz w:val="28"/>
                <w:szCs w:val="28"/>
              </w:rPr>
            </w:pPr>
            <w:r w:rsidRPr="009E3E41">
              <w:rPr>
                <w:rFonts w:asciiTheme="minorHAnsi" w:hAnsiTheme="minorHAnsi" w:cstheme="minorHAnsi"/>
                <w:sz w:val="28"/>
                <w:szCs w:val="28"/>
              </w:rPr>
              <w:t>Para el desarrollo de la planeación estratégica existen diversas técnicas que permiten el logro de los propósitos organizacionales y el mejoramiento progresivo de la operación</w:t>
            </w:r>
            <w:r w:rsidR="001B551E"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r w:rsidR="001C15B5" w:rsidRPr="009E3E41">
              <w:rPr>
                <w:rFonts w:asciiTheme="minorHAnsi" w:hAnsiTheme="minorHAnsi" w:cstheme="minorHAnsi"/>
                <w:sz w:val="28"/>
                <w:szCs w:val="28"/>
              </w:rPr>
              <w:t>lo que permite identificar el crecimiento en su capacidad competiti</w:t>
            </w:r>
            <w:r w:rsidR="001B551E" w:rsidRPr="009E3E41">
              <w:rPr>
                <w:rFonts w:asciiTheme="minorHAnsi" w:hAnsiTheme="minorHAnsi" w:cstheme="minorHAnsi"/>
                <w:sz w:val="28"/>
                <w:szCs w:val="28"/>
              </w:rPr>
              <w:t>va.</w:t>
            </w:r>
          </w:p>
          <w:p w14:paraId="08E4B50E" w14:textId="2501C892" w:rsidR="001B551E"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Una de estas herramientas es e</w:t>
            </w:r>
            <w:r w:rsidR="002963AF" w:rsidRPr="009E3E41">
              <w:rPr>
                <w:rFonts w:asciiTheme="minorHAnsi" w:hAnsiTheme="minorHAnsi" w:cstheme="minorHAnsi"/>
                <w:sz w:val="28"/>
                <w:szCs w:val="28"/>
              </w:rPr>
              <w:t xml:space="preserve">l </w:t>
            </w:r>
            <w:r w:rsidR="00D15B02" w:rsidRPr="009E3E41">
              <w:rPr>
                <w:rFonts w:asciiTheme="minorHAnsi" w:hAnsiTheme="minorHAnsi" w:cstheme="minorHAnsi"/>
                <w:b/>
                <w:bCs/>
                <w:i/>
                <w:iCs/>
                <w:sz w:val="28"/>
                <w:szCs w:val="28"/>
              </w:rPr>
              <w:t>“</w:t>
            </w:r>
            <w:proofErr w:type="spellStart"/>
            <w:r w:rsidR="002963AF" w:rsidRPr="009E3E41">
              <w:rPr>
                <w:rFonts w:asciiTheme="minorHAnsi" w:hAnsiTheme="minorHAnsi" w:cstheme="minorHAnsi"/>
                <w:b/>
                <w:bCs/>
                <w:i/>
                <w:iCs/>
                <w:sz w:val="28"/>
                <w:szCs w:val="28"/>
              </w:rPr>
              <w:t>Balanced</w:t>
            </w:r>
            <w:proofErr w:type="spellEnd"/>
            <w:r w:rsidR="002963AF" w:rsidRPr="009E3E41">
              <w:rPr>
                <w:rFonts w:asciiTheme="minorHAnsi" w:hAnsiTheme="minorHAnsi" w:cstheme="minorHAnsi"/>
                <w:b/>
                <w:bCs/>
                <w:i/>
                <w:iCs/>
                <w:sz w:val="28"/>
                <w:szCs w:val="28"/>
              </w:rPr>
              <w:t xml:space="preserve"> </w:t>
            </w:r>
            <w:proofErr w:type="spellStart"/>
            <w:r w:rsidR="002963AF" w:rsidRPr="009E3E41">
              <w:rPr>
                <w:rFonts w:asciiTheme="minorHAnsi" w:hAnsiTheme="minorHAnsi" w:cstheme="minorHAnsi"/>
                <w:b/>
                <w:bCs/>
                <w:i/>
                <w:iCs/>
                <w:sz w:val="28"/>
                <w:szCs w:val="28"/>
              </w:rPr>
              <w:t>ScoreCard</w:t>
            </w:r>
            <w:proofErr w:type="spellEnd"/>
            <w:r w:rsidR="00D15B02" w:rsidRPr="009E3E41">
              <w:rPr>
                <w:rFonts w:asciiTheme="minorHAnsi" w:hAnsiTheme="minorHAnsi" w:cstheme="minorHAnsi"/>
                <w:b/>
                <w:bCs/>
                <w:i/>
                <w:iCs/>
                <w:sz w:val="28"/>
                <w:szCs w:val="28"/>
              </w:rPr>
              <w:t>”</w:t>
            </w:r>
            <w:r w:rsidR="002963AF" w:rsidRPr="009E3E41">
              <w:rPr>
                <w:rFonts w:asciiTheme="minorHAnsi" w:hAnsiTheme="minorHAnsi" w:cstheme="minorHAnsi"/>
                <w:sz w:val="28"/>
                <w:szCs w:val="28"/>
              </w:rPr>
              <w:t xml:space="preserve"> (BSC) </w:t>
            </w:r>
            <w:r w:rsidRPr="009E3E41">
              <w:rPr>
                <w:rFonts w:asciiTheme="minorHAnsi" w:hAnsiTheme="minorHAnsi" w:cstheme="minorHAnsi"/>
                <w:sz w:val="28"/>
                <w:szCs w:val="28"/>
              </w:rP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Pr="009E3E41" w:rsidRDefault="001B551E" w:rsidP="009C1E1B">
            <w:pPr>
              <w:ind w:firstLine="0"/>
              <w:rPr>
                <w:rFonts w:asciiTheme="minorHAnsi" w:hAnsiTheme="minorHAnsi" w:cstheme="minorHAnsi"/>
                <w:sz w:val="28"/>
                <w:szCs w:val="28"/>
              </w:rPr>
            </w:pPr>
            <w:r w:rsidRPr="009E3E41">
              <w:rPr>
                <w:rFonts w:asciiTheme="minorHAnsi" w:hAnsiTheme="minorHAnsi" w:cstheme="minorHAnsi"/>
                <w:sz w:val="28"/>
                <w:szCs w:val="28"/>
              </w:rPr>
              <w:t xml:space="preserve">La perspectiva financiera busca identificar el nivel de respuesta de la organización a las expectativas de los socios e inversionistas, </w:t>
            </w:r>
            <w:r w:rsidR="00DF4BB4" w:rsidRPr="009E3E41">
              <w:rPr>
                <w:rFonts w:asciiTheme="minorHAnsi" w:hAnsiTheme="minorHAnsi" w:cstheme="minorHAnsi"/>
                <w:sz w:val="28"/>
                <w:szCs w:val="28"/>
              </w:rPr>
              <w:t xml:space="preserve">mediante el seguimiento al de valor mediante indicadores de utilidad o beneficio, crecimiento de ingresos por venta, crecimiento que refleje el </w:t>
            </w:r>
            <w:r w:rsidR="00C07A56" w:rsidRPr="009E3E41">
              <w:rPr>
                <w:rFonts w:asciiTheme="minorHAnsi" w:hAnsiTheme="minorHAnsi" w:cstheme="minorHAnsi"/>
                <w:sz w:val="28"/>
                <w:szCs w:val="28"/>
              </w:rPr>
              <w:t>comportamiento operativo, enfoque hacia el cliente buscando analizar el grado de satisfacción de los clientes con el fin de identificar lo que se requiere para retener los clientes y la adquisición de nuevos</w:t>
            </w:r>
            <w:r w:rsidR="00AB05EA" w:rsidRPr="009E3E41">
              <w:rPr>
                <w:rFonts w:asciiTheme="minorHAnsi" w:hAnsiTheme="minorHAnsi" w:cstheme="minorHAnsi"/>
                <w:sz w:val="28"/>
                <w:szCs w:val="28"/>
              </w:rPr>
              <w:t xml:space="preserve"> y su fidelización.</w:t>
            </w:r>
          </w:p>
          <w:p w14:paraId="1E67B510" w14:textId="597BC7A3" w:rsidR="00AB05EA" w:rsidRPr="009E3E41" w:rsidRDefault="007250E8" w:rsidP="009C1E1B">
            <w:pPr>
              <w:ind w:firstLine="0"/>
              <w:rPr>
                <w:rFonts w:asciiTheme="minorHAnsi" w:hAnsiTheme="minorHAnsi" w:cstheme="minorHAnsi"/>
                <w:sz w:val="28"/>
                <w:szCs w:val="28"/>
              </w:rPr>
            </w:pPr>
            <w:r w:rsidRPr="009E3E41">
              <w:rPr>
                <w:rFonts w:asciiTheme="minorHAnsi" w:hAnsiTheme="minorHAnsi" w:cstheme="minorHAnsi"/>
                <w:sz w:val="28"/>
                <w:szCs w:val="28"/>
              </w:rPr>
              <w:t>Pr</w:t>
            </w:r>
            <w:r w:rsidR="00AB05EA" w:rsidRPr="009E3E41">
              <w:rPr>
                <w:rFonts w:asciiTheme="minorHAnsi" w:hAnsiTheme="minorHAnsi" w:cstheme="minorHAnsi"/>
                <w:sz w:val="28"/>
                <w:szCs w:val="28"/>
              </w:rPr>
              <w:t xml:space="preserve">ocesos internos busca </w:t>
            </w:r>
            <w:r w:rsidR="001B6A4A" w:rsidRPr="009E3E41">
              <w:rPr>
                <w:rFonts w:asciiTheme="minorHAnsi" w:hAnsiTheme="minorHAnsi" w:cstheme="minorHAnsi"/>
                <w:sz w:val="28"/>
                <w:szCs w:val="28"/>
              </w:rPr>
              <w:t xml:space="preserve">mide la calidad del producto o servicio final, dimensiona el tiempo de </w:t>
            </w:r>
            <w:r w:rsidR="00984E38" w:rsidRPr="009E3E41">
              <w:rPr>
                <w:rFonts w:asciiTheme="minorHAnsi" w:hAnsiTheme="minorHAnsi" w:cstheme="minorHAnsi"/>
                <w:sz w:val="28"/>
                <w:szCs w:val="28"/>
              </w:rPr>
              <w:t xml:space="preserve">respuesta del equipo en </w:t>
            </w:r>
            <w:r w:rsidR="001B6A4A" w:rsidRPr="009E3E41">
              <w:rPr>
                <w:rFonts w:asciiTheme="minorHAnsi" w:hAnsiTheme="minorHAnsi" w:cstheme="minorHAnsi"/>
                <w:sz w:val="28"/>
                <w:szCs w:val="28"/>
              </w:rPr>
              <w:t xml:space="preserve">servicio real </w:t>
            </w:r>
            <w:r w:rsidR="00984E38" w:rsidRPr="009E3E41">
              <w:rPr>
                <w:rFonts w:asciiTheme="minorHAnsi" w:hAnsiTheme="minorHAnsi" w:cstheme="minorHAnsi"/>
                <w:sz w:val="28"/>
                <w:szCs w:val="28"/>
              </w:rPr>
              <w:t xml:space="preserve">frente a las </w:t>
            </w:r>
            <w:r w:rsidR="001B6A4A" w:rsidRPr="009E3E41">
              <w:rPr>
                <w:rFonts w:asciiTheme="minorHAnsi" w:hAnsiTheme="minorHAnsi" w:cstheme="minorHAnsi"/>
                <w:sz w:val="28"/>
                <w:szCs w:val="28"/>
              </w:rPr>
              <w:t>problemáticas</w:t>
            </w:r>
            <w:r w:rsidRPr="009E3E41">
              <w:rPr>
                <w:rFonts w:asciiTheme="minorHAnsi" w:hAnsiTheme="minorHAnsi" w:cstheme="minorHAnsi"/>
                <w:sz w:val="28"/>
                <w:szCs w:val="28"/>
              </w:rPr>
              <w:t xml:space="preserve"> e</w:t>
            </w:r>
            <w:r w:rsidR="00A26924" w:rsidRPr="009E3E41">
              <w:rPr>
                <w:rFonts w:asciiTheme="minorHAnsi" w:hAnsiTheme="minorHAnsi" w:cstheme="minorHAnsi"/>
                <w:sz w:val="28"/>
                <w:szCs w:val="28"/>
              </w:rPr>
              <w:t xml:space="preserve"> identificando nuevos desafíos</w:t>
            </w:r>
            <w:r w:rsidRPr="009E3E41">
              <w:rPr>
                <w:rFonts w:asciiTheme="minorHAnsi" w:hAnsiTheme="minorHAnsi" w:cstheme="minorHAnsi"/>
                <w:sz w:val="28"/>
                <w:szCs w:val="28"/>
              </w:rPr>
              <w:t xml:space="preserve">, verifica el costo de los procesos productivos y operacionales, analiza la capacidad de introducir los productos y servicios en el mercado. Desde esta perspectiva </w:t>
            </w:r>
            <w:r w:rsidR="00335E39" w:rsidRPr="009E3E41">
              <w:rPr>
                <w:rFonts w:asciiTheme="minorHAnsi" w:hAnsiTheme="minorHAnsi" w:cstheme="minorHAnsi"/>
                <w:sz w:val="28"/>
                <w:szCs w:val="28"/>
              </w:rPr>
              <w:t xml:space="preserve">se deben medir los objetivos funcionales que están relacionados con los procesos propios </w:t>
            </w:r>
            <w:r w:rsidR="00172440" w:rsidRPr="009E3E41">
              <w:rPr>
                <w:rFonts w:asciiTheme="minorHAnsi" w:hAnsiTheme="minorHAnsi" w:cstheme="minorHAnsi"/>
                <w:sz w:val="28"/>
                <w:szCs w:val="28"/>
              </w:rPr>
              <w:t xml:space="preserve">de la actividad de la empresa. </w:t>
            </w:r>
          </w:p>
          <w:p w14:paraId="7CA6998B" w14:textId="39BDF004" w:rsidR="00172440" w:rsidRPr="009E3E41" w:rsidRDefault="00172440" w:rsidP="009C1E1B">
            <w:pPr>
              <w:ind w:firstLine="0"/>
              <w:rPr>
                <w:rFonts w:asciiTheme="minorHAnsi" w:hAnsiTheme="minorHAnsi" w:cstheme="minorHAnsi"/>
                <w:sz w:val="28"/>
                <w:szCs w:val="28"/>
              </w:rPr>
            </w:pPr>
            <w:r w:rsidRPr="009E3E41">
              <w:rPr>
                <w:rFonts w:asciiTheme="minorHAnsi" w:hAnsiTheme="minorHAnsi" w:cstheme="minorHAnsi"/>
                <w:sz w:val="28"/>
                <w:szCs w:val="28"/>
              </w:rPr>
              <w:t>Aprendizaje y crecimiento busca medir</w:t>
            </w:r>
            <w:r w:rsidR="00F57A47" w:rsidRPr="009E3E41">
              <w:rPr>
                <w:rFonts w:asciiTheme="minorHAnsi" w:hAnsiTheme="minorHAnsi" w:cstheme="minorHAnsi"/>
                <w:sz w:val="28"/>
                <w:szCs w:val="28"/>
              </w:rPr>
              <w:t>la</w:t>
            </w:r>
            <w:r w:rsidRPr="009E3E41">
              <w:rPr>
                <w:rFonts w:asciiTheme="minorHAnsi" w:hAnsiTheme="minorHAnsi" w:cstheme="minorHAnsi"/>
                <w:sz w:val="28"/>
                <w:szCs w:val="28"/>
              </w:rPr>
              <w:t xml:space="preserve"> el nivel de </w:t>
            </w:r>
            <w:r w:rsidR="00F57A47" w:rsidRPr="009E3E41">
              <w:rPr>
                <w:rFonts w:asciiTheme="minorHAnsi" w:hAnsiTheme="minorHAnsi" w:cstheme="minorHAnsi"/>
                <w:sz w:val="28"/>
                <w:szCs w:val="28"/>
              </w:rPr>
              <w:t xml:space="preserve">satisfacción y </w:t>
            </w:r>
            <w:r w:rsidRPr="009E3E41">
              <w:rPr>
                <w:rFonts w:asciiTheme="minorHAnsi" w:hAnsiTheme="minorHAnsi" w:cstheme="minorHAnsi"/>
                <w:sz w:val="28"/>
                <w:szCs w:val="28"/>
              </w:rPr>
              <w:t xml:space="preserve">compromiso del personal </w:t>
            </w:r>
            <w:r w:rsidR="00F57A47" w:rsidRPr="009E3E41">
              <w:rPr>
                <w:rFonts w:asciiTheme="minorHAnsi" w:hAnsiTheme="minorHAnsi" w:cstheme="minorHAnsi"/>
                <w:sz w:val="28"/>
                <w:szCs w:val="28"/>
              </w:rPr>
              <w:t>de</w:t>
            </w:r>
            <w:r w:rsidRPr="009E3E41">
              <w:rPr>
                <w:rFonts w:asciiTheme="minorHAnsi" w:hAnsiTheme="minorHAnsi" w:cstheme="minorHAnsi"/>
                <w:sz w:val="28"/>
                <w:szCs w:val="28"/>
              </w:rPr>
              <w:t xml:space="preserve"> la empresa, </w:t>
            </w:r>
            <w:r w:rsidR="006C2409" w:rsidRPr="009E3E41">
              <w:rPr>
                <w:rFonts w:asciiTheme="minorHAnsi" w:hAnsiTheme="minorHAnsi" w:cstheme="minorHAnsi"/>
                <w:sz w:val="28"/>
                <w:szCs w:val="28"/>
              </w:rPr>
              <w:t>el clima organizacional y los aspectos de disponibilidad de tecnologías de sistemas de información.</w:t>
            </w:r>
          </w:p>
          <w:p w14:paraId="088B4D99" w14:textId="0476CA34" w:rsidR="00AA60B9" w:rsidRPr="009E3E41" w:rsidRDefault="006C2409" w:rsidP="005B3126">
            <w:pPr>
              <w:ind w:firstLine="0"/>
              <w:rPr>
                <w:rFonts w:asciiTheme="minorHAnsi" w:hAnsiTheme="minorHAnsi" w:cstheme="minorHAnsi"/>
                <w:b/>
                <w:bCs/>
                <w:i/>
                <w:iCs/>
                <w:sz w:val="28"/>
                <w:szCs w:val="28"/>
              </w:rPr>
            </w:pPr>
            <w:r w:rsidRPr="009E3E41">
              <w:rPr>
                <w:rFonts w:asciiTheme="minorHAnsi" w:hAnsiTheme="minorHAnsi" w:cstheme="minorHAnsi"/>
                <w:sz w:val="28"/>
                <w:szCs w:val="28"/>
              </w:rPr>
              <w:t>Análisis</w:t>
            </w:r>
            <w:r w:rsidR="00EE53E0" w:rsidRPr="009E3E41">
              <w:rPr>
                <w:rFonts w:asciiTheme="minorHAnsi" w:hAnsiTheme="minorHAnsi" w:cstheme="minorHAnsi"/>
                <w:sz w:val="28"/>
                <w:szCs w:val="28"/>
              </w:rPr>
              <w:t xml:space="preserve"> </w:t>
            </w:r>
            <w:r w:rsidR="00AA60B9" w:rsidRPr="009E3E41">
              <w:rPr>
                <w:rFonts w:asciiTheme="minorHAnsi" w:hAnsiTheme="minorHAnsi" w:cstheme="minorHAnsi"/>
                <w:sz w:val="28"/>
                <w:szCs w:val="28"/>
              </w:rPr>
              <w:t xml:space="preserve">DOFA esta metodología permite realizar la planeación de la planeación estratégica de la empresa basada en el diagnostico interno de </w:t>
            </w:r>
            <w:r w:rsidR="00504810" w:rsidRPr="009E3E41">
              <w:rPr>
                <w:rFonts w:asciiTheme="minorHAnsi" w:hAnsiTheme="minorHAnsi" w:cstheme="minorHAnsi"/>
                <w:sz w:val="28"/>
                <w:szCs w:val="28"/>
              </w:rPr>
              <w:t>la empresa</w:t>
            </w:r>
            <w:r w:rsidR="00AA60B9" w:rsidRPr="009E3E41">
              <w:rPr>
                <w:rFonts w:asciiTheme="minorHAnsi" w:hAnsiTheme="minorHAnsi" w:cstheme="minorHAnsi"/>
                <w:sz w:val="28"/>
                <w:szCs w:val="28"/>
              </w:rPr>
              <w:t xml:space="preserve"> frente al contexto del mercado al que pertenece</w:t>
            </w:r>
            <w:r w:rsidR="00E2005A" w:rsidRPr="009E3E41">
              <w:rPr>
                <w:rFonts w:asciiTheme="minorHAnsi" w:hAnsiTheme="minorHAnsi" w:cstheme="minorHAnsi"/>
                <w:sz w:val="28"/>
                <w:szCs w:val="28"/>
              </w:rPr>
              <w:t xml:space="preserve"> lo que se verá reflejado en los planes de acción que deberán estar acordes </w:t>
            </w:r>
            <w:r w:rsidR="005B3126" w:rsidRPr="009E3E41">
              <w:rPr>
                <w:rFonts w:asciiTheme="minorHAnsi" w:hAnsiTheme="minorHAnsi" w:cstheme="minorHAnsi"/>
                <w:sz w:val="28"/>
                <w:szCs w:val="28"/>
              </w:rPr>
              <w:t>direccionando a la organización hacia su crecimiento y las oportunidades del sector.</w:t>
            </w:r>
          </w:p>
        </w:tc>
      </w:tr>
    </w:tbl>
    <w:p w14:paraId="17EA0D26" w14:textId="77777777" w:rsidR="004C5477" w:rsidRDefault="004C5477" w:rsidP="005D616F">
      <w:pPr>
        <w:pStyle w:val="Ttulo2"/>
        <w:rPr>
          <w:rStyle w:val="Extranjerismo"/>
          <w:spacing w:val="0"/>
          <w:lang w:val="es-CO"/>
        </w:rPr>
      </w:pPr>
    </w:p>
    <w:p w14:paraId="082A9915" w14:textId="1DDBE4ED" w:rsidR="007D4330" w:rsidRPr="00B321EE" w:rsidRDefault="00B321EE" w:rsidP="005D616F">
      <w:pPr>
        <w:pStyle w:val="Ttulo2"/>
        <w:rPr>
          <w:rStyle w:val="Textoennegrita"/>
          <w:b/>
          <w:bCs/>
        </w:rPr>
      </w:pPr>
      <w:bookmarkStart w:id="13" w:name="_Toc167324601"/>
      <w:r w:rsidRPr="00B321EE">
        <w:rPr>
          <w:rStyle w:val="Extranjerismo"/>
          <w:spacing w:val="0"/>
          <w:lang w:val="es-CO"/>
        </w:rPr>
        <w:t xml:space="preserve">4.2 </w:t>
      </w:r>
      <w:r>
        <w:rPr>
          <w:rStyle w:val="Extranjerismo"/>
          <w:spacing w:val="0"/>
          <w:lang w:val="es-CO"/>
        </w:rPr>
        <w:t>“</w:t>
      </w:r>
      <w:proofErr w:type="spellStart"/>
      <w:r w:rsidR="007D4330" w:rsidRPr="00B321EE">
        <w:rPr>
          <w:rStyle w:val="Extranjerismo"/>
          <w:spacing w:val="0"/>
          <w:lang w:val="es-CO"/>
        </w:rPr>
        <w:t>Balanced</w:t>
      </w:r>
      <w:proofErr w:type="spellEnd"/>
      <w:r w:rsidR="007D4330" w:rsidRPr="00B321EE">
        <w:rPr>
          <w:rStyle w:val="Extranjerismo"/>
          <w:spacing w:val="0"/>
          <w:lang w:val="es-CO"/>
        </w:rPr>
        <w:t xml:space="preserve"> </w:t>
      </w:r>
      <w:proofErr w:type="spellStart"/>
      <w:r w:rsidR="007D4330" w:rsidRPr="00B321EE">
        <w:rPr>
          <w:rStyle w:val="Extranjerismo"/>
          <w:spacing w:val="0"/>
          <w:lang w:val="es-CO"/>
        </w:rPr>
        <w:t>Scorecard</w:t>
      </w:r>
      <w:proofErr w:type="spellEnd"/>
      <w:r w:rsidR="006C21C7" w:rsidRPr="00B321EE">
        <w:rPr>
          <w:rStyle w:val="Textoennegrita"/>
          <w:b/>
          <w:bCs/>
        </w:rPr>
        <w:t>”</w:t>
      </w:r>
      <w:r w:rsidR="007D4330" w:rsidRPr="00B321EE">
        <w:rPr>
          <w:rStyle w:val="Textoennegrita"/>
          <w:b/>
          <w:bCs/>
        </w:rPr>
        <w:t xml:space="preserve"> </w:t>
      </w:r>
      <w:r w:rsidR="00D41869">
        <w:rPr>
          <w:rStyle w:val="Textoennegrita"/>
          <w:b/>
          <w:bCs/>
        </w:rPr>
        <w:t xml:space="preserve">- </w:t>
      </w:r>
      <w:r w:rsidR="007D4330" w:rsidRPr="00B321EE">
        <w:rPr>
          <w:rStyle w:val="Textoennegrita"/>
          <w:b/>
          <w:bCs/>
        </w:rPr>
        <w:t>BSC</w:t>
      </w:r>
      <w:bookmarkEnd w:id="13"/>
    </w:p>
    <w:p w14:paraId="422A5758" w14:textId="1F7438E8" w:rsidR="007D4330" w:rsidRPr="009E3E41" w:rsidRDefault="007D4330" w:rsidP="0017386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El </w:t>
      </w:r>
      <w:r w:rsidR="006C21C7" w:rsidRPr="009E3E41">
        <w:rPr>
          <w:rStyle w:val="Textoennegrita"/>
          <w:rFonts w:asciiTheme="minorHAnsi" w:hAnsiTheme="minorHAnsi" w:cstheme="minorHAnsi"/>
          <w:b w:val="0"/>
          <w:bCs w:val="0"/>
          <w:sz w:val="28"/>
          <w:szCs w:val="28"/>
        </w:rPr>
        <w:t>“</w:t>
      </w:r>
      <w:proofErr w:type="spellStart"/>
      <w:r w:rsidRPr="009E3E41">
        <w:rPr>
          <w:rStyle w:val="Extranjerismo"/>
          <w:rFonts w:asciiTheme="minorHAnsi" w:hAnsiTheme="minorHAnsi" w:cstheme="minorHAnsi"/>
          <w:b/>
          <w:bCs/>
          <w:i/>
          <w:iCs/>
          <w:sz w:val="28"/>
          <w:szCs w:val="28"/>
          <w:lang w:val="es-CO"/>
        </w:rPr>
        <w:t>Balanced</w:t>
      </w:r>
      <w:proofErr w:type="spellEnd"/>
      <w:r w:rsidRPr="009E3E41">
        <w:rPr>
          <w:rStyle w:val="Extranjerismo"/>
          <w:rFonts w:asciiTheme="minorHAnsi" w:hAnsiTheme="minorHAnsi" w:cstheme="minorHAnsi"/>
          <w:b/>
          <w:bCs/>
          <w:i/>
          <w:iCs/>
          <w:sz w:val="28"/>
          <w:szCs w:val="28"/>
          <w:lang w:val="es-CO"/>
        </w:rPr>
        <w:t xml:space="preserve"> </w:t>
      </w:r>
      <w:proofErr w:type="spellStart"/>
      <w:r w:rsidRPr="009E3E41">
        <w:rPr>
          <w:rStyle w:val="Extranjerismo"/>
          <w:rFonts w:asciiTheme="minorHAnsi" w:hAnsiTheme="minorHAnsi" w:cstheme="minorHAnsi"/>
          <w:b/>
          <w:bCs/>
          <w:i/>
          <w:iCs/>
          <w:sz w:val="28"/>
          <w:szCs w:val="28"/>
          <w:lang w:val="es-CO"/>
        </w:rPr>
        <w:t>ScoreCard</w:t>
      </w:r>
      <w:proofErr w:type="spellEnd"/>
      <w:r w:rsidR="006C21C7"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siguientes:</w:t>
      </w:r>
    </w:p>
    <w:p w14:paraId="4E1CF5E9" w14:textId="531F4853" w:rsidR="007D4330" w:rsidRPr="003635A8" w:rsidRDefault="009344B7"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Financiera</w:t>
      </w:r>
    </w:p>
    <w:p w14:paraId="489C672F" w14:textId="619E916D" w:rsidR="009344B7" w:rsidRDefault="009344B7"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 xml:space="preserve">Esta perspectiva de la empresa busca evidenciar el nivel de respuesta a las expectativas de los inversionistas o socios de la empresa. Además, busca verificar y hacer seguimiento al valor para ellos mediante indicadores </w:t>
      </w:r>
      <w:r w:rsidR="008B07C4" w:rsidRPr="003635A8">
        <w:rPr>
          <w:rStyle w:val="Textoennegrita"/>
          <w:rFonts w:asciiTheme="minorHAnsi" w:hAnsiTheme="minorHAnsi" w:cstheme="minorHAnsi"/>
          <w:b w:val="0"/>
          <w:bCs w:val="0"/>
          <w:sz w:val="28"/>
          <w:szCs w:val="28"/>
        </w:rPr>
        <w:t xml:space="preserve">de </w:t>
      </w:r>
      <w:r w:rsidRPr="003635A8">
        <w:rPr>
          <w:rStyle w:val="Textoennegrita"/>
          <w:rFonts w:asciiTheme="minorHAnsi" w:hAnsiTheme="minorHAnsi" w:cstheme="minorHAnsi"/>
          <w:b w:val="0"/>
          <w:bCs w:val="0"/>
          <w:sz w:val="28"/>
          <w:szCs w:val="28"/>
        </w:rPr>
        <w:t xml:space="preserve">beneficio o utilidad, crecimiento de </w:t>
      </w:r>
      <w:proofErr w:type="spellStart"/>
      <w:r w:rsidRPr="003635A8">
        <w:rPr>
          <w:rStyle w:val="Textoennegrita"/>
          <w:rFonts w:asciiTheme="minorHAnsi" w:hAnsiTheme="minorHAnsi" w:cstheme="minorHAnsi"/>
          <w:b w:val="0"/>
          <w:bCs w:val="0"/>
          <w:sz w:val="28"/>
          <w:szCs w:val="28"/>
        </w:rPr>
        <w:t>ingresos</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por</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ventas</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crecimiento</w:t>
      </w:r>
      <w:proofErr w:type="spellEnd"/>
      <w:r w:rsidRPr="003635A8">
        <w:rPr>
          <w:rStyle w:val="Textoennegrita"/>
          <w:rFonts w:asciiTheme="minorHAnsi" w:hAnsiTheme="minorHAnsi" w:cstheme="minorHAnsi"/>
          <w:b w:val="0"/>
          <w:bCs w:val="0"/>
          <w:sz w:val="28"/>
          <w:szCs w:val="28"/>
        </w:rPr>
        <w:t xml:space="preserve"> que </w:t>
      </w:r>
      <w:proofErr w:type="spellStart"/>
      <w:r w:rsidRPr="003635A8">
        <w:rPr>
          <w:rStyle w:val="Textoennegrita"/>
          <w:rFonts w:asciiTheme="minorHAnsi" w:hAnsiTheme="minorHAnsi" w:cstheme="minorHAnsi"/>
          <w:b w:val="0"/>
          <w:bCs w:val="0"/>
          <w:sz w:val="28"/>
          <w:szCs w:val="28"/>
        </w:rPr>
        <w:t>reflejan</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el</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comportamiento</w:t>
      </w:r>
      <w:proofErr w:type="spellEnd"/>
      <w:r w:rsidRPr="003635A8">
        <w:rPr>
          <w:rStyle w:val="Textoennegrita"/>
          <w:rFonts w:asciiTheme="minorHAnsi" w:hAnsiTheme="minorHAnsi" w:cstheme="minorHAnsi"/>
          <w:b w:val="0"/>
          <w:bCs w:val="0"/>
          <w:sz w:val="28"/>
          <w:szCs w:val="28"/>
        </w:rPr>
        <w:t xml:space="preserve"> </w:t>
      </w:r>
      <w:proofErr w:type="spellStart"/>
      <w:r w:rsidRPr="003635A8">
        <w:rPr>
          <w:rStyle w:val="Textoennegrita"/>
          <w:rFonts w:asciiTheme="minorHAnsi" w:hAnsiTheme="minorHAnsi" w:cstheme="minorHAnsi"/>
          <w:b w:val="0"/>
          <w:bCs w:val="0"/>
          <w:sz w:val="28"/>
          <w:szCs w:val="28"/>
        </w:rPr>
        <w:t>operativo</w:t>
      </w:r>
      <w:proofErr w:type="spellEnd"/>
      <w:r w:rsidR="00BE09BF" w:rsidRPr="003635A8">
        <w:rPr>
          <w:rStyle w:val="Textoennegrita"/>
          <w:rFonts w:asciiTheme="minorHAnsi" w:hAnsiTheme="minorHAnsi" w:cstheme="minorHAnsi"/>
          <w:b w:val="0"/>
          <w:bCs w:val="0"/>
          <w:sz w:val="28"/>
          <w:szCs w:val="28"/>
        </w:rPr>
        <w:t>.</w:t>
      </w:r>
    </w:p>
    <w:p w14:paraId="48519CB3" w14:textId="24FAFCB0" w:rsidR="00BE09BF" w:rsidRPr="003635A8" w:rsidRDefault="00BE09BF" w:rsidP="00D10C23">
      <w:pPr>
        <w:pStyle w:val="Prrafodelista"/>
        <w:numPr>
          <w:ilvl w:val="0"/>
          <w:numId w:val="46"/>
        </w:numPr>
        <w:rPr>
          <w:rStyle w:val="Textoennegrita"/>
          <w:rFonts w:asciiTheme="minorHAnsi" w:hAnsiTheme="minorHAnsi" w:cstheme="minorHAnsi"/>
          <w:sz w:val="28"/>
          <w:szCs w:val="28"/>
        </w:rPr>
      </w:pPr>
      <w:proofErr w:type="spellStart"/>
      <w:r w:rsidRPr="003635A8">
        <w:rPr>
          <w:rStyle w:val="Textoennegrita"/>
          <w:rFonts w:asciiTheme="minorHAnsi" w:hAnsiTheme="minorHAnsi" w:cstheme="minorHAnsi"/>
          <w:sz w:val="28"/>
          <w:szCs w:val="28"/>
        </w:rPr>
        <w:t>Enfoque</w:t>
      </w:r>
      <w:proofErr w:type="spellEnd"/>
      <w:r w:rsidRPr="003635A8">
        <w:rPr>
          <w:rStyle w:val="Textoennegrita"/>
          <w:rFonts w:asciiTheme="minorHAnsi" w:hAnsiTheme="minorHAnsi" w:cstheme="minorHAnsi"/>
          <w:sz w:val="28"/>
          <w:szCs w:val="28"/>
        </w:rPr>
        <w:t xml:space="preserve"> al </w:t>
      </w:r>
      <w:proofErr w:type="spellStart"/>
      <w:r w:rsidRPr="003635A8">
        <w:rPr>
          <w:rStyle w:val="Textoennegrita"/>
          <w:rFonts w:asciiTheme="minorHAnsi" w:hAnsiTheme="minorHAnsi" w:cstheme="minorHAnsi"/>
          <w:sz w:val="28"/>
          <w:szCs w:val="28"/>
        </w:rPr>
        <w:t>cliente</w:t>
      </w:r>
      <w:proofErr w:type="spellEnd"/>
    </w:p>
    <w:p w14:paraId="2039404B" w14:textId="52CDA494" w:rsidR="00BE09BF" w:rsidRPr="003635A8" w:rsidRDefault="00BE09BF"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3635A8" w:rsidRDefault="00FD383C"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Procesos internos</w:t>
      </w:r>
    </w:p>
    <w:p w14:paraId="31D98B95" w14:textId="2AACBDF3"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Mide la calidad del producto o servicio final.</w:t>
      </w:r>
    </w:p>
    <w:p w14:paraId="241D1761" w14:textId="40580B24"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Dimensiona el tiempo de respuesta del equipo operacional frente a las problemáticas y nuevos desafíos impuestos.</w:t>
      </w:r>
    </w:p>
    <w:p w14:paraId="009B640F" w14:textId="5F43A7BB"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Verifica el coste de los procesos de producción y operacionales.</w:t>
      </w:r>
    </w:p>
    <w:p w14:paraId="7711FBC0" w14:textId="0CA69BFC" w:rsidR="00E124E1" w:rsidRPr="009E3E41"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Analiza la capacidad de introducir los productos y servicios en el mercado.</w:t>
      </w:r>
    </w:p>
    <w:p w14:paraId="674DA879" w14:textId="3DBE330D" w:rsidR="00BE09BF" w:rsidRPr="003635A8" w:rsidRDefault="00E124E1"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En esta perspectiva se deben medir los objetivos funcionales que están relacionados con los procesos propios de la actividad de la empresa</w:t>
      </w:r>
      <w:r w:rsidR="006A4BB9" w:rsidRPr="003635A8">
        <w:rPr>
          <w:rStyle w:val="Textoennegrita"/>
          <w:rFonts w:asciiTheme="minorHAnsi" w:hAnsiTheme="minorHAnsi" w:cstheme="minorHAnsi"/>
          <w:b w:val="0"/>
          <w:bCs w:val="0"/>
          <w:sz w:val="28"/>
          <w:szCs w:val="28"/>
        </w:rPr>
        <w:t>.</w:t>
      </w:r>
    </w:p>
    <w:p w14:paraId="1EF30314" w14:textId="7A6C66D0" w:rsidR="00EE31D6" w:rsidRPr="003635A8" w:rsidRDefault="00EE31D6" w:rsidP="00D10C23">
      <w:pPr>
        <w:pStyle w:val="Prrafodelista"/>
        <w:numPr>
          <w:ilvl w:val="0"/>
          <w:numId w:val="46"/>
        </w:numPr>
        <w:rPr>
          <w:rStyle w:val="Textoennegrita"/>
          <w:rFonts w:asciiTheme="minorHAnsi" w:hAnsiTheme="minorHAnsi" w:cstheme="minorHAnsi"/>
          <w:sz w:val="28"/>
          <w:szCs w:val="28"/>
        </w:rPr>
      </w:pPr>
      <w:r w:rsidRPr="003635A8">
        <w:rPr>
          <w:rStyle w:val="Textoennegrita"/>
          <w:rFonts w:asciiTheme="minorHAnsi" w:hAnsiTheme="minorHAnsi" w:cstheme="minorHAnsi"/>
          <w:sz w:val="28"/>
          <w:szCs w:val="28"/>
        </w:rPr>
        <w:t>Aprendizaje y crecimiento</w:t>
      </w:r>
    </w:p>
    <w:p w14:paraId="320BF7BD" w14:textId="77777777" w:rsidR="00EE31D6" w:rsidRPr="003635A8" w:rsidRDefault="00EE31D6" w:rsidP="003635A8">
      <w:pPr>
        <w:pStyle w:val="Prrafodelista"/>
        <w:numPr>
          <w:ilvl w:val="0"/>
          <w:numId w:val="0"/>
        </w:numPr>
        <w:ind w:left="720"/>
        <w:rPr>
          <w:rStyle w:val="Textoennegrita"/>
          <w:rFonts w:asciiTheme="minorHAnsi" w:hAnsiTheme="minorHAnsi" w:cstheme="minorHAnsi"/>
          <w:b w:val="0"/>
          <w:bCs w:val="0"/>
          <w:sz w:val="28"/>
          <w:szCs w:val="28"/>
        </w:rPr>
      </w:pPr>
      <w:r w:rsidRPr="003635A8">
        <w:rPr>
          <w:rStyle w:val="Textoennegrita"/>
          <w:rFonts w:asciiTheme="minorHAnsi" w:hAnsiTheme="minorHAnsi" w:cstheme="minorHAnsi"/>
          <w:b w:val="0"/>
          <w:bCs w:val="0"/>
          <w:sz w:val="28"/>
          <w:szCs w:val="28"/>
        </w:rPr>
        <w:t>Busca medir la satisfacción y compromiso del personal de la empresa, el clima organizacional y los aspectos de disponibilidad de tecnologías de sistemas de información.</w:t>
      </w:r>
    </w:p>
    <w:p w14:paraId="47A8F578" w14:textId="7D014654" w:rsidR="00EE31D6" w:rsidRPr="009E3E41" w:rsidRDefault="00EE31D6" w:rsidP="00EE31D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31F951FC" w14:textId="77777777" w:rsidR="005C7727" w:rsidRDefault="005C7727" w:rsidP="000F350F">
      <w:pPr>
        <w:jc w:val="center"/>
        <w:rPr>
          <w:rStyle w:val="FiguraCar"/>
          <w:rFonts w:asciiTheme="minorHAnsi" w:hAnsiTheme="minorHAnsi"/>
        </w:rPr>
      </w:pPr>
    </w:p>
    <w:p w14:paraId="382A19E0" w14:textId="77777777" w:rsidR="005C7727" w:rsidRDefault="005C7727" w:rsidP="000F350F">
      <w:pPr>
        <w:jc w:val="center"/>
        <w:rPr>
          <w:rStyle w:val="FiguraCar"/>
          <w:rFonts w:asciiTheme="minorHAnsi" w:hAnsiTheme="minorHAnsi"/>
        </w:rPr>
      </w:pPr>
    </w:p>
    <w:p w14:paraId="7766CE0A" w14:textId="66756836" w:rsidR="00EE31D6" w:rsidRPr="009E3E41" w:rsidRDefault="000F350F" w:rsidP="000F350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 xml:space="preserve">Figura </w:t>
      </w:r>
      <w:r w:rsidR="00C239AA" w:rsidRPr="009E3E41">
        <w:rPr>
          <w:rStyle w:val="FiguraCar"/>
          <w:rFonts w:asciiTheme="minorHAnsi" w:hAnsiTheme="minorHAnsi"/>
        </w:rPr>
        <w:t>1</w:t>
      </w:r>
      <w:r w:rsidR="00851275">
        <w:rPr>
          <w:rStyle w:val="FiguraCar"/>
          <w:rFonts w:asciiTheme="minorHAnsi" w:hAnsiTheme="minorHAnsi"/>
        </w:rPr>
        <w:t>0</w:t>
      </w:r>
      <w:r w:rsidRPr="009E3E41">
        <w:rPr>
          <w:rStyle w:val="FiguraCar"/>
          <w:rFonts w:asciiTheme="minorHAnsi" w:hAnsiTheme="minorHAnsi"/>
        </w:rPr>
        <w:t>.</w:t>
      </w:r>
      <w:r w:rsidRPr="009E3E41">
        <w:rPr>
          <w:rStyle w:val="Textoennegrita"/>
          <w:rFonts w:asciiTheme="minorHAnsi" w:hAnsiTheme="minorHAnsi" w:cstheme="minorHAnsi"/>
          <w:b w:val="0"/>
          <w:bCs w:val="0"/>
          <w:sz w:val="28"/>
          <w:szCs w:val="28"/>
        </w:rPr>
        <w:t xml:space="preserve"> Modelo de </w:t>
      </w:r>
      <w:r w:rsidR="00AB265F" w:rsidRPr="009E3E41">
        <w:rPr>
          <w:rStyle w:val="Textoennegrita"/>
          <w:rFonts w:asciiTheme="minorHAnsi" w:hAnsiTheme="minorHAnsi" w:cstheme="minorHAnsi"/>
          <w:b w:val="0"/>
          <w:bCs w:val="0"/>
          <w:sz w:val="28"/>
          <w:szCs w:val="28"/>
        </w:rPr>
        <w:t>“</w:t>
      </w:r>
      <w:proofErr w:type="spellStart"/>
      <w:r w:rsidRPr="009E3E41">
        <w:rPr>
          <w:rStyle w:val="Extranjerismo"/>
          <w:rFonts w:asciiTheme="minorHAnsi" w:hAnsiTheme="minorHAnsi" w:cstheme="minorHAnsi"/>
          <w:b/>
          <w:bCs/>
          <w:i/>
          <w:iCs/>
          <w:sz w:val="28"/>
          <w:szCs w:val="28"/>
          <w:lang w:val="es-CO"/>
        </w:rPr>
        <w:t>Balanced</w:t>
      </w:r>
      <w:proofErr w:type="spellEnd"/>
      <w:r w:rsidRPr="009E3E41">
        <w:rPr>
          <w:rStyle w:val="Extranjerismo"/>
          <w:rFonts w:asciiTheme="minorHAnsi" w:hAnsiTheme="minorHAnsi" w:cstheme="minorHAnsi"/>
          <w:b/>
          <w:bCs/>
          <w:i/>
          <w:iCs/>
          <w:sz w:val="28"/>
          <w:szCs w:val="28"/>
          <w:lang w:val="es-CO"/>
        </w:rPr>
        <w:t xml:space="preserve"> </w:t>
      </w:r>
      <w:proofErr w:type="spellStart"/>
      <w:r w:rsidRPr="009E3E41">
        <w:rPr>
          <w:rStyle w:val="Extranjerismo"/>
          <w:rFonts w:asciiTheme="minorHAnsi" w:hAnsiTheme="minorHAnsi" w:cstheme="minorHAnsi"/>
          <w:b/>
          <w:bCs/>
          <w:i/>
          <w:iCs/>
          <w:sz w:val="28"/>
          <w:szCs w:val="28"/>
          <w:lang w:val="es-CO"/>
        </w:rPr>
        <w:t>Scorecard</w:t>
      </w:r>
      <w:proofErr w:type="spellEnd"/>
      <w:r w:rsidR="00AB265F"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para la gestión empresarial</w:t>
      </w:r>
    </w:p>
    <w:p w14:paraId="582775F7" w14:textId="00AA6B63" w:rsidR="000F350F" w:rsidRPr="009E3E41" w:rsidRDefault="004F008E" w:rsidP="000F350F">
      <w:pPr>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24E65782" wp14:editId="5C74680B">
            <wp:extent cx="5008880" cy="4552294"/>
            <wp:effectExtent l="0" t="0" r="1270" b="1270"/>
            <wp:docPr id="7" name="Gráfico 7" descr="Figura 13.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3. Modelo de Balanced Scorecard para la gestión empresarial incluye las perspectivas de factores internos, perspectiva financiera, perspectiva de procesos de aprendizaje y perspectivas de proceso de clientes."/>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017214" cy="4559868"/>
                    </a:xfrm>
                    <a:prstGeom prst="rect">
                      <a:avLst/>
                    </a:prstGeom>
                  </pic:spPr>
                </pic:pic>
              </a:graphicData>
            </a:graphic>
          </wp:inline>
        </w:drawing>
      </w:r>
      <w:r w:rsidR="000F350F" w:rsidRPr="009E3E41">
        <w:rPr>
          <w:rFonts w:asciiTheme="minorHAnsi" w:hAnsiTheme="minorHAnsi" w:cstheme="minorHAnsi"/>
          <w:noProof/>
          <w:sz w:val="28"/>
          <w:szCs w:val="28"/>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BAC88E" w14:textId="0BFF635E" w:rsidR="007B249D" w:rsidRPr="005C7727" w:rsidRDefault="005C7727" w:rsidP="005D616F">
      <w:pPr>
        <w:pStyle w:val="Ttulo2"/>
        <w:rPr>
          <w:rStyle w:val="Textoennegrita"/>
          <w:b/>
          <w:bCs/>
        </w:rPr>
      </w:pPr>
      <w:bookmarkStart w:id="14" w:name="_Toc167324602"/>
      <w:r>
        <w:rPr>
          <w:rStyle w:val="Textoennegrita"/>
          <w:b/>
          <w:bCs/>
        </w:rPr>
        <w:t xml:space="preserve">4.3 </w:t>
      </w:r>
      <w:r w:rsidR="007B249D" w:rsidRPr="005C7727">
        <w:rPr>
          <w:rStyle w:val="Textoennegrita"/>
          <w:b/>
          <w:bCs/>
        </w:rPr>
        <w:t>Gestión Basada en Procesos</w:t>
      </w:r>
      <w:bookmarkEnd w:id="14"/>
    </w:p>
    <w:p w14:paraId="7CE28FB3" w14:textId="2E868A2E"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no se ven reflejados con absoluta claridad y fluidez.</w:t>
      </w:r>
    </w:p>
    <w:p w14:paraId="62E4B345" w14:textId="5B28E5AC" w:rsidR="004201A6"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D423B0">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percibe a la empresa u organización como un conjunto de sistemas interrelacionado</w:t>
      </w:r>
      <w:r w:rsidR="006918DE"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Pr="009E3E41" w:rsidRDefault="004201A6"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Entonces, ¿cuál es la diferencia de la gestión de procesos frente al modelo tradicional?</w:t>
      </w:r>
    </w:p>
    <w:p w14:paraId="2F079FBE" w14:textId="53110EB2" w:rsidR="004201A6" w:rsidRPr="009E3E41" w:rsidRDefault="0045139B" w:rsidP="004201A6">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La </w:t>
      </w:r>
      <w:r w:rsidR="00D423B0">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por </w:t>
      </w:r>
      <w:r w:rsidR="00D423B0">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sidRPr="009E3E41">
        <w:rPr>
          <w:rFonts w:asciiTheme="minorHAnsi" w:hAnsiTheme="minorHAnsi" w:cstheme="minorHAnsi"/>
          <w:sz w:val="28"/>
          <w:szCs w:val="28"/>
          <w:lang w:eastAsia="es-CO"/>
        </w:rPr>
        <w:t>s</w:t>
      </w:r>
      <w:r w:rsidRPr="009E3E41">
        <w:rPr>
          <w:rFonts w:asciiTheme="minorHAnsi" w:hAnsiTheme="minorHAnsi" w:cstheme="minorHAnsi"/>
          <w:sz w:val="28"/>
          <w:szCs w:val="28"/>
          <w:lang w:eastAsia="es-CO"/>
        </w:rPr>
        <w:t xml:space="preserve"> propiamente dichos y no en la estructura jerárquica y de protocolos de comunicación entre áreas funcionales.</w:t>
      </w:r>
    </w:p>
    <w:p w14:paraId="59BCE3B3" w14:textId="1CAD6829"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Esto es, porque la calidad de los productos o servicios</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como la satisfacción del cliente</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dependen de tales procesos, es decir, son una consecuencia del trabajo bien hecho y de una agregación adecuada y oportuna de valores por parte de la empresa. En este sentido, el modelo de gestión por </w:t>
      </w:r>
      <w:proofErr w:type="gramStart"/>
      <w:r w:rsidRPr="009E3E41">
        <w:rPr>
          <w:rFonts w:asciiTheme="minorHAnsi" w:hAnsiTheme="minorHAnsi" w:cstheme="minorHAnsi"/>
          <w:sz w:val="28"/>
          <w:szCs w:val="28"/>
          <w:lang w:eastAsia="es-CO"/>
        </w:rPr>
        <w:t>procesos,</w:t>
      </w:r>
      <w:proofErr w:type="gramEnd"/>
      <w:r w:rsidRPr="009E3E41">
        <w:rPr>
          <w:rFonts w:asciiTheme="minorHAnsi" w:hAnsiTheme="minorHAnsi" w:cstheme="minorHAnsi"/>
          <w:sz w:val="28"/>
          <w:szCs w:val="28"/>
          <w:lang w:eastAsia="es-CO"/>
        </w:rPr>
        <w:t xml:space="preserve"> requiere una estructura organizacional que parte de la clasificación de los procesos que adelanta la empresa. A esta estructura se le asignan equipos de trabajo gestionados por un líder de proceso</w:t>
      </w:r>
      <w:r w:rsidR="00EC730D" w:rsidRPr="009E3E41">
        <w:rPr>
          <w:rFonts w:asciiTheme="minorHAnsi" w:hAnsiTheme="minorHAnsi" w:cstheme="minorHAnsi"/>
          <w:sz w:val="28"/>
          <w:szCs w:val="28"/>
          <w:lang w:eastAsia="es-CO"/>
        </w:rPr>
        <w:t>,</w:t>
      </w:r>
      <w:r w:rsidRPr="009E3E41">
        <w:rPr>
          <w:rFonts w:asciiTheme="minorHAnsi" w:hAnsiTheme="minorHAnsi" w:cstheme="minorHAnsi"/>
          <w:sz w:val="28"/>
          <w:szCs w:val="28"/>
          <w:lang w:eastAsia="es-CO"/>
        </w:rPr>
        <w:t xml:space="preserve"> quien coordina las actividades internas y externas con otros grupos de procesos.</w:t>
      </w:r>
    </w:p>
    <w:p w14:paraId="24749142" w14:textId="704AC2A4"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 xml:space="preserve">¿Cuáles son las características de la </w:t>
      </w:r>
      <w:r w:rsidR="004F4A3D">
        <w:rPr>
          <w:rFonts w:asciiTheme="minorHAnsi" w:hAnsiTheme="minorHAnsi" w:cstheme="minorHAnsi"/>
          <w:sz w:val="28"/>
          <w:szCs w:val="28"/>
          <w:lang w:eastAsia="es-CO"/>
        </w:rPr>
        <w:t>g</w:t>
      </w:r>
      <w:r w:rsidRPr="009E3E41">
        <w:rPr>
          <w:rFonts w:asciiTheme="minorHAnsi" w:hAnsiTheme="minorHAnsi" w:cstheme="minorHAnsi"/>
          <w:sz w:val="28"/>
          <w:szCs w:val="28"/>
          <w:lang w:eastAsia="es-CO"/>
        </w:rPr>
        <w:t xml:space="preserve">estión </w:t>
      </w:r>
      <w:r w:rsidR="004F4A3D">
        <w:rPr>
          <w:rFonts w:asciiTheme="minorHAnsi" w:hAnsiTheme="minorHAnsi" w:cstheme="minorHAnsi"/>
          <w:sz w:val="28"/>
          <w:szCs w:val="28"/>
          <w:lang w:eastAsia="es-CO"/>
        </w:rPr>
        <w:t>b</w:t>
      </w:r>
      <w:r w:rsidRPr="009E3E41">
        <w:rPr>
          <w:rFonts w:asciiTheme="minorHAnsi" w:hAnsiTheme="minorHAnsi" w:cstheme="minorHAnsi"/>
          <w:sz w:val="28"/>
          <w:szCs w:val="28"/>
          <w:lang w:eastAsia="es-CO"/>
        </w:rPr>
        <w:t xml:space="preserve">asada en </w:t>
      </w:r>
      <w:r w:rsidR="004F4A3D">
        <w:rPr>
          <w:rFonts w:asciiTheme="minorHAnsi" w:hAnsiTheme="minorHAnsi" w:cstheme="minorHAnsi"/>
          <w:sz w:val="28"/>
          <w:szCs w:val="28"/>
          <w:lang w:eastAsia="es-CO"/>
        </w:rPr>
        <w:t>p</w:t>
      </w:r>
      <w:r w:rsidRPr="009E3E41">
        <w:rPr>
          <w:rFonts w:asciiTheme="minorHAnsi" w:hAnsiTheme="minorHAnsi" w:cstheme="minorHAnsi"/>
          <w:sz w:val="28"/>
          <w:szCs w:val="28"/>
          <w:lang w:eastAsia="es-CO"/>
        </w:rPr>
        <w:t>rocesos?</w:t>
      </w:r>
    </w:p>
    <w:p w14:paraId="2E355AF0" w14:textId="77777777" w:rsidR="0045139B" w:rsidRPr="009E3E41" w:rsidRDefault="0045139B" w:rsidP="0045139B">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este enfoque, los objetivos que define la organización empresarial se fijan desde el aporte que los procesos puedan obtener o dar.</w:t>
      </w:r>
    </w:p>
    <w:p w14:paraId="57F60605" w14:textId="5D3432D1" w:rsidR="0045139B" w:rsidRPr="009E3E41" w:rsidRDefault="00851275" w:rsidP="0045139B">
      <w:pPr>
        <w:rPr>
          <w:rFonts w:asciiTheme="minorHAnsi" w:hAnsiTheme="minorHAnsi" w:cstheme="minorHAnsi"/>
          <w:sz w:val="28"/>
          <w:szCs w:val="28"/>
          <w:lang w:eastAsia="es-CO"/>
        </w:rPr>
      </w:pPr>
      <w:r w:rsidRPr="00851275">
        <w:rPr>
          <w:rFonts w:asciiTheme="minorHAnsi" w:hAnsiTheme="minorHAnsi" w:cstheme="minorHAnsi"/>
          <w:sz w:val="28"/>
          <w:szCs w:val="28"/>
          <w:lang w:eastAsia="es-CO"/>
        </w:rPr>
        <w:t xml:space="preserve">A continuación, </w:t>
      </w:r>
      <w:r w:rsidR="0045139B" w:rsidRPr="00851275">
        <w:rPr>
          <w:rFonts w:asciiTheme="minorHAnsi" w:hAnsiTheme="minorHAnsi" w:cstheme="minorHAnsi"/>
          <w:sz w:val="28"/>
          <w:szCs w:val="28"/>
          <w:lang w:eastAsia="es-CO"/>
        </w:rPr>
        <w:t>el siguiente ejemplo:</w:t>
      </w:r>
    </w:p>
    <w:p w14:paraId="07D01376" w14:textId="77777777"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Pr="009E3E41" w:rsidRDefault="0094575C" w:rsidP="0094575C">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Recordemos que el documento de factura es la evidencia de este proceso; es el reflejo de todas las tareas que debe realizar el equipo comercial para concretar la venta.</w:t>
      </w:r>
    </w:p>
    <w:p w14:paraId="75A30C3F" w14:textId="77777777" w:rsidR="00EE4C97" w:rsidRDefault="00EE4C97" w:rsidP="00380BCF">
      <w:pPr>
        <w:rPr>
          <w:rFonts w:asciiTheme="minorHAnsi" w:hAnsiTheme="minorHAnsi" w:cstheme="minorHAnsi"/>
          <w:sz w:val="28"/>
          <w:szCs w:val="28"/>
          <w:lang w:eastAsia="es-CO"/>
        </w:rPr>
      </w:pPr>
    </w:p>
    <w:p w14:paraId="5CDCB82C" w14:textId="455C011A" w:rsidR="00380BCF" w:rsidRPr="009E3E41" w:rsidRDefault="00EE4C97" w:rsidP="00380BCF">
      <w:pPr>
        <w:rPr>
          <w:rFonts w:asciiTheme="minorHAnsi" w:hAnsiTheme="minorHAnsi" w:cstheme="minorHAnsi"/>
          <w:sz w:val="28"/>
          <w:szCs w:val="28"/>
          <w:lang w:eastAsia="es-CO"/>
        </w:rPr>
      </w:pPr>
      <w:r>
        <w:rPr>
          <w:rFonts w:asciiTheme="minorHAnsi" w:hAnsiTheme="minorHAnsi" w:cstheme="minorHAnsi"/>
          <w:sz w:val="28"/>
          <w:szCs w:val="28"/>
          <w:lang w:eastAsia="es-CO"/>
        </w:rPr>
        <w:t>E</w:t>
      </w:r>
      <w:r w:rsidR="00380BCF" w:rsidRPr="009E3E41">
        <w:rPr>
          <w:rFonts w:asciiTheme="minorHAnsi" w:hAnsiTheme="minorHAnsi" w:cstheme="minorHAnsi"/>
          <w:sz w:val="28"/>
          <w:szCs w:val="28"/>
          <w:lang w:eastAsia="es-CO"/>
        </w:rPr>
        <w:t>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modelo de gestión por procesos es fundamental conocer qué proceso existe detrás de un objetivo para trabajar la iniciativa de acción estratégica y lograr el objetivo.</w:t>
      </w:r>
    </w:p>
    <w:p w14:paraId="46455A04" w14:textId="4BCF03E8" w:rsidR="00380BCF" w:rsidRPr="009E3E41" w:rsidRDefault="00380BCF" w:rsidP="00380BCF">
      <w:pPr>
        <w:rPr>
          <w:rFonts w:asciiTheme="minorHAnsi" w:hAnsiTheme="minorHAnsi" w:cstheme="minorHAnsi"/>
          <w:sz w:val="28"/>
          <w:szCs w:val="28"/>
          <w:lang w:eastAsia="es-CO"/>
        </w:rPr>
      </w:pPr>
      <w:r w:rsidRPr="009E3E41">
        <w:rPr>
          <w:rFonts w:asciiTheme="minorHAnsi" w:hAnsiTheme="minorHAnsi" w:cstheme="minorHAnsi"/>
          <w:sz w:val="28"/>
          <w:szCs w:val="28"/>
          <w:lang w:eastAsia="es-CO"/>
        </w:rPr>
        <w:t>En el ejemplo anterior en el que se pretende aumentar la facturación, se debe definir en el proceso comercial:</w:t>
      </w:r>
    </w:p>
    <w:p w14:paraId="722F3438" w14:textId="5FD60E8F"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Desde el portafolio de la empresa, establecer la línea o producto/servicio específico en el que se quiere el aumento de facturación</w:t>
      </w:r>
      <w:r w:rsidR="00F90E75" w:rsidRPr="009E3E41">
        <w:rPr>
          <w:rFonts w:asciiTheme="minorHAnsi" w:hAnsiTheme="minorHAnsi" w:cstheme="minorHAnsi"/>
          <w:sz w:val="28"/>
          <w:szCs w:val="28"/>
          <w:lang w:val="es-CO" w:eastAsia="es-CO"/>
        </w:rPr>
        <w:t>.</w:t>
      </w:r>
    </w:p>
    <w:p w14:paraId="17F34301"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Definir el mercado o segmento de clientes a los que se orientará el esfuerzo comercial.</w:t>
      </w:r>
    </w:p>
    <w:p w14:paraId="6A5E3E2D"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Identificar los medios de comercialización que se utilizarán en el proceso, es decir, los canales de distribución, publicidad, etc.</w:t>
      </w:r>
    </w:p>
    <w:p w14:paraId="3C8422C2" w14:textId="77777777" w:rsidR="00380BCF" w:rsidRPr="009E3E41" w:rsidRDefault="00380BCF" w:rsidP="00D10C23">
      <w:pPr>
        <w:pStyle w:val="Prrafodelista"/>
        <w:numPr>
          <w:ilvl w:val="0"/>
          <w:numId w:val="29"/>
        </w:numPr>
        <w:rPr>
          <w:rFonts w:asciiTheme="minorHAnsi" w:hAnsiTheme="minorHAnsi" w:cstheme="minorHAnsi"/>
          <w:sz w:val="28"/>
          <w:szCs w:val="28"/>
          <w:lang w:val="es-CO" w:eastAsia="es-CO"/>
        </w:rPr>
      </w:pPr>
      <w:r w:rsidRPr="009E3E41">
        <w:rPr>
          <w:rFonts w:asciiTheme="minorHAnsi" w:hAnsiTheme="minorHAnsi" w:cstheme="minorHAnsi"/>
          <w:sz w:val="28"/>
          <w:szCs w:val="28"/>
          <w:lang w:val="es-CO" w:eastAsia="es-CO"/>
        </w:rPr>
        <w:t>Otros aspectos que la empresa considere pertinentes.</w:t>
      </w:r>
    </w:p>
    <w:p w14:paraId="729CF117" w14:textId="75913289" w:rsidR="00380BCF" w:rsidRPr="009E3E41" w:rsidRDefault="00380BCF" w:rsidP="00380BCF">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Mapa de procesos</w:t>
      </w:r>
    </w:p>
    <w:p w14:paraId="23E952B8" w14:textId="2555AF24" w:rsidR="00380BCF" w:rsidRPr="009E3E41" w:rsidRDefault="00E2083F" w:rsidP="00E2083F">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6A5BBA84" w14:textId="77777777" w:rsidR="00F85460" w:rsidRDefault="00F85460">
      <w:pPr>
        <w:spacing w:before="0" w:after="160" w:line="259" w:lineRule="auto"/>
        <w:ind w:firstLine="0"/>
        <w:rPr>
          <w:rStyle w:val="FiguraCar"/>
          <w:rFonts w:asciiTheme="minorHAnsi" w:hAnsiTheme="minorHAnsi"/>
        </w:rPr>
      </w:pPr>
      <w:r>
        <w:rPr>
          <w:rStyle w:val="FiguraCar"/>
          <w:rFonts w:asciiTheme="minorHAnsi" w:hAnsiTheme="minorHAnsi"/>
        </w:rPr>
        <w:br w:type="page"/>
      </w:r>
    </w:p>
    <w:p w14:paraId="73FEFD8D" w14:textId="77622296" w:rsidR="00295F5C" w:rsidRPr="009E3E41" w:rsidRDefault="006E0D7F" w:rsidP="006E0D7F">
      <w:pPr>
        <w:jc w:val="center"/>
        <w:rPr>
          <w:rStyle w:val="Textoennegrita"/>
          <w:rFonts w:asciiTheme="minorHAnsi" w:hAnsiTheme="minorHAnsi" w:cstheme="minorHAnsi"/>
          <w:b w:val="0"/>
          <w:bCs w:val="0"/>
          <w:sz w:val="28"/>
          <w:szCs w:val="28"/>
        </w:rPr>
      </w:pPr>
      <w:r w:rsidRPr="009E3E41">
        <w:rPr>
          <w:rStyle w:val="FiguraCar"/>
          <w:rFonts w:asciiTheme="minorHAnsi" w:hAnsiTheme="minorHAnsi"/>
        </w:rPr>
        <w:t>Figura 1</w:t>
      </w:r>
      <w:r w:rsidR="00EE4C97">
        <w:rPr>
          <w:rStyle w:val="FiguraCar"/>
          <w:rFonts w:asciiTheme="minorHAnsi" w:hAnsiTheme="minorHAnsi"/>
        </w:rPr>
        <w:t>1</w:t>
      </w:r>
      <w:r w:rsidRPr="009E3E41">
        <w:rPr>
          <w:rStyle w:val="Textoennegrita"/>
          <w:rFonts w:asciiTheme="minorHAnsi" w:hAnsiTheme="minorHAnsi" w:cstheme="minorHAnsi"/>
          <w:b w:val="0"/>
          <w:bCs w:val="0"/>
          <w:sz w:val="28"/>
          <w:szCs w:val="28"/>
        </w:rPr>
        <w:t xml:space="preserve">. </w:t>
      </w:r>
      <w:r w:rsidRPr="009E3E41">
        <w:rPr>
          <w:rStyle w:val="Textoennegrita"/>
          <w:rFonts w:asciiTheme="minorHAnsi" w:hAnsiTheme="minorHAnsi" w:cstheme="minorHAnsi"/>
          <w:b w:val="0"/>
          <w:bCs w:val="0"/>
          <w:i/>
          <w:iCs/>
          <w:sz w:val="28"/>
          <w:szCs w:val="28"/>
        </w:rPr>
        <w:t>Esquema de mapa de procesos</w:t>
      </w:r>
    </w:p>
    <w:p w14:paraId="40A5C392" w14:textId="6038EA46" w:rsidR="006E0D7F" w:rsidRPr="009E3E41" w:rsidRDefault="00295F5C" w:rsidP="00036777">
      <w:pPr>
        <w:ind w:firstLine="0"/>
        <w:jc w:val="center"/>
        <w:rPr>
          <w:rStyle w:val="Textoennegrita"/>
          <w:rFonts w:asciiTheme="minorHAnsi" w:hAnsiTheme="minorHAnsi" w:cstheme="minorHAnsi"/>
          <w:b w:val="0"/>
          <w:bCs w:val="0"/>
          <w:sz w:val="28"/>
          <w:szCs w:val="28"/>
        </w:rPr>
      </w:pPr>
      <w:r w:rsidRPr="009E3E41">
        <w:rPr>
          <w:rFonts w:asciiTheme="minorHAnsi" w:hAnsiTheme="minorHAnsi" w:cstheme="minorHAnsi"/>
          <w:noProof/>
          <w:sz w:val="28"/>
          <w:szCs w:val="28"/>
        </w:rPr>
        <w:drawing>
          <wp:inline distT="0" distB="0" distL="0" distR="0" wp14:anchorId="0280675C" wp14:editId="4EAD5034">
            <wp:extent cx="6064845" cy="2362200"/>
            <wp:effectExtent l="0" t="0" r="0" b="0"/>
            <wp:docPr id="9" name="Gráfico 9" descr="Figura 14. Esquema de mapa de procesos&#10;&#10;En la figura se observa en el centro de arriba hacia abajo: procesos estratégicos, procesos misionales u operativos, procesos apoyo, proceso de seguimiento y control, a un lado se tiene necesidades del mercado o clientes, al otro lado se tiene satisfacción del mercado 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4. Esquema de mapa de procesos&#10;&#10;En la figura se observa en el centro de arriba hacia abajo: procesos estratégicos, procesos misionales u operativos, procesos apoyo, proceso de seguimiento y control, a un lado se tiene necesidades del mercado o clientes, al otro lado se tiene satisfacción del mercado o client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81127" cy="2368542"/>
                    </a:xfrm>
                    <a:prstGeom prst="rect">
                      <a:avLst/>
                    </a:prstGeom>
                  </pic:spPr>
                </pic:pic>
              </a:graphicData>
            </a:graphic>
          </wp:inline>
        </w:drawing>
      </w:r>
    </w:p>
    <w:p w14:paraId="440C0BA7" w14:textId="77777777" w:rsidR="00163EF7" w:rsidRPr="009E3E41" w:rsidRDefault="00163EF7" w:rsidP="00163EF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Entonces, ¿cuál es la definición de proceso?</w:t>
      </w:r>
    </w:p>
    <w:p w14:paraId="6E79528E" w14:textId="1D27EAF9" w:rsidR="00A22D92" w:rsidRPr="009E3E41" w:rsidRDefault="00163EF7" w:rsidP="00163EF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Un proceso es un conjunto de pasos, fases o actividades ordenadas de manera lógica y secuencial, que se relacionan entre sí o que interactúan con otros conjuntos de procesos o actividades.</w:t>
      </w:r>
    </w:p>
    <w:p w14:paraId="4F287B78" w14:textId="564A0767" w:rsidR="0047477D"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Entre todos los procesos se permite convertir la entrada (requisitos, recursos, etc.) en salidas deseadas (logros, avances en bienes</w:t>
      </w:r>
      <w:r w:rsidR="00F62537"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productos, servicios), en una cadena definida 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Pr="009E3E41" w:rsidRDefault="0047477D" w:rsidP="004747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Pero revisemos los diferentes tipos de proceso:</w:t>
      </w:r>
    </w:p>
    <w:p w14:paraId="6B5AA15B" w14:textId="77777777" w:rsidR="00F67730" w:rsidRDefault="00F6773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03981E46" w14:textId="46DEC5E4" w:rsidR="0047477D" w:rsidRPr="00F67730" w:rsidRDefault="0047477D"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estratégicos</w:t>
      </w:r>
    </w:p>
    <w:p w14:paraId="7B738A8D" w14:textId="7DCE1075" w:rsidR="0047477D" w:rsidRPr="00F67730" w:rsidRDefault="0047477D"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F67730" w:rsidRDefault="00BD6CF2"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misionales u operativos</w:t>
      </w:r>
    </w:p>
    <w:p w14:paraId="6311A590" w14:textId="4DCAA0C4" w:rsidR="00D96C56" w:rsidRPr="00F67730" w:rsidRDefault="00BD6CF2"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aquellos que permiten recoge</w:t>
      </w:r>
      <w:r w:rsidR="00993445"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 xml:space="preserve"> las necesidades de los clientes y convierten en realidad los bienes</w:t>
      </w:r>
      <w:r w:rsidR="00993445"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productos o servicios que oferta la empresa, por ende, son los que satisfacen las necesidades tácitamente a los clientes.</w:t>
      </w:r>
    </w:p>
    <w:p w14:paraId="7124F7AD" w14:textId="77777777" w:rsidR="00806686" w:rsidRPr="00F67730" w:rsidRDefault="00806686" w:rsidP="00D10C23">
      <w:pPr>
        <w:pStyle w:val="Prrafodelista"/>
        <w:numPr>
          <w:ilvl w:val="0"/>
          <w:numId w:val="48"/>
        </w:numPr>
        <w:rPr>
          <w:rStyle w:val="Textoennegrita"/>
          <w:rFonts w:asciiTheme="minorHAnsi" w:hAnsiTheme="minorHAnsi" w:cstheme="minorHAnsi"/>
          <w:sz w:val="28"/>
          <w:szCs w:val="28"/>
        </w:rPr>
      </w:pPr>
      <w:r w:rsidRPr="00F67730">
        <w:rPr>
          <w:rStyle w:val="Textoennegrita"/>
          <w:rFonts w:asciiTheme="minorHAnsi" w:hAnsiTheme="minorHAnsi" w:cstheme="minorHAnsi"/>
          <w:sz w:val="28"/>
          <w:szCs w:val="28"/>
        </w:rPr>
        <w:t>Procesos de apoyo</w:t>
      </w:r>
    </w:p>
    <w:p w14:paraId="521F57FC" w14:textId="004BE1D8" w:rsidR="00BD6CF2" w:rsidRPr="00F67730" w:rsidRDefault="00806686" w:rsidP="00F67730">
      <w:pPr>
        <w:pStyle w:val="Prrafodelista"/>
        <w:numPr>
          <w:ilvl w:val="0"/>
          <w:numId w:val="0"/>
        </w:numPr>
        <w:ind w:left="1429"/>
        <w:rPr>
          <w:rStyle w:val="Textoennegrita"/>
          <w:rFonts w:asciiTheme="minorHAnsi" w:hAnsiTheme="minorHAnsi" w:cstheme="minorHAnsi"/>
          <w:b w:val="0"/>
          <w:bCs w:val="0"/>
          <w:sz w:val="28"/>
          <w:szCs w:val="28"/>
        </w:rPr>
      </w:pPr>
      <w:r w:rsidRPr="00F67730">
        <w:rPr>
          <w:rStyle w:val="Textoennegrita"/>
          <w:rFonts w:asciiTheme="minorHAnsi" w:hAnsiTheme="minorHAnsi" w:cstheme="minorHAnsi"/>
          <w:b w:val="0"/>
          <w:bCs w:val="0"/>
          <w:sz w:val="28"/>
          <w:szCs w:val="28"/>
        </w:rPr>
        <w:t>Son los procesos que soportan la operación de la empresa, son esenciales para su funcionamiento, así no se relacionan muchas veces con el bien</w:t>
      </w:r>
      <w:r w:rsidR="00A42B62" w:rsidRPr="00F67730">
        <w:rPr>
          <w:rStyle w:val="Textoennegrita"/>
          <w:rFonts w:asciiTheme="minorHAnsi" w:hAnsiTheme="minorHAnsi" w:cstheme="minorHAnsi"/>
          <w:b w:val="0"/>
          <w:bCs w:val="0"/>
          <w:sz w:val="28"/>
          <w:szCs w:val="28"/>
        </w:rPr>
        <w:t>,</w:t>
      </w:r>
      <w:r w:rsidRPr="00F67730">
        <w:rPr>
          <w:rStyle w:val="Textoennegrita"/>
          <w:rFonts w:asciiTheme="minorHAnsi" w:hAnsiTheme="minorHAnsi" w:cstheme="minorHAnsi"/>
          <w:b w:val="0"/>
          <w:bCs w:val="0"/>
          <w:sz w:val="28"/>
          <w:szCs w:val="28"/>
        </w:rPr>
        <w:t xml:space="preserve"> producto o servicio directamente. En este tipo se encuentran los procesos de </w:t>
      </w:r>
      <w:r w:rsidR="00E84B5D" w:rsidRPr="00F67730">
        <w:rPr>
          <w:rStyle w:val="Textoennegrita"/>
          <w:rFonts w:asciiTheme="minorHAnsi" w:hAnsiTheme="minorHAnsi" w:cstheme="minorHAnsi"/>
          <w:b w:val="0"/>
          <w:bCs w:val="0"/>
          <w:sz w:val="28"/>
          <w:szCs w:val="28"/>
        </w:rPr>
        <w:t>r</w:t>
      </w:r>
      <w:r w:rsidRPr="00F67730">
        <w:rPr>
          <w:rStyle w:val="Textoennegrita"/>
          <w:rFonts w:asciiTheme="minorHAnsi" w:hAnsiTheme="minorHAnsi" w:cstheme="minorHAnsi"/>
          <w:b w:val="0"/>
          <w:bCs w:val="0"/>
          <w:sz w:val="28"/>
          <w:szCs w:val="28"/>
        </w:rPr>
        <w:t>ecursos</w:t>
      </w:r>
      <w:r w:rsidR="00E84B5D" w:rsidRPr="00F67730">
        <w:rPr>
          <w:rStyle w:val="Textoennegrita"/>
          <w:rFonts w:asciiTheme="minorHAnsi" w:hAnsiTheme="minorHAnsi" w:cstheme="minorHAnsi"/>
          <w:b w:val="0"/>
          <w:bCs w:val="0"/>
          <w:sz w:val="28"/>
          <w:szCs w:val="28"/>
        </w:rPr>
        <w:t xml:space="preserve"> h</w:t>
      </w:r>
      <w:r w:rsidRPr="00F67730">
        <w:rPr>
          <w:rStyle w:val="Textoennegrita"/>
          <w:rFonts w:asciiTheme="minorHAnsi" w:hAnsiTheme="minorHAnsi" w:cstheme="minorHAnsi"/>
          <w:b w:val="0"/>
          <w:bCs w:val="0"/>
          <w:sz w:val="28"/>
          <w:szCs w:val="28"/>
        </w:rPr>
        <w:t xml:space="preserve">umanos, de </w:t>
      </w:r>
      <w:r w:rsidR="00E84B5D" w:rsidRPr="00F67730">
        <w:rPr>
          <w:rStyle w:val="Textoennegrita"/>
          <w:rFonts w:asciiTheme="minorHAnsi" w:hAnsiTheme="minorHAnsi" w:cstheme="minorHAnsi"/>
          <w:b w:val="0"/>
          <w:bCs w:val="0"/>
          <w:sz w:val="28"/>
          <w:szCs w:val="28"/>
        </w:rPr>
        <w:t>s</w:t>
      </w:r>
      <w:r w:rsidRPr="00F67730">
        <w:rPr>
          <w:rStyle w:val="Textoennegrita"/>
          <w:rFonts w:asciiTheme="minorHAnsi" w:hAnsiTheme="minorHAnsi" w:cstheme="minorHAnsi"/>
          <w:b w:val="0"/>
          <w:bCs w:val="0"/>
          <w:sz w:val="28"/>
          <w:szCs w:val="28"/>
        </w:rPr>
        <w:t xml:space="preserve">istemas y procesamiento de </w:t>
      </w:r>
      <w:r w:rsidR="00E84B5D" w:rsidRPr="00F67730">
        <w:rPr>
          <w:rStyle w:val="Textoennegrita"/>
          <w:rFonts w:asciiTheme="minorHAnsi" w:hAnsiTheme="minorHAnsi" w:cstheme="minorHAnsi"/>
          <w:b w:val="0"/>
          <w:bCs w:val="0"/>
          <w:sz w:val="28"/>
          <w:szCs w:val="28"/>
        </w:rPr>
        <w:t>i</w:t>
      </w:r>
      <w:r w:rsidRPr="00F67730">
        <w:rPr>
          <w:rStyle w:val="Textoennegrita"/>
          <w:rFonts w:asciiTheme="minorHAnsi" w:hAnsiTheme="minorHAnsi" w:cstheme="minorHAnsi"/>
          <w:b w:val="0"/>
          <w:bCs w:val="0"/>
          <w:sz w:val="28"/>
          <w:szCs w:val="28"/>
        </w:rPr>
        <w:t xml:space="preserve">nformación, de </w:t>
      </w:r>
      <w:r w:rsidR="00E84B5D" w:rsidRPr="00F67730">
        <w:rPr>
          <w:rStyle w:val="Textoennegrita"/>
          <w:rFonts w:asciiTheme="minorHAnsi" w:hAnsiTheme="minorHAnsi" w:cstheme="minorHAnsi"/>
          <w:b w:val="0"/>
          <w:bCs w:val="0"/>
          <w:sz w:val="28"/>
          <w:szCs w:val="28"/>
        </w:rPr>
        <w:t>c</w:t>
      </w:r>
      <w:r w:rsidRPr="00F67730">
        <w:rPr>
          <w:rStyle w:val="Textoennegrita"/>
          <w:rFonts w:asciiTheme="minorHAnsi" w:hAnsiTheme="minorHAnsi" w:cstheme="minorHAnsi"/>
          <w:b w:val="0"/>
          <w:bCs w:val="0"/>
          <w:sz w:val="28"/>
          <w:szCs w:val="28"/>
        </w:rPr>
        <w:t xml:space="preserve">ompras, </w:t>
      </w:r>
      <w:r w:rsidR="00E84B5D" w:rsidRPr="00F67730">
        <w:rPr>
          <w:rStyle w:val="Textoennegrita"/>
          <w:rFonts w:asciiTheme="minorHAnsi" w:hAnsiTheme="minorHAnsi" w:cstheme="minorHAnsi"/>
          <w:b w:val="0"/>
          <w:bCs w:val="0"/>
          <w:sz w:val="28"/>
          <w:szCs w:val="28"/>
        </w:rPr>
        <w:t>a</w:t>
      </w:r>
      <w:r w:rsidRPr="00F67730">
        <w:rPr>
          <w:rStyle w:val="Textoennegrita"/>
          <w:rFonts w:asciiTheme="minorHAnsi" w:hAnsiTheme="minorHAnsi" w:cstheme="minorHAnsi"/>
          <w:b w:val="0"/>
          <w:bCs w:val="0"/>
          <w:sz w:val="28"/>
          <w:szCs w:val="28"/>
        </w:rPr>
        <w:t>lmacenamiento, contabilidad, entre otros.</w:t>
      </w:r>
    </w:p>
    <w:p w14:paraId="6626CE43" w14:textId="11F3232D" w:rsidR="00806686" w:rsidRPr="009E3E41" w:rsidRDefault="00BA7440"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Ahora, conozcamos los pasos que se deben seguir para aplicar el modelo de gestión por procesos:</w:t>
      </w:r>
    </w:p>
    <w:p w14:paraId="023905DE" w14:textId="3D347D9B" w:rsidR="00077F38" w:rsidRPr="009E3E41" w:rsidRDefault="00077F38" w:rsidP="00806686">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Pasos para aplicar el modelo de gestión por procesos:</w:t>
      </w:r>
    </w:p>
    <w:p w14:paraId="3DB66CEA" w14:textId="77777777" w:rsidR="004967BA" w:rsidRPr="00B606BF" w:rsidRDefault="00BA7440"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Identificar entradas al proceso</w:t>
      </w:r>
      <w:r w:rsidRPr="00B606BF">
        <w:rPr>
          <w:rStyle w:val="Textoennegrita"/>
          <w:rFonts w:asciiTheme="minorHAnsi" w:hAnsiTheme="minorHAnsi" w:cstheme="minorHAnsi"/>
          <w:b w:val="0"/>
          <w:bCs w:val="0"/>
          <w:sz w:val="28"/>
          <w:szCs w:val="28"/>
        </w:rPr>
        <w:t xml:space="preserve">: requisitos, </w:t>
      </w:r>
      <w:r w:rsidR="00077F38"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 xml:space="preserve">emandas,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 xml:space="preserve">roductos, </w:t>
      </w:r>
      <w:r w:rsidR="00077F38"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ervicios </w:t>
      </w:r>
      <w:proofErr w:type="gramStart"/>
      <w:r w:rsidRPr="00B606BF">
        <w:rPr>
          <w:rStyle w:val="Textoennegrita"/>
          <w:rFonts w:asciiTheme="minorHAnsi" w:hAnsiTheme="minorHAnsi" w:cstheme="minorHAnsi"/>
          <w:b w:val="0"/>
          <w:bCs w:val="0"/>
          <w:sz w:val="28"/>
          <w:szCs w:val="28"/>
        </w:rPr>
        <w:t>a</w:t>
      </w:r>
      <w:proofErr w:type="gramEnd"/>
      <w:r w:rsidRPr="00B606BF">
        <w:rPr>
          <w:rStyle w:val="Textoennegrita"/>
          <w:rFonts w:asciiTheme="minorHAnsi" w:hAnsiTheme="minorHAnsi" w:cstheme="minorHAnsi"/>
          <w:b w:val="0"/>
          <w:bCs w:val="0"/>
          <w:sz w:val="28"/>
          <w:szCs w:val="28"/>
        </w:rPr>
        <w:t xml:space="preserve"> obtener, </w:t>
      </w:r>
      <w:r w:rsidR="00077F38" w:rsidRPr="00B606BF">
        <w:rPr>
          <w:rStyle w:val="Textoennegrita"/>
          <w:rFonts w:asciiTheme="minorHAnsi" w:hAnsiTheme="minorHAnsi" w:cstheme="minorHAnsi"/>
          <w:b w:val="0"/>
          <w:bCs w:val="0"/>
          <w:sz w:val="28"/>
          <w:szCs w:val="28"/>
        </w:rPr>
        <w:t>p</w:t>
      </w:r>
      <w:r w:rsidRPr="00B606BF">
        <w:rPr>
          <w:rStyle w:val="Textoennegrita"/>
          <w:rFonts w:asciiTheme="minorHAnsi" w:hAnsiTheme="minorHAnsi" w:cstheme="minorHAnsi"/>
          <w:b w:val="0"/>
          <w:bCs w:val="0"/>
          <w:sz w:val="28"/>
          <w:szCs w:val="28"/>
        </w:rPr>
        <w:t>roveedores.</w:t>
      </w:r>
      <w:r w:rsidR="004967BA" w:rsidRPr="00B606BF">
        <w:rPr>
          <w:rStyle w:val="Textoennegrita"/>
          <w:rFonts w:asciiTheme="minorHAnsi" w:hAnsiTheme="minorHAnsi" w:cstheme="minorHAnsi"/>
          <w:b w:val="0"/>
          <w:bCs w:val="0"/>
          <w:sz w:val="28"/>
          <w:szCs w:val="28"/>
        </w:rPr>
        <w:t xml:space="preserve"> En procesos iniciales, el proveedor es de naturaleza externa; en los demás procesos regularmente los </w:t>
      </w:r>
      <w:proofErr w:type="spellStart"/>
      <w:r w:rsidR="004967BA" w:rsidRPr="00B606BF">
        <w:rPr>
          <w:rStyle w:val="Textoennegrita"/>
          <w:rFonts w:asciiTheme="minorHAnsi" w:hAnsiTheme="minorHAnsi" w:cstheme="minorHAnsi"/>
          <w:b w:val="0"/>
          <w:bCs w:val="0"/>
          <w:sz w:val="28"/>
          <w:szCs w:val="28"/>
        </w:rPr>
        <w:t>proveedores</w:t>
      </w:r>
      <w:proofErr w:type="spellEnd"/>
      <w:r w:rsidR="004967BA" w:rsidRPr="00B606BF">
        <w:rPr>
          <w:rStyle w:val="Textoennegrita"/>
          <w:rFonts w:asciiTheme="minorHAnsi" w:hAnsiTheme="minorHAnsi" w:cstheme="minorHAnsi"/>
          <w:b w:val="0"/>
          <w:bCs w:val="0"/>
          <w:sz w:val="28"/>
          <w:szCs w:val="28"/>
        </w:rPr>
        <w:t xml:space="preserve"> son los </w:t>
      </w:r>
      <w:proofErr w:type="spellStart"/>
      <w:r w:rsidR="004967BA" w:rsidRPr="00B606BF">
        <w:rPr>
          <w:rStyle w:val="Textoennegrita"/>
          <w:rFonts w:asciiTheme="minorHAnsi" w:hAnsiTheme="minorHAnsi" w:cstheme="minorHAnsi"/>
          <w:b w:val="0"/>
          <w:bCs w:val="0"/>
          <w:sz w:val="28"/>
          <w:szCs w:val="28"/>
        </w:rPr>
        <w:t>resultados</w:t>
      </w:r>
      <w:proofErr w:type="spellEnd"/>
      <w:r w:rsidR="004967BA" w:rsidRPr="00B606BF">
        <w:rPr>
          <w:rStyle w:val="Textoennegrita"/>
          <w:rFonts w:asciiTheme="minorHAnsi" w:hAnsiTheme="minorHAnsi" w:cstheme="minorHAnsi"/>
          <w:b w:val="0"/>
          <w:bCs w:val="0"/>
          <w:sz w:val="28"/>
          <w:szCs w:val="28"/>
        </w:rPr>
        <w:t xml:space="preserve"> de </w:t>
      </w:r>
      <w:proofErr w:type="spellStart"/>
      <w:r w:rsidR="004967BA" w:rsidRPr="00B606BF">
        <w:rPr>
          <w:rStyle w:val="Textoennegrita"/>
          <w:rFonts w:asciiTheme="minorHAnsi" w:hAnsiTheme="minorHAnsi" w:cstheme="minorHAnsi"/>
          <w:b w:val="0"/>
          <w:bCs w:val="0"/>
          <w:sz w:val="28"/>
          <w:szCs w:val="28"/>
        </w:rPr>
        <w:t>otros</w:t>
      </w:r>
      <w:proofErr w:type="spellEnd"/>
      <w:r w:rsidR="004967BA" w:rsidRPr="00B606BF">
        <w:rPr>
          <w:rStyle w:val="Textoennegrita"/>
          <w:rFonts w:asciiTheme="minorHAnsi" w:hAnsiTheme="minorHAnsi" w:cstheme="minorHAnsi"/>
          <w:b w:val="0"/>
          <w:bCs w:val="0"/>
          <w:sz w:val="28"/>
          <w:szCs w:val="28"/>
        </w:rPr>
        <w:t xml:space="preserve"> </w:t>
      </w:r>
      <w:proofErr w:type="spellStart"/>
      <w:r w:rsidR="004967BA" w:rsidRPr="00B606BF">
        <w:rPr>
          <w:rStyle w:val="Textoennegrita"/>
          <w:rFonts w:asciiTheme="minorHAnsi" w:hAnsiTheme="minorHAnsi" w:cstheme="minorHAnsi"/>
          <w:b w:val="0"/>
          <w:bCs w:val="0"/>
          <w:sz w:val="28"/>
          <w:szCs w:val="28"/>
        </w:rPr>
        <w:t>procesos</w:t>
      </w:r>
      <w:proofErr w:type="spellEnd"/>
      <w:r w:rsidR="004967BA" w:rsidRPr="00B606BF">
        <w:rPr>
          <w:rStyle w:val="Textoennegrita"/>
          <w:rFonts w:asciiTheme="minorHAnsi" w:hAnsiTheme="minorHAnsi" w:cstheme="minorHAnsi"/>
          <w:b w:val="0"/>
          <w:bCs w:val="0"/>
          <w:sz w:val="28"/>
          <w:szCs w:val="28"/>
        </w:rPr>
        <w:t xml:space="preserve"> de la </w:t>
      </w:r>
      <w:proofErr w:type="spellStart"/>
      <w:r w:rsidR="004967BA" w:rsidRPr="00B606BF">
        <w:rPr>
          <w:rStyle w:val="Textoennegrita"/>
          <w:rFonts w:asciiTheme="minorHAnsi" w:hAnsiTheme="minorHAnsi" w:cstheme="minorHAnsi"/>
          <w:b w:val="0"/>
          <w:bCs w:val="0"/>
          <w:sz w:val="28"/>
          <w:szCs w:val="28"/>
        </w:rPr>
        <w:t>empresa</w:t>
      </w:r>
      <w:proofErr w:type="spellEnd"/>
      <w:r w:rsidR="004967BA" w:rsidRPr="00B606BF">
        <w:rPr>
          <w:rStyle w:val="Textoennegrita"/>
          <w:rFonts w:asciiTheme="minorHAnsi" w:hAnsiTheme="minorHAnsi" w:cstheme="minorHAnsi"/>
          <w:b w:val="0"/>
          <w:bCs w:val="0"/>
          <w:sz w:val="28"/>
          <w:szCs w:val="28"/>
        </w:rPr>
        <w:t>.</w:t>
      </w:r>
    </w:p>
    <w:p w14:paraId="13581FC9" w14:textId="2DD5BD2F" w:rsidR="00077F38" w:rsidRPr="00B606BF" w:rsidRDefault="00903A36"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Objetivos del proceso</w:t>
      </w:r>
      <w:r w:rsidRPr="00B606BF">
        <w:rPr>
          <w:rStyle w:val="Textoennegrita"/>
          <w:rFonts w:asciiTheme="minorHAnsi" w:hAnsiTheme="minorHAnsi" w:cstheme="minorHAnsi"/>
          <w:b w:val="0"/>
          <w:bCs w:val="0"/>
          <w:sz w:val="28"/>
          <w:szCs w:val="28"/>
        </w:rPr>
        <w:t>: conjunto de actividades, ordenados lógica y secuencialmente en un diagrama de flujo de proceso, que se construye por bloques.</w:t>
      </w:r>
    </w:p>
    <w:p w14:paraId="58DE4457" w14:textId="77777777" w:rsidR="00194A03" w:rsidRPr="00B606BF" w:rsidRDefault="00194A0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Determinar el método</w:t>
      </w:r>
      <w:r w:rsidRPr="00B606BF">
        <w:rPr>
          <w:rStyle w:val="Textoennegrita"/>
          <w:rFonts w:asciiTheme="minorHAnsi" w:hAnsiTheme="minorHAnsi" w:cstheme="minorHAnsi"/>
          <w:b w:val="0"/>
          <w:bCs w:val="0"/>
          <w:sz w:val="28"/>
          <w:szCs w:val="28"/>
        </w:rPr>
        <w:t xml:space="preserve">: </w:t>
      </w:r>
    </w:p>
    <w:p w14:paraId="5947D16F" w14:textId="3F901FC9"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Cantidad, calidad</w:t>
      </w:r>
    </w:p>
    <w:p w14:paraId="641A93D5" w14:textId="7A68A974"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proofErr w:type="gramStart"/>
      <w:r w:rsidRPr="009E3E41">
        <w:rPr>
          <w:rStyle w:val="Textoennegrita"/>
          <w:rFonts w:asciiTheme="minorHAnsi" w:hAnsiTheme="minorHAnsi" w:cstheme="minorHAnsi"/>
          <w:b w:val="0"/>
          <w:bCs w:val="0"/>
          <w:sz w:val="28"/>
          <w:szCs w:val="28"/>
          <w:lang w:val="es-CO"/>
        </w:rPr>
        <w:t>Recursos a utilizar</w:t>
      </w:r>
      <w:proofErr w:type="gramEnd"/>
    </w:p>
    <w:p w14:paraId="05963F87" w14:textId="165A6736" w:rsidR="00194A03"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Tiempo para la obtención de los resultados</w:t>
      </w:r>
    </w:p>
    <w:p w14:paraId="0549CFA8" w14:textId="023DF525" w:rsidR="00903A36" w:rsidRPr="009E3E41"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Costos, entre otros.</w:t>
      </w:r>
    </w:p>
    <w:p w14:paraId="51BE1C79" w14:textId="34A0A132" w:rsidR="00194A03" w:rsidRPr="00B606BF" w:rsidRDefault="006E5163"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Recursos</w:t>
      </w:r>
      <w:r w:rsidRPr="00B606BF">
        <w:rPr>
          <w:rStyle w:val="Textoennegrita"/>
          <w:rFonts w:asciiTheme="minorHAnsi" w:hAnsiTheme="minorHAnsi" w:cstheme="minorHAnsi"/>
          <w:b w:val="0"/>
          <w:bCs w:val="0"/>
          <w:sz w:val="28"/>
          <w:szCs w:val="28"/>
        </w:rPr>
        <w:t xml:space="preserve">: </w:t>
      </w:r>
      <w:r w:rsidR="00592F24" w:rsidRPr="00B606BF">
        <w:rPr>
          <w:rStyle w:val="Textoennegrita"/>
          <w:rFonts w:asciiTheme="minorHAnsi" w:hAnsiTheme="minorHAnsi" w:cstheme="minorHAnsi"/>
          <w:b w:val="0"/>
          <w:bCs w:val="0"/>
          <w:sz w:val="28"/>
          <w:szCs w:val="28"/>
        </w:rPr>
        <w:t>d</w:t>
      </w:r>
      <w:r w:rsidRPr="00B606BF">
        <w:rPr>
          <w:rStyle w:val="Textoennegrita"/>
          <w:rFonts w:asciiTheme="minorHAnsi" w:hAnsiTheme="minorHAnsi" w:cstheme="minorHAnsi"/>
          <w:b w:val="0"/>
          <w:bCs w:val="0"/>
          <w:sz w:val="28"/>
          <w:szCs w:val="28"/>
        </w:rPr>
        <w:t>eterminar los recursos que se necesitan para el desarrollo de las actividades del proceso y producir las salidas o producto</w:t>
      </w:r>
      <w:r w:rsidR="00655E16" w:rsidRPr="00B606BF">
        <w:rPr>
          <w:rStyle w:val="Textoennegrita"/>
          <w:rFonts w:asciiTheme="minorHAnsi" w:hAnsiTheme="minorHAnsi" w:cstheme="minorHAnsi"/>
          <w:b w:val="0"/>
          <w:bCs w:val="0"/>
          <w:sz w:val="28"/>
          <w:szCs w:val="28"/>
        </w:rPr>
        <w:t>s,</w:t>
      </w:r>
      <w:r w:rsidRPr="00B606BF">
        <w:rPr>
          <w:rStyle w:val="Textoennegrita"/>
          <w:rFonts w:asciiTheme="minorHAnsi" w:hAnsiTheme="minorHAnsi" w:cstheme="minorHAnsi"/>
          <w:b w:val="0"/>
          <w:bCs w:val="0"/>
          <w:sz w:val="28"/>
          <w:szCs w:val="28"/>
        </w:rPr>
        <w:t xml:space="preserve"> entre los recursos están: materias primas, insumos y suministros, maquinaria y equipo, herramientas, información, etc.</w:t>
      </w:r>
    </w:p>
    <w:p w14:paraId="040EFC69" w14:textId="374C6D58" w:rsidR="006E5163" w:rsidRPr="00B606BF" w:rsidRDefault="00592F24"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Equipo de trabajo</w:t>
      </w:r>
      <w:r w:rsidRPr="00B606BF">
        <w:rPr>
          <w:rStyle w:val="Textoennegrita"/>
          <w:rFonts w:asciiTheme="minorHAnsi" w:hAnsiTheme="minorHAnsi" w:cstheme="minorHAnsi"/>
          <w:b w:val="0"/>
          <w:bCs w:val="0"/>
          <w:sz w:val="28"/>
          <w:szCs w:val="28"/>
        </w:rPr>
        <w:t>: definir las competencias profesionales u operativas que requiere el método del proceso.</w:t>
      </w:r>
    </w:p>
    <w:p w14:paraId="627AB6DF" w14:textId="54E73ACE" w:rsidR="00592F24" w:rsidRPr="00B606BF" w:rsidRDefault="00FA12A5"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Líder</w:t>
      </w:r>
      <w:r w:rsidRPr="00B606BF">
        <w:rPr>
          <w:rStyle w:val="Textoennegrita"/>
          <w:rFonts w:asciiTheme="minorHAnsi" w:hAnsiTheme="minorHAnsi" w:cstheme="minorHAnsi"/>
          <w:b w:val="0"/>
          <w:bCs w:val="0"/>
          <w:sz w:val="28"/>
          <w:szCs w:val="28"/>
        </w:rPr>
        <w:t>: definir el responsable del proceso.</w:t>
      </w:r>
    </w:p>
    <w:p w14:paraId="227D4027" w14:textId="474EBB6C" w:rsidR="00FA12A5" w:rsidRPr="00B606BF" w:rsidRDefault="00A038C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Indicadores de gestión</w:t>
      </w:r>
      <w:r w:rsidRPr="00B606BF">
        <w:rPr>
          <w:rStyle w:val="Textoennegrita"/>
          <w:rFonts w:asciiTheme="minorHAnsi" w:hAnsiTheme="minorHAnsi" w:cstheme="minorHAnsi"/>
          <w:b w:val="0"/>
          <w:bCs w:val="0"/>
          <w:sz w:val="28"/>
          <w:szCs w:val="28"/>
        </w:rPr>
        <w:t>: indicadores de gestión que permitan la regulación de los recursos, la oportunidad de las entregas, la eficiencia y la eficacia.</w:t>
      </w:r>
    </w:p>
    <w:p w14:paraId="1876BB4F" w14:textId="5E30ED85" w:rsidR="00A038CD" w:rsidRPr="00B606BF" w:rsidRDefault="00A4432D" w:rsidP="00D10C23">
      <w:pPr>
        <w:pStyle w:val="Prrafodelista"/>
        <w:numPr>
          <w:ilvl w:val="0"/>
          <w:numId w:val="49"/>
        </w:numPr>
        <w:ind w:hanging="153"/>
        <w:rPr>
          <w:rStyle w:val="Textoennegrita"/>
          <w:rFonts w:asciiTheme="minorHAnsi" w:hAnsiTheme="minorHAnsi" w:cstheme="minorHAnsi"/>
          <w:b w:val="0"/>
          <w:bCs w:val="0"/>
          <w:sz w:val="28"/>
          <w:szCs w:val="28"/>
        </w:rPr>
      </w:pPr>
      <w:r w:rsidRPr="00B606BF">
        <w:rPr>
          <w:rStyle w:val="Textoennegrita"/>
          <w:rFonts w:asciiTheme="minorHAnsi" w:hAnsiTheme="minorHAnsi" w:cstheme="minorHAnsi"/>
          <w:sz w:val="28"/>
          <w:szCs w:val="28"/>
        </w:rPr>
        <w:t>Control y seguimiento:</w:t>
      </w:r>
      <w:r w:rsidRPr="00B606BF">
        <w:rPr>
          <w:rStyle w:val="Textoennegrita"/>
          <w:rFonts w:asciiTheme="minorHAnsi" w:hAnsiTheme="minorHAnsi" w:cstheme="minorHAnsi"/>
          <w:b w:val="0"/>
          <w:bCs w:val="0"/>
          <w:sz w:val="28"/>
          <w:szCs w:val="28"/>
        </w:rPr>
        <w:t xml:space="preserve"> definir los momentos de seguimiento, control y evaluación con el fin de identificar posibles desviaciones.</w:t>
      </w:r>
    </w:p>
    <w:p w14:paraId="07A6D105" w14:textId="3D6C0D33" w:rsidR="00791581" w:rsidRPr="002F5B80" w:rsidRDefault="00791581" w:rsidP="002F5B80">
      <w:pPr>
        <w:pStyle w:val="Ttulo1"/>
        <w:rPr>
          <w:rStyle w:val="Textoennegrita"/>
          <w:b/>
          <w:bCs w:val="0"/>
        </w:rPr>
      </w:pPr>
      <w:bookmarkStart w:id="15" w:name="_Toc167324603"/>
      <w:r w:rsidRPr="002F5B80">
        <w:rPr>
          <w:rStyle w:val="Textoennegrita"/>
          <w:b/>
          <w:bCs w:val="0"/>
        </w:rPr>
        <w:t xml:space="preserve">Norma </w:t>
      </w:r>
      <w:r w:rsidRPr="002F5B80">
        <w:t>ISO</w:t>
      </w:r>
      <w:r w:rsidRPr="002F5B80">
        <w:rPr>
          <w:rStyle w:val="Textoennegrita"/>
          <w:b/>
          <w:bCs w:val="0"/>
        </w:rPr>
        <w:t xml:space="preserve"> 9001</w:t>
      </w:r>
      <w:bookmarkEnd w:id="15"/>
    </w:p>
    <w:p w14:paraId="50AC1A68" w14:textId="6633F643" w:rsidR="00A4432D" w:rsidRPr="009E3E41" w:rsidRDefault="00B02BE7" w:rsidP="00194A03">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w:t>
      </w:r>
      <w:proofErr w:type="gramStart"/>
      <w:r w:rsidRPr="009E3E41">
        <w:rPr>
          <w:rStyle w:val="Textoennegrita"/>
          <w:rFonts w:asciiTheme="minorHAnsi" w:hAnsiTheme="minorHAnsi" w:cstheme="minorHAnsi"/>
          <w:b w:val="0"/>
          <w:bCs w:val="0"/>
          <w:sz w:val="28"/>
          <w:szCs w:val="28"/>
        </w:rPr>
        <w:t>que</w:t>
      </w:r>
      <w:proofErr w:type="gramEnd"/>
      <w:r w:rsidRPr="009E3E41">
        <w:rPr>
          <w:rStyle w:val="Textoennegrita"/>
          <w:rFonts w:asciiTheme="minorHAnsi" w:hAnsiTheme="minorHAnsi" w:cstheme="minorHAnsi"/>
          <w:b w:val="0"/>
          <w:bCs w:val="0"/>
          <w:sz w:val="28"/>
          <w:szCs w:val="28"/>
        </w:rPr>
        <w:t xml:space="preserv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D0E9B4E" w:rsidR="00B02BE7" w:rsidRPr="009E3E41" w:rsidRDefault="00B43B5A" w:rsidP="00B43B5A">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 esta evolución de refinamiento de la calidad, surge la </w:t>
      </w:r>
      <w:r w:rsidR="005B42FC" w:rsidRPr="009E3E41">
        <w:rPr>
          <w:rStyle w:val="Textoennegrita"/>
          <w:rFonts w:asciiTheme="minorHAnsi" w:hAnsiTheme="minorHAnsi" w:cstheme="minorHAnsi"/>
          <w:b w:val="0"/>
          <w:bCs w:val="0"/>
          <w:sz w:val="28"/>
          <w:szCs w:val="28"/>
        </w:rPr>
        <w:t>“</w:t>
      </w:r>
      <w:r w:rsidRPr="009E3E41">
        <w:rPr>
          <w:rStyle w:val="Extranjerismo"/>
          <w:rFonts w:asciiTheme="minorHAnsi" w:hAnsiTheme="minorHAnsi" w:cstheme="minorHAnsi"/>
          <w:b/>
          <w:bCs/>
          <w:i/>
          <w:iCs/>
          <w:sz w:val="28"/>
          <w:szCs w:val="28"/>
          <w:lang w:val="es-CO"/>
        </w:rPr>
        <w:t>Organización Internacional de Estandarización</w:t>
      </w:r>
      <w:r w:rsidR="005B42FC" w:rsidRPr="009E3E41">
        <w:rPr>
          <w:rStyle w:val="Textoennegrita"/>
          <w:rFonts w:asciiTheme="minorHAnsi" w:hAnsiTheme="minorHAnsi" w:cstheme="minorHAnsi"/>
          <w:b w:val="0"/>
          <w:bCs w:val="0"/>
          <w:sz w:val="28"/>
          <w:szCs w:val="28"/>
        </w:rPr>
        <w:t>”</w:t>
      </w:r>
      <w:r w:rsidRPr="009E3E41">
        <w:rPr>
          <w:rStyle w:val="Textoennegrita"/>
          <w:rFonts w:asciiTheme="minorHAnsi" w:hAnsiTheme="minorHAnsi" w:cstheme="minorHAnsi"/>
          <w:b w:val="0"/>
          <w:bCs w:val="0"/>
          <w:sz w:val="28"/>
          <w:szCs w:val="28"/>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 - ICONTEC, 2015”</w:t>
      </w:r>
      <w:r w:rsidR="00C845BA" w:rsidRPr="009E3E41">
        <w:rPr>
          <w:rStyle w:val="Textoennegrita"/>
          <w:rFonts w:asciiTheme="minorHAnsi" w:hAnsiTheme="minorHAnsi" w:cstheme="minorHAnsi"/>
          <w:b w:val="0"/>
          <w:bCs w:val="0"/>
          <w:sz w:val="28"/>
          <w:szCs w:val="28"/>
        </w:rPr>
        <w:t>.</w:t>
      </w:r>
    </w:p>
    <w:p w14:paraId="5D3CF562" w14:textId="34D377A2" w:rsidR="00804077" w:rsidRPr="009E3E41" w:rsidRDefault="00804077" w:rsidP="00804077">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¿Qué son la familia de lineamientos o normas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p>
    <w:p w14:paraId="680D6ECE" w14:textId="069E9456" w:rsidR="00B43B5A" w:rsidRPr="009E3E41" w:rsidRDefault="00804077" w:rsidP="00804077">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Son un conjunto de indicaciones que las empresas deben llevar a normas de ordenamiento y cumplimiento, que establecen las directrices para conseguir una determinada calidad del producto o servicio final, que también ayudan a definir un sistema de gestión de procesos de </w:t>
      </w:r>
      <w:proofErr w:type="gramStart"/>
      <w:r w:rsidRPr="009E3E41">
        <w:rPr>
          <w:rStyle w:val="Textoennegrita"/>
          <w:rFonts w:asciiTheme="minorHAnsi" w:hAnsiTheme="minorHAnsi" w:cstheme="minorHAnsi"/>
          <w:b w:val="0"/>
          <w:bCs w:val="0"/>
          <w:sz w:val="28"/>
          <w:szCs w:val="28"/>
        </w:rPr>
        <w:t>la misma</w:t>
      </w:r>
      <w:proofErr w:type="gramEnd"/>
      <w:r w:rsidRPr="009E3E41">
        <w:rPr>
          <w:rStyle w:val="Textoennegrita"/>
          <w:rFonts w:asciiTheme="minorHAnsi" w:hAnsiTheme="minorHAnsi" w:cstheme="minorHAnsi"/>
          <w:b w:val="0"/>
          <w:bCs w:val="0"/>
          <w:sz w:val="28"/>
          <w:szCs w:val="28"/>
        </w:rPr>
        <w:t>.</w:t>
      </w:r>
    </w:p>
    <w:p w14:paraId="3945C6B1" w14:textId="77777777" w:rsidR="00D1747D"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Pr="009E3E41" w:rsidRDefault="00D1747D"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A continuación, se presentan algunas de estas normas:</w:t>
      </w:r>
    </w:p>
    <w:p w14:paraId="7BF25888" w14:textId="35CF37DD" w:rsidR="00D1747D" w:rsidRPr="009E3E41" w:rsidRDefault="00226B13"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9000</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e</w:t>
      </w:r>
      <w:r w:rsidR="007C6470" w:rsidRPr="009E3E41">
        <w:rPr>
          <w:rStyle w:val="Textoennegrita"/>
          <w:rFonts w:asciiTheme="minorHAnsi" w:hAnsiTheme="minorHAnsi" w:cstheme="minorHAnsi"/>
          <w:b w:val="0"/>
          <w:bCs w:val="0"/>
          <w:sz w:val="28"/>
          <w:szCs w:val="28"/>
        </w:rPr>
        <w:t>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12913C69" w:rsidR="007C6470" w:rsidRPr="009E3E41" w:rsidRDefault="003E70D0"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9004</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d</w:t>
      </w:r>
      <w:r w:rsidR="004673FC" w:rsidRPr="009E3E41">
        <w:rPr>
          <w:rStyle w:val="Textoennegrita"/>
          <w:rFonts w:asciiTheme="minorHAnsi" w:hAnsiTheme="minorHAnsi" w:cstheme="minorHAnsi"/>
          <w:b w:val="0"/>
          <w:bCs w:val="0"/>
          <w:sz w:val="28"/>
          <w:szCs w:val="28"/>
        </w:rPr>
        <w:t>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40C81798" w:rsidR="004673FC" w:rsidRPr="009E3E41" w:rsidRDefault="003A2601" w:rsidP="00D1747D">
      <w:pPr>
        <w:rPr>
          <w:rStyle w:val="Textoennegrita"/>
          <w:rFonts w:asciiTheme="minorHAnsi" w:hAnsiTheme="minorHAnsi" w:cstheme="minorHAnsi"/>
          <w:b w:val="0"/>
          <w:bCs w:val="0"/>
          <w:sz w:val="28"/>
          <w:szCs w:val="28"/>
        </w:rPr>
      </w:pP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r w:rsidRPr="009E3E41">
        <w:rPr>
          <w:rStyle w:val="Textoennegrita"/>
          <w:rFonts w:asciiTheme="minorHAnsi" w:hAnsiTheme="minorHAnsi" w:cstheme="minorHAnsi"/>
          <w:b w:val="0"/>
          <w:bCs w:val="0"/>
          <w:sz w:val="28"/>
          <w:szCs w:val="28"/>
        </w:rPr>
        <w:t xml:space="preserve">: </w:t>
      </w:r>
      <w:r w:rsidR="00176CA2" w:rsidRPr="009E3E41">
        <w:rPr>
          <w:rStyle w:val="Textoennegrita"/>
          <w:rFonts w:asciiTheme="minorHAnsi" w:hAnsiTheme="minorHAnsi" w:cstheme="minorHAnsi"/>
          <w:b w:val="0"/>
          <w:bCs w:val="0"/>
          <w:sz w:val="28"/>
          <w:szCs w:val="28"/>
        </w:rPr>
        <w:t>b</w:t>
      </w:r>
      <w:r w:rsidR="00F517C8" w:rsidRPr="009E3E41">
        <w:rPr>
          <w:rStyle w:val="Textoennegrita"/>
          <w:rFonts w:asciiTheme="minorHAnsi" w:hAnsiTheme="minorHAnsi" w:cstheme="minorHAnsi"/>
          <w:b w:val="0"/>
          <w:bCs w:val="0"/>
          <w:sz w:val="28"/>
          <w:szCs w:val="28"/>
        </w:rPr>
        <w:t>usca la mejora continua en el desempeño del sistema de gestión de calidad en las empresas, logrando niveles de eficiencia por rendimientos, innovación procedimental; procura que se den mejores resultados en los proces</w:t>
      </w:r>
      <w:r w:rsidR="00696DDE" w:rsidRPr="009E3E41">
        <w:rPr>
          <w:rStyle w:val="Textoennegrita"/>
          <w:rFonts w:asciiTheme="minorHAnsi" w:hAnsiTheme="minorHAnsi" w:cstheme="minorHAnsi"/>
          <w:b w:val="0"/>
          <w:bCs w:val="0"/>
          <w:sz w:val="28"/>
          <w:szCs w:val="28"/>
        </w:rPr>
        <w:t>os.</w:t>
      </w:r>
    </w:p>
    <w:p w14:paraId="672FA729" w14:textId="6DC19F96" w:rsidR="00696DDE" w:rsidRPr="009E3E41" w:rsidRDefault="00566A09" w:rsidP="00D1747D">
      <w:pPr>
        <w:rPr>
          <w:rStyle w:val="Textoennegrita"/>
          <w:rFonts w:asciiTheme="minorHAnsi" w:hAnsiTheme="minorHAnsi" w:cstheme="minorHAnsi"/>
          <w:b w:val="0"/>
          <w:bCs w:val="0"/>
          <w:sz w:val="28"/>
          <w:szCs w:val="28"/>
        </w:rPr>
      </w:pPr>
      <w:r>
        <w:rPr>
          <w:rStyle w:val="Textoennegrita"/>
          <w:rFonts w:asciiTheme="minorHAnsi" w:hAnsiTheme="minorHAnsi" w:cstheme="minorHAnsi"/>
          <w:b w:val="0"/>
          <w:bCs w:val="0"/>
          <w:sz w:val="28"/>
          <w:szCs w:val="28"/>
        </w:rPr>
        <w:t>A continuación</w:t>
      </w:r>
      <w:r w:rsidR="00E32942" w:rsidRPr="009E3E41">
        <w:rPr>
          <w:rStyle w:val="Textoennegrita"/>
          <w:rFonts w:asciiTheme="minorHAnsi" w:hAnsiTheme="minorHAnsi" w:cstheme="minorHAnsi"/>
          <w:b w:val="0"/>
          <w:bCs w:val="0"/>
          <w:sz w:val="28"/>
          <w:szCs w:val="28"/>
        </w:rPr>
        <w:t xml:space="preserve">, algunas diferencias entre la familia de normas </w:t>
      </w:r>
      <w:r w:rsidR="00E32942" w:rsidRPr="009E3E41">
        <w:rPr>
          <w:rFonts w:asciiTheme="minorHAnsi" w:hAnsiTheme="minorHAnsi" w:cstheme="minorHAnsi"/>
          <w:sz w:val="28"/>
          <w:szCs w:val="28"/>
        </w:rPr>
        <w:t>ISO</w:t>
      </w:r>
      <w:r w:rsidR="00E32942" w:rsidRPr="009E3E41">
        <w:rPr>
          <w:rStyle w:val="Textoennegrita"/>
          <w:rFonts w:asciiTheme="minorHAnsi" w:hAnsiTheme="minorHAnsi" w:cstheme="minorHAnsi"/>
          <w:b w:val="0"/>
          <w:bCs w:val="0"/>
          <w:sz w:val="28"/>
          <w:szCs w:val="28"/>
        </w:rPr>
        <w:t xml:space="preserve"> 9000:</w:t>
      </w:r>
    </w:p>
    <w:p w14:paraId="0249E6F1" w14:textId="77777777" w:rsidR="002F5B80" w:rsidRDefault="002F5B80">
      <w:pPr>
        <w:spacing w:before="0" w:after="160" w:line="259" w:lineRule="auto"/>
        <w:ind w:firstLine="0"/>
        <w:rPr>
          <w:rStyle w:val="Textoennegrita"/>
          <w:rFonts w:asciiTheme="minorHAnsi" w:hAnsiTheme="minorHAnsi" w:cstheme="minorHAnsi"/>
          <w:sz w:val="28"/>
          <w:szCs w:val="28"/>
        </w:rPr>
      </w:pPr>
      <w:r>
        <w:rPr>
          <w:rStyle w:val="Textoennegrita"/>
          <w:rFonts w:asciiTheme="minorHAnsi" w:hAnsiTheme="minorHAnsi" w:cstheme="minorHAnsi"/>
          <w:sz w:val="28"/>
          <w:szCs w:val="28"/>
        </w:rPr>
        <w:br w:type="page"/>
      </w:r>
    </w:p>
    <w:p w14:paraId="07413F85" w14:textId="6735494C" w:rsidR="00B710B3" w:rsidRPr="009E3E41" w:rsidRDefault="00B710B3" w:rsidP="00B710B3">
      <w:pPr>
        <w:jc w:val="cente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sz w:val="28"/>
          <w:szCs w:val="28"/>
        </w:rPr>
        <w:t>Tabla 10</w:t>
      </w:r>
      <w:r w:rsidRPr="009E3E41">
        <w:rPr>
          <w:rStyle w:val="Textoennegrita"/>
          <w:rFonts w:asciiTheme="minorHAnsi" w:hAnsiTheme="minorHAnsi" w:cstheme="minorHAnsi"/>
          <w:b w:val="0"/>
          <w:bCs w:val="0"/>
          <w:sz w:val="28"/>
          <w:szCs w:val="28"/>
        </w:rPr>
        <w:t>. Diferencias entre familias de Normas ISO 9000</w:t>
      </w:r>
    </w:p>
    <w:tbl>
      <w:tblPr>
        <w:tblStyle w:val="Tablaconcuadrcula4-nfasis3"/>
        <w:tblW w:w="0" w:type="auto"/>
        <w:tblLook w:val="04A0" w:firstRow="1" w:lastRow="0" w:firstColumn="1" w:lastColumn="0" w:noHBand="0" w:noVBand="1"/>
      </w:tblPr>
      <w:tblGrid>
        <w:gridCol w:w="3320"/>
        <w:gridCol w:w="3321"/>
        <w:gridCol w:w="3321"/>
      </w:tblGrid>
      <w:tr w:rsidR="002F5B80" w14:paraId="1B31B977" w14:textId="77777777" w:rsidTr="002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B9FFA4B" w14:textId="5CCD3F9B" w:rsidR="002F5B80" w:rsidRPr="002F5B80" w:rsidRDefault="002F5B80" w:rsidP="00103DBA">
            <w:pPr>
              <w:ind w:firstLine="0"/>
              <w:jc w:val="center"/>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9000</w:t>
            </w:r>
          </w:p>
        </w:tc>
        <w:tc>
          <w:tcPr>
            <w:tcW w:w="3321" w:type="dxa"/>
          </w:tcPr>
          <w:p w14:paraId="1351CC17" w14:textId="44AF2E58" w:rsidR="002F5B80" w:rsidRPr="002F5B80" w:rsidRDefault="002F5B80" w:rsidP="00103DBA">
            <w:pPr>
              <w:ind w:firstLine="0"/>
              <w:jc w:val="center"/>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9001</w:t>
            </w:r>
          </w:p>
        </w:tc>
        <w:tc>
          <w:tcPr>
            <w:tcW w:w="3321" w:type="dxa"/>
          </w:tcPr>
          <w:p w14:paraId="440F54B7" w14:textId="374D5B10" w:rsidR="002F5B80" w:rsidRPr="002F5B80" w:rsidRDefault="002F5B80" w:rsidP="00103DBA">
            <w:pPr>
              <w:ind w:firstLine="0"/>
              <w:jc w:val="center"/>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2F5B80">
              <w:rPr>
                <w:rStyle w:val="Textoennegrita"/>
                <w:rFonts w:asciiTheme="minorHAnsi" w:hAnsiTheme="minorHAnsi" w:cstheme="minorHAnsi"/>
                <w:b/>
                <w:bCs/>
                <w:sz w:val="28"/>
                <w:szCs w:val="28"/>
              </w:rPr>
              <w:t>ISO 9004</w:t>
            </w:r>
          </w:p>
        </w:tc>
      </w:tr>
      <w:tr w:rsidR="002F5B80" w14:paraId="2C442F9F" w14:textId="77777777" w:rsidTr="002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DA4BA8F" w14:textId="1A376848" w:rsidR="002F5B80" w:rsidRPr="002F5B80" w:rsidRDefault="002F5B80" w:rsidP="00103DBA">
            <w:pPr>
              <w:ind w:firstLine="0"/>
              <w:jc w:val="center"/>
              <w:rPr>
                <w:rStyle w:val="Textoennegrita"/>
                <w:rFonts w:asciiTheme="minorHAnsi" w:hAnsiTheme="minorHAnsi" w:cstheme="minorHAnsi"/>
                <w:b/>
                <w:bCs/>
                <w:color w:val="auto"/>
                <w:sz w:val="28"/>
                <w:szCs w:val="28"/>
              </w:rPr>
            </w:pPr>
            <w:r w:rsidRPr="002F5B80">
              <w:rPr>
                <w:rFonts w:asciiTheme="minorHAnsi" w:hAnsiTheme="minorHAnsi" w:cstheme="minorHAnsi"/>
                <w:b w:val="0"/>
                <w:bCs w:val="0"/>
                <w:color w:val="auto"/>
                <w:sz w:val="28"/>
                <w:szCs w:val="28"/>
                <w:shd w:val="clear" w:color="auto" w:fill="E8E8E8"/>
              </w:rPr>
              <w:t>Se ocupa del vocabulario y los principios básicos para que las empresas y clientes hablen el mismo idioma.</w:t>
            </w:r>
          </w:p>
        </w:tc>
        <w:tc>
          <w:tcPr>
            <w:tcW w:w="3321" w:type="dxa"/>
          </w:tcPr>
          <w:p w14:paraId="1395DFDC" w14:textId="59263514" w:rsidR="002F5B80" w:rsidRPr="002F5B80" w:rsidRDefault="002F5B80" w:rsidP="00103DBA">
            <w:pPr>
              <w:ind w:firstLine="0"/>
              <w:jc w:val="center"/>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shd w:val="clear" w:color="auto" w:fill="E8E8E8"/>
              </w:rPr>
              <w:t>Define los requisitos y lineamientos de cumplimiento que establecerá la empresa para garantizar la calidad.</w:t>
            </w:r>
          </w:p>
        </w:tc>
        <w:tc>
          <w:tcPr>
            <w:tcW w:w="3321" w:type="dxa"/>
          </w:tcPr>
          <w:p w14:paraId="77B9C194" w14:textId="105A610D" w:rsidR="002F5B80" w:rsidRPr="002F5B80" w:rsidRDefault="002F5B80" w:rsidP="00103DBA">
            <w:pPr>
              <w:ind w:firstLine="0"/>
              <w:jc w:val="center"/>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2F5B80">
              <w:rPr>
                <w:rFonts w:asciiTheme="minorHAnsi" w:hAnsiTheme="minorHAnsi" w:cstheme="minorHAnsi"/>
                <w:color w:val="auto"/>
                <w:sz w:val="28"/>
                <w:szCs w:val="28"/>
              </w:rPr>
              <w:t>Promueve el mejoramiento continuo de las prácticas y otros procesos de la empresa.</w:t>
            </w:r>
          </w:p>
        </w:tc>
      </w:tr>
    </w:tbl>
    <w:p w14:paraId="456A4AEF" w14:textId="682D6877" w:rsidR="00103DBA" w:rsidRPr="009E3E41" w:rsidRDefault="00103DBA" w:rsidP="00103DBA">
      <w:pPr>
        <w:jc w:val="center"/>
        <w:rPr>
          <w:rStyle w:val="Textoennegrita"/>
          <w:rFonts w:asciiTheme="minorHAnsi" w:hAnsiTheme="minorHAnsi" w:cstheme="minorHAnsi"/>
          <w:b w:val="0"/>
          <w:bCs w:val="0"/>
          <w:sz w:val="28"/>
          <w:szCs w:val="28"/>
        </w:rPr>
      </w:pPr>
    </w:p>
    <w:p w14:paraId="2CEAFAB2" w14:textId="3530028F" w:rsidR="00103DBA" w:rsidRPr="009E3E41" w:rsidRDefault="00B40240" w:rsidP="00D1747D">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La finalidad general de la aplicación de las normas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es lograr que las empresas consigan niveles de calidad sostenible y la satisfacción del cliente, mediante el establecimiento de los procesos y una mejora continua periódica.</w:t>
      </w:r>
    </w:p>
    <w:p w14:paraId="50DDDF19" w14:textId="77777777" w:rsidR="008D0490" w:rsidRPr="009E3E41" w:rsidRDefault="008D0490" w:rsidP="008D0490">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La norma ISO 9000 se divide en siete lineamientos básicamente:</w:t>
      </w:r>
    </w:p>
    <w:p w14:paraId="13622120" w14:textId="07FA91EB"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al cliente</w:t>
      </w:r>
      <w:r w:rsidR="00F73C75" w:rsidRPr="009E3E41">
        <w:rPr>
          <w:rStyle w:val="Textoennegrita"/>
          <w:rFonts w:asciiTheme="minorHAnsi" w:hAnsiTheme="minorHAnsi" w:cstheme="minorHAnsi"/>
          <w:b w:val="0"/>
          <w:bCs w:val="0"/>
          <w:sz w:val="28"/>
          <w:szCs w:val="28"/>
          <w:lang w:val="es-CO"/>
        </w:rPr>
        <w:t>.</w:t>
      </w:r>
    </w:p>
    <w:p w14:paraId="369D858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Liderazgo gerencial.</w:t>
      </w:r>
    </w:p>
    <w:p w14:paraId="5418F2D2" w14:textId="7B18F84D"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Participación del equipo de trabajo o personal de la empresa.</w:t>
      </w:r>
    </w:p>
    <w:p w14:paraId="5C284D83"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los procesos empresariales.</w:t>
      </w:r>
    </w:p>
    <w:p w14:paraId="113271A9"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Mejora continua.</w:t>
      </w:r>
    </w:p>
    <w:p w14:paraId="573F166B" w14:textId="77777777" w:rsidR="008D0490" w:rsidRPr="009E3E41"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Enfoque basado en hechos que soporten la toma de decisiones.</w:t>
      </w:r>
    </w:p>
    <w:p w14:paraId="1279795B" w14:textId="2A4BDF4A" w:rsidR="008D0490" w:rsidRDefault="008D0490" w:rsidP="00D10C23">
      <w:pPr>
        <w:pStyle w:val="Prrafodelista"/>
        <w:numPr>
          <w:ilvl w:val="0"/>
          <w:numId w:val="30"/>
        </w:numPr>
        <w:rPr>
          <w:rStyle w:val="Textoennegrita"/>
          <w:rFonts w:asciiTheme="minorHAnsi" w:hAnsiTheme="minorHAnsi" w:cstheme="minorHAnsi"/>
          <w:b w:val="0"/>
          <w:bCs w:val="0"/>
          <w:sz w:val="28"/>
          <w:szCs w:val="28"/>
        </w:rPr>
      </w:pPr>
      <w:proofErr w:type="spellStart"/>
      <w:r w:rsidRPr="009E3E41">
        <w:rPr>
          <w:rStyle w:val="Textoennegrita"/>
          <w:rFonts w:asciiTheme="minorHAnsi" w:hAnsiTheme="minorHAnsi" w:cstheme="minorHAnsi"/>
          <w:b w:val="0"/>
          <w:bCs w:val="0"/>
          <w:sz w:val="28"/>
          <w:szCs w:val="28"/>
        </w:rPr>
        <w:t>Gestión</w:t>
      </w:r>
      <w:proofErr w:type="spellEnd"/>
      <w:r w:rsidRPr="009E3E41">
        <w:rPr>
          <w:rStyle w:val="Textoennegrita"/>
          <w:rFonts w:asciiTheme="minorHAnsi" w:hAnsiTheme="minorHAnsi" w:cstheme="minorHAnsi"/>
          <w:b w:val="0"/>
          <w:bCs w:val="0"/>
          <w:sz w:val="28"/>
          <w:szCs w:val="28"/>
        </w:rPr>
        <w:t xml:space="preserve"> de las </w:t>
      </w:r>
      <w:proofErr w:type="spellStart"/>
      <w:r w:rsidRPr="009E3E41">
        <w:rPr>
          <w:rStyle w:val="Textoennegrita"/>
          <w:rFonts w:asciiTheme="minorHAnsi" w:hAnsiTheme="minorHAnsi" w:cstheme="minorHAnsi"/>
          <w:b w:val="0"/>
          <w:bCs w:val="0"/>
          <w:sz w:val="28"/>
          <w:szCs w:val="28"/>
        </w:rPr>
        <w:t>relaciones</w:t>
      </w:r>
      <w:proofErr w:type="spellEnd"/>
      <w:r w:rsidRPr="009E3E41">
        <w:rPr>
          <w:rStyle w:val="Textoennegrita"/>
          <w:rFonts w:asciiTheme="minorHAnsi" w:hAnsiTheme="minorHAnsi" w:cstheme="minorHAnsi"/>
          <w:b w:val="0"/>
          <w:bCs w:val="0"/>
          <w:sz w:val="28"/>
          <w:szCs w:val="28"/>
        </w:rPr>
        <w:t>.</w:t>
      </w:r>
    </w:p>
    <w:p w14:paraId="6E6491D1" w14:textId="77777777" w:rsidR="00DF2819" w:rsidRDefault="00DF2819" w:rsidP="00DF2819">
      <w:pPr>
        <w:rPr>
          <w:rStyle w:val="Textoennegrita"/>
          <w:rFonts w:asciiTheme="minorHAnsi" w:hAnsiTheme="minorHAnsi" w:cstheme="minorHAnsi"/>
          <w:b w:val="0"/>
          <w:bCs w:val="0"/>
          <w:sz w:val="28"/>
          <w:szCs w:val="28"/>
        </w:rPr>
      </w:pPr>
    </w:p>
    <w:p w14:paraId="73A9818B" w14:textId="77777777" w:rsidR="00DF2819" w:rsidRPr="00DF2819" w:rsidRDefault="00DF2819" w:rsidP="00DF2819">
      <w:pPr>
        <w:rPr>
          <w:rStyle w:val="Textoennegrita"/>
          <w:rFonts w:asciiTheme="minorHAnsi" w:hAnsiTheme="minorHAnsi" w:cstheme="minorHAnsi"/>
          <w:b w:val="0"/>
          <w:bCs w:val="0"/>
          <w:sz w:val="28"/>
          <w:szCs w:val="28"/>
        </w:rPr>
      </w:pPr>
    </w:p>
    <w:p w14:paraId="47F6F057" w14:textId="69F67836" w:rsidR="008D4719" w:rsidRPr="009E3E41" w:rsidRDefault="008D4719" w:rsidP="008D4719">
      <w:pPr>
        <w:rPr>
          <w:rStyle w:val="Textoennegrita"/>
          <w:rFonts w:asciiTheme="minorHAnsi" w:hAnsiTheme="minorHAnsi" w:cstheme="minorHAnsi"/>
          <w:sz w:val="28"/>
          <w:szCs w:val="28"/>
        </w:rPr>
      </w:pPr>
      <w:r w:rsidRPr="009E3E41">
        <w:rPr>
          <w:rStyle w:val="Textoennegrita"/>
          <w:rFonts w:asciiTheme="minorHAnsi" w:hAnsiTheme="minorHAnsi" w:cstheme="minorHAnsi"/>
          <w:sz w:val="28"/>
          <w:szCs w:val="28"/>
        </w:rPr>
        <w:t xml:space="preserve">Norma </w:t>
      </w:r>
      <w:r w:rsidRPr="009E3E41">
        <w:rPr>
          <w:rFonts w:asciiTheme="minorHAnsi" w:hAnsiTheme="minorHAnsi" w:cstheme="minorHAnsi"/>
          <w:b/>
          <w:bCs/>
          <w:sz w:val="28"/>
          <w:szCs w:val="28"/>
        </w:rPr>
        <w:t>ISO</w:t>
      </w:r>
      <w:r w:rsidRPr="009E3E41">
        <w:rPr>
          <w:rStyle w:val="Textoennegrita"/>
          <w:rFonts w:asciiTheme="minorHAnsi" w:hAnsiTheme="minorHAnsi" w:cstheme="minorHAnsi"/>
          <w:sz w:val="28"/>
          <w:szCs w:val="28"/>
        </w:rPr>
        <w:t xml:space="preserve"> 9001</w:t>
      </w:r>
    </w:p>
    <w:p w14:paraId="1F1F0E86" w14:textId="77777777" w:rsidR="00755726" w:rsidRDefault="008D4719"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Para ampliar sobre los aspectos propios de cada enfoque y la manera de aplicación según el enfoque de ciclo PHVA, con el cual debe operar la norma, se invita a consultar</w:t>
      </w:r>
      <w:r w:rsidR="00DF2819">
        <w:rPr>
          <w:rStyle w:val="Textoennegrita"/>
          <w:rFonts w:asciiTheme="minorHAnsi" w:hAnsiTheme="minorHAnsi" w:cstheme="minorHAnsi"/>
          <w:b w:val="0"/>
          <w:bCs w:val="0"/>
          <w:sz w:val="28"/>
          <w:szCs w:val="28"/>
        </w:rPr>
        <w:t xml:space="preserve"> acerca de la </w:t>
      </w:r>
      <w:r w:rsidRPr="009E3E41">
        <w:rPr>
          <w:rStyle w:val="Textoennegrita"/>
          <w:rFonts w:asciiTheme="minorHAnsi" w:hAnsiTheme="minorHAnsi" w:cstheme="minorHAnsi"/>
          <w:b w:val="0"/>
          <w:bCs w:val="0"/>
          <w:sz w:val="28"/>
          <w:szCs w:val="28"/>
        </w:rPr>
        <w:t>Norma ISO 9001</w:t>
      </w:r>
      <w:r w:rsidR="007C4943" w:rsidRPr="009E3E41">
        <w:rPr>
          <w:rStyle w:val="Textoennegrita"/>
          <w:rFonts w:asciiTheme="minorHAnsi" w:hAnsiTheme="minorHAnsi" w:cstheme="minorHAnsi"/>
          <w:b w:val="0"/>
          <w:bCs w:val="0"/>
          <w:sz w:val="28"/>
          <w:szCs w:val="28"/>
        </w:rPr>
        <w:t xml:space="preserve"> ubicado en: </w:t>
      </w:r>
    </w:p>
    <w:p w14:paraId="161BD18E" w14:textId="06164343" w:rsidR="00C845BA" w:rsidRPr="009E3E41" w:rsidRDefault="00000000" w:rsidP="008D4719">
      <w:pPr>
        <w:rPr>
          <w:rFonts w:asciiTheme="minorHAnsi" w:hAnsiTheme="minorHAnsi" w:cstheme="minorHAnsi"/>
          <w:sz w:val="28"/>
          <w:szCs w:val="28"/>
        </w:rPr>
      </w:pPr>
      <w:hyperlink r:id="rId41" w:anchor="iso:std:iso:9001:ed-5:v1:es" w:history="1">
        <w:r w:rsidR="00C845BA" w:rsidRPr="009E3E41">
          <w:rPr>
            <w:rStyle w:val="Hipervnculo"/>
            <w:rFonts w:asciiTheme="minorHAnsi" w:hAnsiTheme="minorHAnsi" w:cstheme="minorHAnsi"/>
            <w:sz w:val="28"/>
            <w:szCs w:val="28"/>
          </w:rPr>
          <w:t>https://www.iso.org/obp/ui/#iso:std:iso:9001:ed-5:v1:es</w:t>
        </w:r>
      </w:hyperlink>
    </w:p>
    <w:p w14:paraId="76B658E0" w14:textId="24182656" w:rsidR="009A0692" w:rsidRPr="009E3E41" w:rsidRDefault="00FC6668" w:rsidP="008D4719">
      <w:pPr>
        <w:rPr>
          <w:rStyle w:val="Textoennegrita"/>
          <w:rFonts w:asciiTheme="minorHAnsi" w:hAnsiTheme="minorHAnsi" w:cstheme="minorHAnsi"/>
          <w:b w:val="0"/>
          <w:bCs w:val="0"/>
          <w:sz w:val="28"/>
          <w:szCs w:val="28"/>
        </w:rPr>
      </w:pPr>
      <w:r w:rsidRPr="009E3E41">
        <w:rPr>
          <w:rStyle w:val="Textoennegrita"/>
          <w:rFonts w:asciiTheme="minorHAnsi" w:hAnsiTheme="minorHAnsi" w:cstheme="minorHAnsi"/>
          <w:b w:val="0"/>
          <w:bCs w:val="0"/>
          <w:sz w:val="28"/>
          <w:szCs w:val="28"/>
        </w:rPr>
        <w:t xml:space="preserve">Entre los principales fines que se buscan con la aplicación de la norma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rPr>
        <w:t xml:space="preserve"> 9001 se encuentra:</w:t>
      </w:r>
    </w:p>
    <w:p w14:paraId="6A8AD24F" w14:textId="1072144D" w:rsidR="00FC6668"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y proyectar una mejor imagen y confianza ante el cliente. Al tener una certificación oficial de un organismo tan importante y reconocido como </w:t>
      </w:r>
      <w:r w:rsidRPr="009E3E41">
        <w:rPr>
          <w:rFonts w:asciiTheme="minorHAnsi" w:hAnsiTheme="minorHAnsi" w:cstheme="minorHAnsi"/>
          <w:sz w:val="28"/>
          <w:szCs w:val="28"/>
        </w:rPr>
        <w:t>ISO,</w:t>
      </w:r>
      <w:r w:rsidRPr="009E3E41">
        <w:rPr>
          <w:rStyle w:val="Textoennegrita"/>
          <w:rFonts w:asciiTheme="minorHAnsi" w:hAnsiTheme="minorHAnsi" w:cstheme="minorHAnsi"/>
          <w:b w:val="0"/>
          <w:bCs w:val="0"/>
          <w:sz w:val="28"/>
          <w:szCs w:val="28"/>
          <w:lang w:val="es-CO"/>
        </w:rPr>
        <w:t xml:space="preserve"> los clientes tienen más confianza en la empresa y en los productos o servicios que ofrece.</w:t>
      </w:r>
    </w:p>
    <w:p w14:paraId="2E079643" w14:textId="654EC44D"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 xml:space="preserve">Elevar los niveles de satisfacción de los clientes, ya que en sus procesos de mejora se puede identificar, necesidades distintivas, a las </w:t>
      </w:r>
      <w:proofErr w:type="gramStart"/>
      <w:r w:rsidRPr="009E3E41">
        <w:rPr>
          <w:rStyle w:val="Textoennegrita"/>
          <w:rFonts w:asciiTheme="minorHAnsi" w:hAnsiTheme="minorHAnsi" w:cstheme="minorHAnsi"/>
          <w:b w:val="0"/>
          <w:bCs w:val="0"/>
          <w:sz w:val="28"/>
          <w:szCs w:val="28"/>
          <w:lang w:val="es-CO"/>
        </w:rPr>
        <w:t>que</w:t>
      </w:r>
      <w:proofErr w:type="gramEnd"/>
      <w:r w:rsidRPr="009E3E41">
        <w:rPr>
          <w:rStyle w:val="Textoennegrita"/>
          <w:rFonts w:asciiTheme="minorHAnsi" w:hAnsiTheme="minorHAnsi" w:cstheme="minorHAnsi"/>
          <w:b w:val="0"/>
          <w:bCs w:val="0"/>
          <w:sz w:val="28"/>
          <w:szCs w:val="28"/>
          <w:lang w:val="es-CO"/>
        </w:rPr>
        <w:t xml:space="preserve"> si se da respuesta, se incrementa la fidelización de los clientes (expresión de elevados niveles de satisfacción de los clientes).</w:t>
      </w:r>
    </w:p>
    <w:p w14:paraId="0489FB96" w14:textId="5853E41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9E3E41"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9E3E41">
        <w:rPr>
          <w:rStyle w:val="Textoennegrita"/>
          <w:rFonts w:asciiTheme="minorHAnsi" w:hAnsiTheme="minorHAnsi" w:cstheme="minorHAnsi"/>
          <w:b w:val="0"/>
          <w:bCs w:val="0"/>
          <w:sz w:val="28"/>
          <w:szCs w:val="28"/>
          <w:lang w:val="es-CO"/>
        </w:rPr>
        <w:t>Elevar los niveles de eficiencia en las actividades y en los procesos de la empresa, lo que se expresa en la reducción de costos y gastos, coadyuvando a la generación de utilidades.</w:t>
      </w:r>
    </w:p>
    <w:p w14:paraId="394AD767" w14:textId="77777777" w:rsidR="00D42E2E" w:rsidRPr="009E3E41" w:rsidRDefault="00D42E2E" w:rsidP="00D42E2E">
      <w:pPr>
        <w:rPr>
          <w:rStyle w:val="Textoennegrita"/>
          <w:rFonts w:asciiTheme="minorHAnsi" w:hAnsiTheme="minorHAnsi" w:cstheme="minorHAnsi"/>
          <w:b w:val="0"/>
          <w:bCs w:val="0"/>
          <w:sz w:val="28"/>
          <w:szCs w:val="28"/>
        </w:rPr>
      </w:pPr>
    </w:p>
    <w:p w14:paraId="7C85D2F4" w14:textId="171852CC" w:rsidR="005B5D52" w:rsidRPr="009E3E41" w:rsidRDefault="00C743A8" w:rsidP="002F5B80">
      <w:pPr>
        <w:pStyle w:val="Titulosgenerales"/>
      </w:pPr>
      <w:bookmarkStart w:id="16" w:name="_Toc167324604"/>
      <w:r w:rsidRPr="009E3E41">
        <w:t>Síntesis</w:t>
      </w:r>
      <w:bookmarkEnd w:id="16"/>
    </w:p>
    <w:p w14:paraId="0EEDDF5B" w14:textId="0113E504" w:rsidR="00CA3CAD" w:rsidRPr="009E3E41" w:rsidRDefault="003E2478" w:rsidP="003E2478">
      <w:pPr>
        <w:ind w:right="49"/>
        <w:jc w:val="both"/>
        <w:rPr>
          <w:rFonts w:asciiTheme="minorHAnsi" w:hAnsiTheme="minorHAnsi" w:cstheme="minorHAnsi"/>
          <w:sz w:val="28"/>
          <w:szCs w:val="28"/>
        </w:rPr>
      </w:pPr>
      <w:r w:rsidRPr="009E3E41">
        <w:rPr>
          <w:rFonts w:asciiTheme="minorHAnsi" w:hAnsiTheme="minorHAnsi" w:cstheme="minorHAnsi"/>
          <w:sz w:val="28"/>
          <w:szCs w:val="28"/>
        </w:rPr>
        <w:t>A continuación, se muestra un mapa conceptual con los elementos más importantes desarrollados en este componente</w:t>
      </w:r>
      <w:r w:rsidR="00CA3CAD" w:rsidRPr="009E3E41">
        <w:rPr>
          <w:rFonts w:asciiTheme="minorHAnsi" w:hAnsiTheme="minorHAnsi" w:cstheme="minorHAnsi"/>
          <w:sz w:val="28"/>
          <w:szCs w:val="28"/>
        </w:rPr>
        <w:t>.</w:t>
      </w:r>
    </w:p>
    <w:p w14:paraId="5C865E5F" w14:textId="59A9608C" w:rsidR="00C95A82" w:rsidRPr="009E3E41" w:rsidRDefault="00145CCB" w:rsidP="00D15B02">
      <w:pPr>
        <w:ind w:right="49" w:firstLine="0"/>
        <w:rPr>
          <w:rFonts w:asciiTheme="minorHAnsi" w:hAnsiTheme="minorHAnsi" w:cstheme="minorHAnsi"/>
          <w:sz w:val="28"/>
          <w:szCs w:val="28"/>
        </w:rPr>
      </w:pPr>
      <w:r w:rsidRPr="009E3E41">
        <w:rPr>
          <w:rFonts w:asciiTheme="minorHAnsi" w:hAnsiTheme="minorHAnsi" w:cstheme="minorHAnsi"/>
          <w:noProof/>
          <w:sz w:val="28"/>
          <w:szCs w:val="28"/>
        </w:rPr>
        <w:drawing>
          <wp:inline distT="0" distB="0" distL="0" distR="0" wp14:anchorId="257177F9" wp14:editId="1A53A997">
            <wp:extent cx="5783416" cy="5797334"/>
            <wp:effectExtent l="0" t="0" r="8255" b="0"/>
            <wp:doc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08026" cy="5822003"/>
                    </a:xfrm>
                    <a:prstGeom prst="rect">
                      <a:avLst/>
                    </a:prstGeom>
                  </pic:spPr>
                </pic:pic>
              </a:graphicData>
            </a:graphic>
          </wp:inline>
        </w:drawing>
      </w:r>
    </w:p>
    <w:p w14:paraId="28557767" w14:textId="6C3CB4AF" w:rsidR="00C743A8" w:rsidRDefault="00C743A8" w:rsidP="00C743A8">
      <w:pPr>
        <w:ind w:right="49"/>
        <w:jc w:val="both"/>
        <w:rPr>
          <w:rFonts w:asciiTheme="minorHAnsi" w:hAnsiTheme="minorHAnsi" w:cstheme="minorHAnsi"/>
          <w:sz w:val="28"/>
          <w:szCs w:val="28"/>
        </w:rPr>
      </w:pPr>
    </w:p>
    <w:p w14:paraId="589EC2DC" w14:textId="77777777" w:rsidR="004A7B8E" w:rsidRDefault="004A7B8E" w:rsidP="00C743A8">
      <w:pPr>
        <w:ind w:right="49"/>
        <w:jc w:val="both"/>
        <w:rPr>
          <w:rFonts w:asciiTheme="minorHAnsi" w:hAnsiTheme="minorHAnsi" w:cstheme="minorHAnsi"/>
          <w:sz w:val="28"/>
          <w:szCs w:val="28"/>
        </w:rPr>
      </w:pPr>
    </w:p>
    <w:p w14:paraId="711D2CFF" w14:textId="77777777" w:rsidR="004A7B8E" w:rsidRPr="009E3E41" w:rsidRDefault="004A7B8E" w:rsidP="004A7B8E">
      <w:pPr>
        <w:pStyle w:val="Titulosgenerales"/>
      </w:pPr>
      <w:bookmarkStart w:id="17" w:name="_Toc167324605"/>
      <w:r w:rsidRPr="009E3E41">
        <w:t>Material complementario</w:t>
      </w:r>
      <w:bookmarkEnd w:id="17"/>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4A7B8E" w:rsidRPr="009E3E41" w14:paraId="6CF9DE5D" w14:textId="77777777" w:rsidTr="00A77D0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075436E4" w14:textId="77777777" w:rsidR="004A7B8E" w:rsidRPr="009E3E41" w:rsidRDefault="004A7B8E" w:rsidP="00A77D0D">
            <w:pPr>
              <w:rPr>
                <w:rFonts w:asciiTheme="minorHAnsi" w:hAnsiTheme="minorHAnsi" w:cstheme="minorHAnsi"/>
                <w:sz w:val="28"/>
                <w:szCs w:val="28"/>
              </w:rPr>
            </w:pPr>
            <w:r w:rsidRPr="009E3E41">
              <w:rPr>
                <w:rFonts w:asciiTheme="minorHAnsi" w:hAnsiTheme="minorHAnsi" w:cstheme="minorHAnsi"/>
                <w:sz w:val="28"/>
                <w:szCs w:val="28"/>
              </w:rPr>
              <w:t>Tema</w:t>
            </w:r>
          </w:p>
        </w:tc>
        <w:tc>
          <w:tcPr>
            <w:tcW w:w="4536" w:type="dxa"/>
            <w:vAlign w:val="center"/>
          </w:tcPr>
          <w:p w14:paraId="44CA6CDE"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Referencia APA del Material</w:t>
            </w:r>
          </w:p>
        </w:tc>
        <w:tc>
          <w:tcPr>
            <w:tcW w:w="1276" w:type="dxa"/>
            <w:vAlign w:val="center"/>
          </w:tcPr>
          <w:p w14:paraId="24BF68A7"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Tipo de material</w:t>
            </w:r>
          </w:p>
        </w:tc>
        <w:tc>
          <w:tcPr>
            <w:tcW w:w="2847" w:type="dxa"/>
            <w:vAlign w:val="center"/>
          </w:tcPr>
          <w:p w14:paraId="5E1E86A3" w14:textId="77777777" w:rsidR="004A7B8E" w:rsidRPr="009E3E41" w:rsidRDefault="004A7B8E" w:rsidP="00A77D0D">
            <w:pPr>
              <w:ind w:firstLine="0"/>
              <w:rPr>
                <w:rFonts w:asciiTheme="minorHAnsi" w:hAnsiTheme="minorHAnsi" w:cstheme="minorHAnsi"/>
                <w:sz w:val="28"/>
                <w:szCs w:val="28"/>
              </w:rPr>
            </w:pPr>
            <w:r w:rsidRPr="009E3E41">
              <w:rPr>
                <w:rFonts w:asciiTheme="minorHAnsi" w:hAnsiTheme="minorHAnsi" w:cstheme="minorHAnsi"/>
                <w:sz w:val="28"/>
                <w:szCs w:val="28"/>
              </w:rPr>
              <w:t>Enlace del Recurso o</w:t>
            </w:r>
          </w:p>
          <w:p w14:paraId="54200F5A" w14:textId="77777777" w:rsidR="004A7B8E" w:rsidRPr="009E3E41" w:rsidRDefault="004A7B8E" w:rsidP="00A77D0D">
            <w:pPr>
              <w:ind w:firstLine="0"/>
              <w:jc w:val="center"/>
              <w:rPr>
                <w:rFonts w:asciiTheme="minorHAnsi" w:hAnsiTheme="minorHAnsi" w:cstheme="minorHAnsi"/>
                <w:sz w:val="28"/>
                <w:szCs w:val="28"/>
              </w:rPr>
            </w:pPr>
            <w:r w:rsidRPr="009E3E41">
              <w:rPr>
                <w:rFonts w:asciiTheme="minorHAnsi" w:hAnsiTheme="minorHAnsi" w:cstheme="minorHAnsi"/>
                <w:sz w:val="28"/>
                <w:szCs w:val="28"/>
              </w:rPr>
              <w:t>Archivo del documento material</w:t>
            </w:r>
          </w:p>
        </w:tc>
      </w:tr>
      <w:tr w:rsidR="004A7B8E" w:rsidRPr="009E3E41" w14:paraId="13C6CCD5" w14:textId="77777777" w:rsidTr="00A77D0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48D47A7D"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1. </w:t>
            </w:r>
            <w:r w:rsidRPr="009E3E41">
              <w:rPr>
                <w:rStyle w:val="normaltextrun"/>
                <w:rFonts w:asciiTheme="minorHAnsi" w:hAnsiTheme="minorHAnsi" w:cstheme="minorHAnsi"/>
                <w:sz w:val="28"/>
                <w:szCs w:val="28"/>
              </w:rPr>
              <w:t>Proceso administrativo</w:t>
            </w:r>
            <w:r w:rsidRPr="009E3E41">
              <w:rPr>
                <w:rStyle w:val="eop"/>
                <w:rFonts w:asciiTheme="minorHAnsi" w:hAnsiTheme="minorHAnsi" w:cstheme="minorHAnsi"/>
                <w:b/>
                <w:bCs/>
                <w:sz w:val="28"/>
                <w:szCs w:val="28"/>
              </w:rPr>
              <w:t> </w:t>
            </w:r>
          </w:p>
        </w:tc>
        <w:tc>
          <w:tcPr>
            <w:tcW w:w="4536" w:type="dxa"/>
          </w:tcPr>
          <w:p w14:paraId="1A6BEC0C" w14:textId="77777777" w:rsidR="004A7B8E" w:rsidRPr="009E3E41" w:rsidRDefault="004A7B8E" w:rsidP="00A77D0D">
            <w:pPr>
              <w:ind w:firstLine="0"/>
              <w:rPr>
                <w:rFonts w:asciiTheme="minorHAnsi" w:hAnsiTheme="minorHAnsi" w:cstheme="minorHAnsi"/>
                <w:color w:val="1155CC"/>
                <w:sz w:val="28"/>
                <w:szCs w:val="28"/>
                <w:u w:val="single"/>
              </w:rPr>
            </w:pPr>
            <w:r w:rsidRPr="009E3E41">
              <w:rPr>
                <w:rStyle w:val="normaltextrun"/>
                <w:rFonts w:asciiTheme="minorHAnsi" w:hAnsiTheme="minorHAnsi" w:cstheme="minorHAnsi"/>
                <w:sz w:val="28"/>
                <w:szCs w:val="28"/>
              </w:rPr>
              <w:t>Asturias Corporación Universitaria, Gestión por Procesos (s.f.)</w:t>
            </w:r>
            <w:r w:rsidRPr="009E3E41">
              <w:rPr>
                <w:rStyle w:val="eop"/>
                <w:rFonts w:asciiTheme="minorHAnsi" w:hAnsiTheme="minorHAnsi" w:cstheme="minorHAnsi"/>
                <w:b/>
                <w:bCs/>
                <w:sz w:val="28"/>
                <w:szCs w:val="28"/>
              </w:rPr>
              <w:t> </w:t>
            </w:r>
          </w:p>
        </w:tc>
        <w:tc>
          <w:tcPr>
            <w:tcW w:w="1276" w:type="dxa"/>
          </w:tcPr>
          <w:p w14:paraId="394B4BA5"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PDF</w:t>
            </w:r>
          </w:p>
        </w:tc>
        <w:tc>
          <w:tcPr>
            <w:tcW w:w="2847" w:type="dxa"/>
          </w:tcPr>
          <w:p w14:paraId="18A1D721" w14:textId="77777777" w:rsidR="004A7B8E" w:rsidRPr="009E3E41" w:rsidRDefault="004A7B8E" w:rsidP="00A77D0D">
            <w:pPr>
              <w:ind w:firstLine="0"/>
              <w:rPr>
                <w:rFonts w:asciiTheme="minorHAnsi" w:hAnsiTheme="minorHAnsi" w:cstheme="minorHAnsi"/>
                <w:color w:val="1155CC"/>
                <w:sz w:val="28"/>
                <w:szCs w:val="28"/>
                <w:u w:val="single"/>
              </w:rPr>
            </w:pPr>
            <w:hyperlink r:id="rId44" w:history="1">
              <w:r w:rsidRPr="009E3E41">
                <w:rPr>
                  <w:rStyle w:val="Hipervnculo"/>
                  <w:rFonts w:asciiTheme="minorHAnsi" w:hAnsiTheme="minorHAnsi" w:cstheme="minorHAnsi"/>
                  <w:sz w:val="28"/>
                  <w:szCs w:val="28"/>
                </w:rPr>
                <w:t>https://www.centro-virtual.com/recursos/biblioteca/pdf/dgp_gestion_calidad/clase2_pdf1.pdf</w:t>
              </w:r>
            </w:hyperlink>
            <w:r w:rsidRPr="009E3E41">
              <w:rPr>
                <w:rStyle w:val="eop"/>
                <w:rFonts w:asciiTheme="minorHAnsi" w:hAnsiTheme="minorHAnsi" w:cstheme="minorHAnsi"/>
                <w:b/>
                <w:bCs/>
                <w:color w:val="000000"/>
                <w:sz w:val="28"/>
                <w:szCs w:val="28"/>
              </w:rPr>
              <w:t> </w:t>
            </w:r>
          </w:p>
        </w:tc>
      </w:tr>
      <w:tr w:rsidR="004A7B8E" w:rsidRPr="009E3E41" w14:paraId="3CCF5D6D" w14:textId="77777777" w:rsidTr="00A77D0D">
        <w:trPr>
          <w:trHeight w:val="1204"/>
        </w:trPr>
        <w:tc>
          <w:tcPr>
            <w:tcW w:w="1980" w:type="dxa"/>
          </w:tcPr>
          <w:p w14:paraId="4CACB190"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w:t>
            </w:r>
          </w:p>
        </w:tc>
        <w:tc>
          <w:tcPr>
            <w:tcW w:w="4536" w:type="dxa"/>
          </w:tcPr>
          <w:p w14:paraId="1824C545" w14:textId="77777777" w:rsidR="004A7B8E" w:rsidRPr="009E3E41" w:rsidRDefault="004A7B8E" w:rsidP="00A77D0D">
            <w:pPr>
              <w:ind w:firstLine="0"/>
              <w:rPr>
                <w:rStyle w:val="normaltextrun"/>
                <w:rFonts w:asciiTheme="minorHAnsi" w:hAnsiTheme="minorHAnsi" w:cstheme="minorHAnsi"/>
                <w:sz w:val="28"/>
                <w:szCs w:val="28"/>
              </w:rPr>
            </w:pPr>
            <w:r w:rsidRPr="00E77BBC">
              <w:rPr>
                <w:color w:val="000000"/>
                <w:sz w:val="27"/>
                <w:szCs w:val="27"/>
              </w:rPr>
              <w:t xml:space="preserve">2.1 Planeación Rodríguez N. (s.f.). Que es un plan de acción, como se elabora y ejemplos. </w:t>
            </w:r>
            <w:proofErr w:type="spellStart"/>
            <w:r w:rsidRPr="00E77BBC">
              <w:rPr>
                <w:color w:val="000000"/>
                <w:sz w:val="27"/>
                <w:szCs w:val="27"/>
              </w:rPr>
              <w:t>Hubspot</w:t>
            </w:r>
            <w:proofErr w:type="spellEnd"/>
            <w:r w:rsidRPr="00E77BBC">
              <w:rPr>
                <w:color w:val="000000"/>
                <w:sz w:val="27"/>
                <w:szCs w:val="27"/>
              </w:rPr>
              <w:t xml:space="preserve">. </w:t>
            </w:r>
          </w:p>
        </w:tc>
        <w:tc>
          <w:tcPr>
            <w:tcW w:w="1276" w:type="dxa"/>
          </w:tcPr>
          <w:p w14:paraId="55B0A761" w14:textId="77777777" w:rsidR="004A7B8E" w:rsidRPr="009E3E41" w:rsidRDefault="004A7B8E" w:rsidP="00A77D0D">
            <w:pPr>
              <w:ind w:firstLine="0"/>
              <w:jc w:val="center"/>
              <w:rPr>
                <w:rStyle w:val="normaltextrun"/>
                <w:rFonts w:asciiTheme="minorHAnsi" w:hAnsiTheme="minorHAnsi" w:cstheme="minorHAnsi"/>
                <w:sz w:val="28"/>
                <w:szCs w:val="28"/>
              </w:rPr>
            </w:pPr>
            <w:proofErr w:type="spellStart"/>
            <w:r>
              <w:rPr>
                <w:color w:val="000000"/>
                <w:sz w:val="27"/>
                <w:szCs w:val="27"/>
              </w:rPr>
              <w:t>Artícuñp</w:t>
            </w:r>
            <w:proofErr w:type="spellEnd"/>
          </w:p>
        </w:tc>
        <w:tc>
          <w:tcPr>
            <w:tcW w:w="2847" w:type="dxa"/>
          </w:tcPr>
          <w:p w14:paraId="751220BB" w14:textId="77777777" w:rsidR="004A7B8E" w:rsidRDefault="004A7B8E" w:rsidP="00A77D0D">
            <w:pPr>
              <w:pStyle w:val="paragraph"/>
              <w:spacing w:before="0" w:beforeAutospacing="0" w:after="0" w:afterAutospacing="0"/>
              <w:textAlignment w:val="baseline"/>
              <w:rPr>
                <w:color w:val="000000"/>
                <w:sz w:val="27"/>
                <w:szCs w:val="27"/>
              </w:rPr>
            </w:pPr>
            <w:hyperlink r:id="rId45" w:history="1">
              <w:r w:rsidRPr="006F322B">
                <w:rPr>
                  <w:rStyle w:val="Hipervnculo"/>
                  <w:sz w:val="27"/>
                  <w:szCs w:val="27"/>
                </w:rPr>
                <w:t>https://blog.hubspot.es/sales/plan-de-accion-empresa</w:t>
              </w:r>
            </w:hyperlink>
          </w:p>
          <w:p w14:paraId="537EA6BC" w14:textId="77777777" w:rsidR="004A7B8E" w:rsidRDefault="004A7B8E" w:rsidP="00A77D0D">
            <w:pPr>
              <w:pStyle w:val="paragraph"/>
              <w:spacing w:before="0" w:beforeAutospacing="0" w:after="0" w:afterAutospacing="0"/>
              <w:textAlignment w:val="baseline"/>
            </w:pPr>
          </w:p>
        </w:tc>
      </w:tr>
      <w:tr w:rsidR="004A7B8E" w:rsidRPr="009E3E41" w14:paraId="4BF71305" w14:textId="77777777" w:rsidTr="00A77D0D">
        <w:trPr>
          <w:cnfStyle w:val="000000100000" w:firstRow="0" w:lastRow="0" w:firstColumn="0" w:lastColumn="0" w:oddVBand="0" w:evenVBand="0" w:oddHBand="1" w:evenHBand="0" w:firstRowFirstColumn="0" w:firstRowLastColumn="0" w:lastRowFirstColumn="0" w:lastRowLastColumn="0"/>
          <w:trHeight w:val="1204"/>
        </w:trPr>
        <w:tc>
          <w:tcPr>
            <w:tcW w:w="1980" w:type="dxa"/>
          </w:tcPr>
          <w:p w14:paraId="7A400459"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04F3BDCD" w14:textId="77777777" w:rsidR="004A7B8E" w:rsidRPr="009E3E41" w:rsidRDefault="004A7B8E" w:rsidP="00A77D0D">
            <w:pPr>
              <w:ind w:firstLine="0"/>
              <w:rPr>
                <w:rFonts w:asciiTheme="minorHAnsi" w:hAnsiTheme="minorHAnsi" w:cstheme="minorHAnsi"/>
                <w:sz w:val="28"/>
                <w:szCs w:val="28"/>
              </w:rPr>
            </w:pPr>
            <w:r w:rsidRPr="009E3E41">
              <w:rPr>
                <w:rStyle w:val="normaltextrun"/>
                <w:rFonts w:asciiTheme="minorHAnsi" w:hAnsiTheme="minorHAnsi" w:cstheme="minorHAnsi"/>
                <w:sz w:val="28"/>
                <w:szCs w:val="28"/>
              </w:rPr>
              <w:t>Terreros, D. Indicadores de gestión empresarial: características y tipos.</w:t>
            </w:r>
            <w:r w:rsidRPr="009E3E41">
              <w:rPr>
                <w:rStyle w:val="eop"/>
                <w:rFonts w:asciiTheme="minorHAnsi" w:hAnsiTheme="minorHAnsi" w:cstheme="minorHAnsi"/>
                <w:b/>
                <w:bCs/>
                <w:sz w:val="28"/>
                <w:szCs w:val="28"/>
              </w:rPr>
              <w:t> </w:t>
            </w:r>
          </w:p>
        </w:tc>
        <w:tc>
          <w:tcPr>
            <w:tcW w:w="1276" w:type="dxa"/>
          </w:tcPr>
          <w:p w14:paraId="15C51181"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43D45E6" w14:textId="77777777" w:rsidR="004A7B8E" w:rsidRPr="009E3E41" w:rsidRDefault="004A7B8E" w:rsidP="00A77D0D">
            <w:pPr>
              <w:pStyle w:val="paragraph"/>
              <w:spacing w:before="0" w:beforeAutospacing="0" w:after="0" w:afterAutospacing="0"/>
              <w:textAlignment w:val="baseline"/>
              <w:rPr>
                <w:rFonts w:asciiTheme="minorHAnsi" w:hAnsiTheme="minorHAnsi" w:cstheme="minorHAnsi"/>
                <w:b/>
                <w:bCs/>
                <w:sz w:val="28"/>
                <w:szCs w:val="28"/>
              </w:rPr>
            </w:pPr>
            <w:hyperlink r:id="rId46" w:tgtFrame="_blank" w:history="1">
              <w:r w:rsidRPr="009E3E41">
                <w:rPr>
                  <w:rStyle w:val="normaltextrun"/>
                  <w:rFonts w:asciiTheme="minorHAnsi" w:hAnsiTheme="minorHAnsi" w:cstheme="minorHAnsi"/>
                  <w:color w:val="0563C1"/>
                  <w:sz w:val="28"/>
                  <w:szCs w:val="28"/>
                  <w:u w:val="single"/>
                </w:rPr>
                <w:t>https://blog.hubspot.es/marketing/indicadores-de-gestion</w:t>
              </w:r>
            </w:hyperlink>
            <w:r w:rsidRPr="009E3E41">
              <w:rPr>
                <w:rStyle w:val="eop"/>
                <w:rFonts w:asciiTheme="minorHAnsi" w:hAnsiTheme="minorHAnsi" w:cstheme="minorHAnsi"/>
                <w:b/>
                <w:bCs/>
                <w:sz w:val="28"/>
                <w:szCs w:val="28"/>
              </w:rPr>
              <w:t> </w:t>
            </w:r>
          </w:p>
          <w:p w14:paraId="7DAF5FB1"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r>
      <w:tr w:rsidR="004A7B8E" w:rsidRPr="009E3E41" w14:paraId="6D930D87" w14:textId="77777777" w:rsidTr="00A77D0D">
        <w:trPr>
          <w:trHeight w:val="182"/>
        </w:trPr>
        <w:tc>
          <w:tcPr>
            <w:tcW w:w="1980" w:type="dxa"/>
          </w:tcPr>
          <w:p w14:paraId="60A17B42" w14:textId="77777777" w:rsidR="004A7B8E" w:rsidRPr="009E3E41" w:rsidRDefault="004A7B8E" w:rsidP="00A77D0D">
            <w:pPr>
              <w:ind w:firstLine="0"/>
              <w:rPr>
                <w:rFonts w:asciiTheme="minorHAnsi" w:hAnsiTheme="minorHAnsi" w:cstheme="minorHAnsi"/>
                <w:sz w:val="28"/>
                <w:szCs w:val="28"/>
              </w:rPr>
            </w:pPr>
            <w:r>
              <w:rPr>
                <w:rStyle w:val="normaltextrun"/>
                <w:rFonts w:asciiTheme="minorHAnsi" w:hAnsiTheme="minorHAnsi" w:cstheme="minorHAnsi"/>
                <w:sz w:val="28"/>
                <w:szCs w:val="28"/>
              </w:rPr>
              <w:t xml:space="preserve">4. </w:t>
            </w:r>
            <w:r w:rsidRPr="009E3E41">
              <w:rPr>
                <w:rStyle w:val="normaltextrun"/>
                <w:rFonts w:asciiTheme="minorHAnsi" w:hAnsiTheme="minorHAnsi" w:cstheme="minorHAnsi"/>
                <w:sz w:val="28"/>
                <w:szCs w:val="28"/>
              </w:rPr>
              <w:t>Modelos de gestión</w:t>
            </w:r>
            <w:r w:rsidRPr="009E3E41">
              <w:rPr>
                <w:rStyle w:val="eop"/>
                <w:rFonts w:asciiTheme="minorHAnsi" w:hAnsiTheme="minorHAnsi" w:cstheme="minorHAnsi"/>
                <w:b/>
                <w:bCs/>
                <w:sz w:val="28"/>
                <w:szCs w:val="28"/>
              </w:rPr>
              <w:t> </w:t>
            </w:r>
          </w:p>
        </w:tc>
        <w:tc>
          <w:tcPr>
            <w:tcW w:w="4536" w:type="dxa"/>
          </w:tcPr>
          <w:p w14:paraId="2E028804" w14:textId="77777777" w:rsidR="004A7B8E" w:rsidRPr="009E3E41" w:rsidRDefault="004A7B8E" w:rsidP="00A77D0D">
            <w:pPr>
              <w:pStyle w:val="paragraph"/>
              <w:spacing w:before="0" w:beforeAutospacing="0" w:after="0" w:afterAutospacing="0"/>
              <w:textAlignment w:val="baseline"/>
              <w:rPr>
                <w:rFonts w:asciiTheme="minorHAnsi" w:hAnsiTheme="minorHAnsi" w:cstheme="minorHAnsi"/>
                <w:b/>
                <w:bCs/>
                <w:sz w:val="28"/>
                <w:szCs w:val="28"/>
              </w:rPr>
            </w:pPr>
            <w:r w:rsidRPr="009E3E41">
              <w:rPr>
                <w:rStyle w:val="normaltextrun"/>
                <w:rFonts w:asciiTheme="minorHAnsi" w:hAnsiTheme="minorHAnsi" w:cstheme="minorHAnsi"/>
                <w:color w:val="000000"/>
                <w:sz w:val="28"/>
                <w:szCs w:val="28"/>
              </w:rPr>
              <w:t>Zarate, D. ¿Qué es un plan de acción?, ¿cómo se elabora? y ejemplos. </w:t>
            </w:r>
            <w:r w:rsidRPr="009E3E41">
              <w:rPr>
                <w:rStyle w:val="eop"/>
                <w:rFonts w:asciiTheme="minorHAnsi" w:hAnsiTheme="minorHAnsi" w:cstheme="minorHAnsi"/>
                <w:b/>
                <w:bCs/>
                <w:color w:val="000000"/>
                <w:sz w:val="28"/>
                <w:szCs w:val="28"/>
              </w:rPr>
              <w:t> </w:t>
            </w:r>
          </w:p>
          <w:p w14:paraId="3228D0A7"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color w:val="000000"/>
                <w:sz w:val="28"/>
                <w:szCs w:val="28"/>
              </w:rPr>
              <w:t> </w:t>
            </w:r>
          </w:p>
        </w:tc>
        <w:tc>
          <w:tcPr>
            <w:tcW w:w="1276" w:type="dxa"/>
          </w:tcPr>
          <w:p w14:paraId="62D97048" w14:textId="77777777" w:rsidR="004A7B8E" w:rsidRPr="009E3E41" w:rsidRDefault="004A7B8E" w:rsidP="00A77D0D">
            <w:pPr>
              <w:ind w:firstLine="0"/>
              <w:jc w:val="center"/>
              <w:rPr>
                <w:rFonts w:asciiTheme="minorHAnsi" w:hAnsiTheme="minorHAnsi" w:cstheme="minorHAnsi"/>
                <w:sz w:val="28"/>
                <w:szCs w:val="28"/>
              </w:rPr>
            </w:pPr>
            <w:r w:rsidRPr="009E3E41">
              <w:rPr>
                <w:rStyle w:val="normaltextrun"/>
                <w:rFonts w:asciiTheme="minorHAnsi" w:hAnsiTheme="minorHAnsi" w:cstheme="minorHAnsi"/>
                <w:sz w:val="28"/>
                <w:szCs w:val="28"/>
              </w:rPr>
              <w:t>Artículo</w:t>
            </w:r>
            <w:r w:rsidRPr="009E3E41">
              <w:rPr>
                <w:rStyle w:val="eop"/>
                <w:rFonts w:asciiTheme="minorHAnsi" w:hAnsiTheme="minorHAnsi" w:cstheme="minorHAnsi"/>
                <w:b/>
                <w:bCs/>
                <w:sz w:val="28"/>
                <w:szCs w:val="28"/>
              </w:rPr>
              <w:t> </w:t>
            </w:r>
          </w:p>
        </w:tc>
        <w:tc>
          <w:tcPr>
            <w:tcW w:w="2847" w:type="dxa"/>
          </w:tcPr>
          <w:p w14:paraId="4AB55D49" w14:textId="77777777" w:rsidR="004A7B8E" w:rsidRPr="009E3E41" w:rsidRDefault="004A7B8E" w:rsidP="00A77D0D">
            <w:pPr>
              <w:pStyle w:val="paragraph"/>
              <w:spacing w:before="0" w:beforeAutospacing="0" w:after="0" w:afterAutospacing="0"/>
              <w:textAlignment w:val="baseline"/>
              <w:rPr>
                <w:rFonts w:asciiTheme="minorHAnsi" w:hAnsiTheme="minorHAnsi" w:cstheme="minorHAnsi"/>
                <w:b/>
                <w:bCs/>
                <w:sz w:val="28"/>
                <w:szCs w:val="28"/>
              </w:rPr>
            </w:pPr>
            <w:hyperlink r:id="rId47" w:tgtFrame="_blank" w:history="1">
              <w:r w:rsidRPr="009E3E41">
                <w:rPr>
                  <w:rStyle w:val="normaltextrun"/>
                  <w:rFonts w:asciiTheme="minorHAnsi" w:hAnsiTheme="minorHAnsi" w:cstheme="minorHAnsi"/>
                  <w:color w:val="0563C1"/>
                  <w:sz w:val="28"/>
                  <w:szCs w:val="28"/>
                  <w:u w:val="single"/>
                </w:rPr>
                <w:t>https://blog.hubspot.es/sales/plan-de-accion-empresa</w:t>
              </w:r>
            </w:hyperlink>
            <w:r w:rsidRPr="009E3E41">
              <w:rPr>
                <w:rStyle w:val="eop"/>
                <w:rFonts w:asciiTheme="minorHAnsi" w:hAnsiTheme="minorHAnsi" w:cstheme="minorHAnsi"/>
                <w:b/>
                <w:bCs/>
                <w:sz w:val="28"/>
                <w:szCs w:val="28"/>
              </w:rPr>
              <w:t> </w:t>
            </w:r>
          </w:p>
          <w:p w14:paraId="2AC89F46" w14:textId="77777777" w:rsidR="004A7B8E" w:rsidRPr="009E3E41" w:rsidRDefault="004A7B8E" w:rsidP="00A77D0D">
            <w:pPr>
              <w:rPr>
                <w:rFonts w:asciiTheme="minorHAnsi" w:hAnsiTheme="minorHAnsi" w:cstheme="minorHAnsi"/>
                <w:sz w:val="28"/>
                <w:szCs w:val="28"/>
              </w:rPr>
            </w:pPr>
            <w:r w:rsidRPr="009E3E41">
              <w:rPr>
                <w:rStyle w:val="eop"/>
                <w:rFonts w:asciiTheme="minorHAnsi" w:hAnsiTheme="minorHAnsi" w:cstheme="minorHAnsi"/>
                <w:b/>
                <w:bCs/>
                <w:sz w:val="28"/>
                <w:szCs w:val="28"/>
              </w:rPr>
              <w:t> </w:t>
            </w:r>
          </w:p>
        </w:tc>
      </w:tr>
    </w:tbl>
    <w:p w14:paraId="3D7AF0B9" w14:textId="77777777" w:rsidR="004A7B8E" w:rsidRPr="009E3E41" w:rsidRDefault="004A7B8E" w:rsidP="004A7B8E">
      <w:pPr>
        <w:ind w:right="49"/>
        <w:jc w:val="both"/>
        <w:rPr>
          <w:rFonts w:asciiTheme="minorHAnsi" w:hAnsiTheme="minorHAnsi" w:cstheme="minorHAnsi"/>
          <w:sz w:val="28"/>
          <w:szCs w:val="28"/>
        </w:rPr>
      </w:pPr>
    </w:p>
    <w:p w14:paraId="07E1DB38" w14:textId="77777777" w:rsidR="004A7B8E" w:rsidRPr="009E3E41" w:rsidRDefault="004A7B8E" w:rsidP="00C743A8">
      <w:pPr>
        <w:ind w:right="49"/>
        <w:jc w:val="both"/>
        <w:rPr>
          <w:rFonts w:asciiTheme="minorHAnsi" w:hAnsiTheme="minorHAnsi" w:cstheme="minorHAnsi"/>
          <w:sz w:val="28"/>
          <w:szCs w:val="28"/>
        </w:rPr>
      </w:pPr>
    </w:p>
    <w:p w14:paraId="4B0676AD" w14:textId="77777777" w:rsidR="004C6747" w:rsidRPr="009E3E41" w:rsidRDefault="004C6747" w:rsidP="002F5B80">
      <w:pPr>
        <w:pStyle w:val="Titulosgenerales"/>
      </w:pPr>
      <w:bookmarkStart w:id="18" w:name="_Toc167324606"/>
      <w:r w:rsidRPr="009E3E41">
        <w:t>Glosario</w:t>
      </w:r>
      <w:bookmarkEnd w:id="18"/>
    </w:p>
    <w:p w14:paraId="158BF9BC" w14:textId="54B6F46F"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Amenaza</w:t>
      </w:r>
      <w:r w:rsidRPr="009E3E41">
        <w:rPr>
          <w:rFonts w:asciiTheme="minorHAnsi" w:hAnsiTheme="minorHAnsi" w:cstheme="minorHAnsi"/>
          <w:sz w:val="28"/>
          <w:szCs w:val="28"/>
        </w:rPr>
        <w:t xml:space="preserve">: es la probabilidad de que un factor, variable o aspecto crítico externo, muy relacionado con la actividad de la empresa, la afecta sin poder evitarlo, solo se puede mitigar o reducir el impacto. </w:t>
      </w:r>
    </w:p>
    <w:p w14:paraId="4141ED7A" w14:textId="33A2BC83"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Cronograma</w:t>
      </w:r>
      <w:r w:rsidRPr="009E3E41">
        <w:rPr>
          <w:rFonts w:asciiTheme="minorHAnsi" w:hAnsiTheme="minorHAnsi" w:cstheme="minorHAnsi"/>
          <w:sz w:val="28"/>
          <w:szCs w:val="28"/>
        </w:rPr>
        <w:t>: en planeación, se refiere a la determinación en función del tiempo de las actividades a realizar y los recursos a utilizar, para el desarrollo de las estrategias y acciones propiamente definidas en el plan de acción</w:t>
      </w:r>
      <w:r w:rsidR="006C6255" w:rsidRPr="009E3E41">
        <w:rPr>
          <w:rFonts w:asciiTheme="minorHAnsi" w:hAnsiTheme="minorHAnsi" w:cstheme="minorHAnsi"/>
          <w:sz w:val="28"/>
          <w:szCs w:val="28"/>
        </w:rPr>
        <w:t>.</w:t>
      </w:r>
      <w:r w:rsidRPr="009E3E41">
        <w:rPr>
          <w:rFonts w:asciiTheme="minorHAnsi" w:hAnsiTheme="minorHAnsi" w:cstheme="minorHAnsi"/>
          <w:sz w:val="28"/>
          <w:szCs w:val="28"/>
        </w:rPr>
        <w:t xml:space="preserve"> </w:t>
      </w:r>
    </w:p>
    <w:p w14:paraId="07D1C896" w14:textId="04822AF5"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Debilidad: </w:t>
      </w:r>
      <w:r w:rsidRPr="009E3E41">
        <w:rPr>
          <w:rFonts w:asciiTheme="minorHAnsi" w:hAnsiTheme="minorHAnsi" w:cstheme="minorHAnsi"/>
          <w:sz w:val="28"/>
          <w:szCs w:val="28"/>
        </w:rPr>
        <w:t xml:space="preserve">es el comportamiento que tiene una variable controlable dentro de un factor, que hace que los impactos para la empresa sean desfavorables; por ejemplo, retrasos en las entregas. </w:t>
      </w:r>
    </w:p>
    <w:p w14:paraId="72F196C5" w14:textId="375F788C"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Diagnóstico</w:t>
      </w:r>
      <w:r w:rsidRPr="009E3E41">
        <w:rPr>
          <w:rFonts w:asciiTheme="minorHAnsi" w:hAnsiTheme="minorHAnsi" w:cstheme="minorHAnsi"/>
          <w:sz w:val="28"/>
          <w:szCs w:val="28"/>
        </w:rPr>
        <w:t>:</w:t>
      </w:r>
      <w:r w:rsidR="00554E22" w:rsidRPr="009E3E41">
        <w:rPr>
          <w:rFonts w:asciiTheme="minorHAnsi" w:hAnsiTheme="minorHAnsi" w:cstheme="minorHAnsi"/>
          <w:sz w:val="28"/>
          <w:szCs w:val="28"/>
        </w:rPr>
        <w:t xml:space="preserve"> </w:t>
      </w:r>
      <w:r w:rsidRPr="009E3E41">
        <w:rPr>
          <w:rFonts w:asciiTheme="minorHAnsi" w:hAnsiTheme="minorHAnsi" w:cstheme="minorHAnsi"/>
          <w:sz w:val="28"/>
          <w:szCs w:val="28"/>
        </w:rP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64CB7AFE" w14:textId="26AB21E2"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Estadísticas</w:t>
      </w:r>
      <w:r w:rsidRPr="009E3E41">
        <w:rPr>
          <w:rFonts w:asciiTheme="minorHAnsi" w:hAnsiTheme="minorHAnsi" w:cstheme="minorHAnsi"/>
          <w:sz w:val="28"/>
          <w:szCs w:val="28"/>
        </w:rPr>
        <w:t xml:space="preserve">: son conjuntos de información agregada por tipo de variable o factor en la empresa, que se consolidan para efectos de análisis y toma de decisiones. </w:t>
      </w:r>
    </w:p>
    <w:p w14:paraId="5C490087" w14:textId="1B90A35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 xml:space="preserve">Factores: </w:t>
      </w:r>
      <w:r w:rsidRPr="009E3E41">
        <w:rPr>
          <w:rFonts w:asciiTheme="minorHAnsi" w:hAnsiTheme="minorHAnsi" w:cstheme="minorHAnsi"/>
          <w:sz w:val="28"/>
          <w:szCs w:val="28"/>
        </w:rPr>
        <w:t xml:space="preserve">conjunto de variables o aspectos que se agrupan por su familiaridad facilitando su análisis; por ejemplo, los factores económicos, de comercialización y de ventas. </w:t>
      </w:r>
    </w:p>
    <w:p w14:paraId="2E740AFC" w14:textId="58A8493A"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Factores relevantes</w:t>
      </w:r>
      <w:r w:rsidRPr="009E3E41">
        <w:rPr>
          <w:rFonts w:asciiTheme="minorHAnsi" w:hAnsiTheme="minorHAnsi" w:cstheme="minorHAnsi"/>
          <w:sz w:val="28"/>
          <w:szCs w:val="28"/>
        </w:rPr>
        <w:t xml:space="preserve">: son los aspectos o variables que inciden en la empresa de manera significativa, se denominan críticos, porque repercuten en el estado actual de la empresa. No siempre son los mismos, pueden cambiar con el tiempo. </w:t>
      </w:r>
    </w:p>
    <w:p w14:paraId="198C892A" w14:textId="2FF38F96"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Modelo de gestión</w:t>
      </w:r>
      <w:r w:rsidRPr="009E3E41">
        <w:rPr>
          <w:rFonts w:asciiTheme="minorHAnsi" w:hAnsiTheme="minorHAnsi" w:cstheme="minorHAnsi"/>
          <w:sz w:val="28"/>
          <w:szCs w:val="28"/>
        </w:rPr>
        <w:t xml:space="preserve">: concepción ideológica de concepto que fundamenta un criterio de cómo administrar los procesos en una empresa, conlleva aspectos estratégicos y operativos como el control. </w:t>
      </w:r>
    </w:p>
    <w:p w14:paraId="24052899" w14:textId="4B3030F9"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Norma</w:t>
      </w:r>
      <w:r w:rsidRPr="009E3E41">
        <w:rPr>
          <w:rFonts w:asciiTheme="minorHAnsi" w:hAnsiTheme="minorHAnsi" w:cstheme="minorHAnsi"/>
          <w:sz w:val="28"/>
          <w:szCs w:val="28"/>
        </w:rPr>
        <w:t xml:space="preserve">: lineamiento discrecional que adoptan las empresas de obligatorio cumplimiento, que se aplica para favorecer la gestión y los procesos empresariales. </w:t>
      </w:r>
    </w:p>
    <w:p w14:paraId="796415B8" w14:textId="6A9CBEAA" w:rsidR="00C26938" w:rsidRPr="009E3E41" w:rsidRDefault="00C26938" w:rsidP="00C26938">
      <w:pPr>
        <w:ind w:right="49"/>
        <w:jc w:val="both"/>
        <w:rPr>
          <w:rFonts w:asciiTheme="minorHAnsi" w:hAnsiTheme="minorHAnsi" w:cstheme="minorHAnsi"/>
          <w:sz w:val="28"/>
          <w:szCs w:val="28"/>
        </w:rPr>
      </w:pPr>
      <w:r w:rsidRPr="009E3E41">
        <w:rPr>
          <w:rStyle w:val="Textoennegrita"/>
          <w:rFonts w:asciiTheme="minorHAnsi" w:hAnsiTheme="minorHAnsi" w:cstheme="minorHAnsi"/>
          <w:sz w:val="28"/>
          <w:szCs w:val="28"/>
        </w:rPr>
        <w:t>Objetivos</w:t>
      </w:r>
      <w:r w:rsidRPr="009E3E41">
        <w:rPr>
          <w:rFonts w:asciiTheme="minorHAnsi" w:hAnsiTheme="minorHAnsi" w:cstheme="minorHAnsi"/>
          <w:sz w:val="28"/>
          <w:szCs w:val="28"/>
        </w:rPr>
        <w:t xml:space="preserve">: propósitos de logros que fija la empresa a partir de su condición actual, los cuales pueden ser para crecer, vender, cambiar, pero a su vez pueden ser mitigar o erradicar una debilidad ya que es plenamente controlable. </w:t>
      </w:r>
    </w:p>
    <w:p w14:paraId="677F5C57" w14:textId="7A33913D"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Oportunidad</w:t>
      </w:r>
      <w:r w:rsidRPr="009E3E41">
        <w:rPr>
          <w:rFonts w:asciiTheme="minorHAnsi" w:hAnsiTheme="minorHAnsi" w:cstheme="minorHAnsi"/>
          <w:sz w:val="28"/>
          <w:szCs w:val="28"/>
        </w:rPr>
        <w:t xml:space="preserve">: son las posibilidades que se le presentan a la empresa de poder actuar en condiciones de favorabilidad o beneficio, desarrollo a partir de un factor o variable externa. </w:t>
      </w:r>
    </w:p>
    <w:p w14:paraId="46A4A1D3" w14:textId="5C657A68" w:rsidR="00C26938" w:rsidRPr="009E3E41" w:rsidRDefault="00C26938" w:rsidP="00C26938">
      <w:pPr>
        <w:ind w:right="49"/>
        <w:jc w:val="both"/>
        <w:rPr>
          <w:rFonts w:asciiTheme="minorHAnsi" w:hAnsiTheme="minorHAnsi" w:cstheme="minorHAnsi"/>
          <w:sz w:val="28"/>
          <w:szCs w:val="28"/>
        </w:rPr>
      </w:pPr>
      <w:r w:rsidRPr="009E3E41">
        <w:rPr>
          <w:rFonts w:asciiTheme="minorHAnsi" w:hAnsiTheme="minorHAnsi" w:cstheme="minorHAnsi"/>
          <w:b/>
          <w:bCs/>
          <w:sz w:val="28"/>
          <w:szCs w:val="28"/>
        </w:rPr>
        <w:t>Proceso administrativo</w:t>
      </w:r>
      <w:r w:rsidRPr="009E3E41">
        <w:rPr>
          <w:rFonts w:asciiTheme="minorHAnsi" w:hAnsiTheme="minorHAnsi" w:cstheme="minorHAnsi"/>
          <w:sz w:val="28"/>
          <w:szCs w:val="28"/>
        </w:rPr>
        <w:t xml:space="preserve">: serie de fases de actividades que buscan dar un eficiente uso de los recursos y facilitar la dinámica empresarial, es decir, posibilita el cumplimiento de un propósito empresarial. </w:t>
      </w:r>
    </w:p>
    <w:p w14:paraId="36D24DBC" w14:textId="77777777" w:rsidR="003E3AE6" w:rsidRPr="009E3E41" w:rsidRDefault="003E3AE6" w:rsidP="00C743A8">
      <w:pPr>
        <w:ind w:right="49"/>
        <w:jc w:val="both"/>
        <w:rPr>
          <w:rFonts w:asciiTheme="minorHAnsi" w:hAnsiTheme="minorHAnsi" w:cstheme="minorHAnsi"/>
          <w:sz w:val="28"/>
          <w:szCs w:val="28"/>
        </w:rPr>
      </w:pPr>
    </w:p>
    <w:p w14:paraId="18F4A0B5" w14:textId="0950BB38" w:rsidR="00DB3DAB" w:rsidRPr="009E3E41" w:rsidRDefault="00DB3DAB">
      <w:pPr>
        <w:spacing w:before="0" w:after="160" w:line="259" w:lineRule="auto"/>
        <w:ind w:firstLine="0"/>
        <w:rPr>
          <w:rFonts w:asciiTheme="minorHAnsi" w:hAnsiTheme="minorHAnsi" w:cstheme="minorHAnsi"/>
          <w:sz w:val="28"/>
          <w:szCs w:val="28"/>
        </w:rPr>
      </w:pPr>
      <w:r w:rsidRPr="009E3E41">
        <w:rPr>
          <w:rFonts w:asciiTheme="minorHAnsi" w:hAnsiTheme="minorHAnsi" w:cstheme="minorHAnsi"/>
          <w:sz w:val="28"/>
          <w:szCs w:val="28"/>
        </w:rPr>
        <w:br w:type="page"/>
      </w:r>
    </w:p>
    <w:p w14:paraId="125F6B3A" w14:textId="232DE903" w:rsidR="00DB3DAB" w:rsidRPr="00AA6CF0" w:rsidRDefault="00DB3DAB" w:rsidP="00AA6CF0">
      <w:pPr>
        <w:pStyle w:val="Titulosgenerales"/>
      </w:pPr>
      <w:bookmarkStart w:id="19" w:name="_Toc167324607"/>
      <w:r w:rsidRPr="00AA6CF0">
        <w:rPr>
          <w:rStyle w:val="normaltextrun"/>
        </w:rPr>
        <w:t>Referencias bibliográficas</w:t>
      </w:r>
      <w:bookmarkEnd w:id="19"/>
      <w:r w:rsidRPr="00AA6CF0">
        <w:rPr>
          <w:rStyle w:val="eop"/>
        </w:rPr>
        <w:t> </w:t>
      </w:r>
    </w:p>
    <w:p w14:paraId="4578C729" w14:textId="253E7F10" w:rsidR="00BA52AA" w:rsidRPr="004A7B8E" w:rsidRDefault="00DB3DAB" w:rsidP="00BA52AA">
      <w:pPr>
        <w:rPr>
          <w:rStyle w:val="normaltextrun"/>
          <w:rFonts w:asciiTheme="minorHAnsi" w:hAnsiTheme="minorHAnsi" w:cstheme="minorHAnsi"/>
          <w:sz w:val="28"/>
          <w:szCs w:val="28"/>
        </w:rPr>
      </w:pPr>
      <w:r w:rsidRPr="004A7B8E">
        <w:rPr>
          <w:rStyle w:val="eop"/>
          <w:rFonts w:asciiTheme="minorHAnsi" w:hAnsiTheme="minorHAnsi" w:cstheme="minorHAnsi"/>
          <w:color w:val="000000"/>
          <w:sz w:val="28"/>
          <w:szCs w:val="28"/>
        </w:rPr>
        <w:t> </w:t>
      </w:r>
      <w:r w:rsidR="00BA52AA" w:rsidRPr="004A7B8E">
        <w:rPr>
          <w:rStyle w:val="normaltextrun"/>
          <w:rFonts w:asciiTheme="minorHAnsi" w:hAnsiTheme="minorHAnsi" w:cstheme="minorHAnsi"/>
          <w:sz w:val="28"/>
          <w:szCs w:val="28"/>
        </w:rPr>
        <w:t xml:space="preserve">Beltrán Duque, A y Anzola Morales, O. L. (2013). Mejorando la competitividad de la PYME. Ediciones Universidad Externado de Colombia. </w:t>
      </w:r>
    </w:p>
    <w:p w14:paraId="0973DA2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Garza, T. J. (2009). Administración Contemporánea. Reto para la empresa. Ed. Alhambra Mexicana. </w:t>
      </w:r>
    </w:p>
    <w:p w14:paraId="37B77795" w14:textId="0867D1BE"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Gregori, P. (s.f.). Herramientas estadísticas básicas de la calidad. </w:t>
      </w:r>
      <w:hyperlink r:id="rId48" w:history="1">
        <w:r w:rsidR="0049644E" w:rsidRPr="004A7B8E">
          <w:rPr>
            <w:rStyle w:val="Hipervnculo"/>
            <w:rFonts w:asciiTheme="minorHAnsi" w:hAnsiTheme="minorHAnsi" w:cstheme="minorHAnsi"/>
            <w:sz w:val="28"/>
            <w:szCs w:val="28"/>
          </w:rPr>
          <w:t>http://www3.uji.es/~gregori/docencia/mt1021-1516/tema5-herramientas-pablo.html</w:t>
        </w:r>
      </w:hyperlink>
    </w:p>
    <w:p w14:paraId="27C303F8"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ICONTEC, (2015). Norma Técnica Colombiana. NTC ISO 9001- Cuarta actualización. </w:t>
      </w:r>
    </w:p>
    <w:p w14:paraId="559E05F4" w14:textId="729EF445" w:rsidR="00BA52AA" w:rsidRPr="004A7B8E" w:rsidRDefault="00000000" w:rsidP="00BA52AA">
      <w:pPr>
        <w:rPr>
          <w:rStyle w:val="normaltextrun"/>
          <w:rFonts w:asciiTheme="minorHAnsi" w:hAnsiTheme="minorHAnsi" w:cstheme="minorHAnsi"/>
          <w:sz w:val="28"/>
          <w:szCs w:val="28"/>
        </w:rPr>
      </w:pPr>
      <w:hyperlink r:id="rId49" w:history="1">
        <w:r w:rsidR="0049644E" w:rsidRPr="004A7B8E">
          <w:rPr>
            <w:rStyle w:val="Hipervnculo"/>
            <w:rFonts w:asciiTheme="minorHAnsi" w:hAnsiTheme="minorHAnsi" w:cstheme="minorHAnsi"/>
            <w:sz w:val="28"/>
            <w:szCs w:val="28"/>
          </w:rPr>
          <w:t>https://www.agencomex.com/pdf/ISO-9001-2015.pdf</w:t>
        </w:r>
      </w:hyperlink>
    </w:p>
    <w:p w14:paraId="59D9702C" w14:textId="7907D366"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JDELCA, A. E. (2020). ¿Cómo iniciar el proceso del diagnóstico empresarial en mi organización? [Vídeo] </w:t>
      </w:r>
      <w:hyperlink r:id="rId50" w:history="1">
        <w:r w:rsidR="0049644E" w:rsidRPr="004A7B8E">
          <w:rPr>
            <w:rStyle w:val="Hipervnculo"/>
            <w:rFonts w:asciiTheme="minorHAnsi" w:hAnsiTheme="minorHAnsi" w:cstheme="minorHAnsi"/>
            <w:sz w:val="28"/>
            <w:szCs w:val="28"/>
          </w:rPr>
          <w:t>https://www.youtube.com/watch?v=xbS2KO92BZU</w:t>
        </w:r>
      </w:hyperlink>
    </w:p>
    <w:p w14:paraId="7B56A030"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Laurence, P. (2014). Diagnóstico Organizacional. En L. </w:t>
      </w:r>
      <w:proofErr w:type="spellStart"/>
      <w:r w:rsidRPr="004A7B8E">
        <w:rPr>
          <w:rStyle w:val="normaltextrun"/>
          <w:rFonts w:asciiTheme="minorHAnsi" w:hAnsiTheme="minorHAnsi" w:cstheme="minorHAnsi"/>
          <w:sz w:val="28"/>
          <w:szCs w:val="28"/>
        </w:rPr>
        <w:t>Jayh</w:t>
      </w:r>
      <w:proofErr w:type="spellEnd"/>
      <w:r w:rsidRPr="004A7B8E">
        <w:rPr>
          <w:rStyle w:val="normaltextrun"/>
          <w:rFonts w:asciiTheme="minorHAnsi" w:hAnsiTheme="minorHAnsi" w:cstheme="minorHAnsi"/>
          <w:sz w:val="28"/>
          <w:szCs w:val="28"/>
        </w:rPr>
        <w:t xml:space="preserve">, México D.F.: Centro Regional de Ayuda Técnica. </w:t>
      </w:r>
    </w:p>
    <w:p w14:paraId="190213A4" w14:textId="77777777"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Rodríguez, D. (2012). Diagnostico organizacional (4ta Edición ed.). México, D.F.: Alfa Omega Grupo Editor, S.A. </w:t>
      </w:r>
    </w:p>
    <w:p w14:paraId="37FA23FC" w14:textId="5C780CB5" w:rsidR="00D5413C" w:rsidRPr="004A7B8E" w:rsidRDefault="00D5413C" w:rsidP="00D5413C">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Tabares P. Alejandro. (s.f.) Transformación empresarial </w:t>
      </w:r>
      <w:proofErr w:type="spellStart"/>
      <w:r w:rsidRPr="004A7B8E">
        <w:rPr>
          <w:rStyle w:val="normaltextrun"/>
          <w:rFonts w:asciiTheme="minorHAnsi" w:hAnsiTheme="minorHAnsi" w:cstheme="minorHAnsi"/>
          <w:sz w:val="28"/>
          <w:szCs w:val="28"/>
        </w:rPr>
        <w:t>pospandemia</w:t>
      </w:r>
      <w:proofErr w:type="spellEnd"/>
      <w:r w:rsidRPr="004A7B8E">
        <w:rPr>
          <w:rStyle w:val="normaltextrun"/>
          <w:rFonts w:asciiTheme="minorHAnsi" w:hAnsiTheme="minorHAnsi" w:cstheme="minorHAnsi"/>
          <w:sz w:val="28"/>
          <w:szCs w:val="28"/>
        </w:rPr>
        <w:t xml:space="preserve">: retos Organizacionales posteriores a una pandemia que Cambió los paradigmas de gestión. Universidad San </w:t>
      </w:r>
      <w:r w:rsidR="00FF6FD3" w:rsidRPr="004A7B8E">
        <w:rPr>
          <w:rStyle w:val="normaltextrun"/>
          <w:rFonts w:asciiTheme="minorHAnsi" w:hAnsiTheme="minorHAnsi" w:cstheme="minorHAnsi"/>
          <w:sz w:val="28"/>
          <w:szCs w:val="28"/>
        </w:rPr>
        <w:t>Buenaventura</w:t>
      </w:r>
      <w:r w:rsidRPr="004A7B8E">
        <w:rPr>
          <w:rStyle w:val="normaltextrun"/>
          <w:rFonts w:asciiTheme="minorHAnsi" w:hAnsiTheme="minorHAnsi" w:cstheme="minorHAnsi"/>
          <w:sz w:val="28"/>
          <w:szCs w:val="28"/>
        </w:rPr>
        <w:t xml:space="preserve">. Tendencias. </w:t>
      </w:r>
      <w:hyperlink r:id="rId51" w:history="1">
        <w:r w:rsidRPr="004A7B8E">
          <w:rPr>
            <w:rStyle w:val="Hipervnculo"/>
            <w:rFonts w:asciiTheme="minorHAnsi" w:hAnsiTheme="minorHAnsi" w:cstheme="minorHAnsi"/>
            <w:sz w:val="28"/>
            <w:szCs w:val="28"/>
          </w:rPr>
          <w:t>https://minas.medellin.unal.edu.co/images/transformacion-pospandemia.pdf</w:t>
        </w:r>
      </w:hyperlink>
    </w:p>
    <w:p w14:paraId="3AD87959" w14:textId="77777777" w:rsidR="00D5413C" w:rsidRPr="004A7B8E" w:rsidRDefault="00D5413C" w:rsidP="00BA52AA">
      <w:pPr>
        <w:rPr>
          <w:rStyle w:val="normaltextrun"/>
          <w:rFonts w:asciiTheme="minorHAnsi" w:hAnsiTheme="minorHAnsi" w:cstheme="minorHAnsi"/>
          <w:sz w:val="28"/>
          <w:szCs w:val="28"/>
        </w:rPr>
      </w:pPr>
    </w:p>
    <w:p w14:paraId="578F4379" w14:textId="12434C72" w:rsidR="00BA52AA" w:rsidRPr="004A7B8E" w:rsidRDefault="00BA52AA" w:rsidP="00BA52AA">
      <w:pPr>
        <w:rPr>
          <w:rStyle w:val="normaltextrun"/>
          <w:rFonts w:asciiTheme="minorHAnsi" w:hAnsiTheme="minorHAnsi" w:cstheme="minorHAnsi"/>
          <w:sz w:val="28"/>
          <w:szCs w:val="28"/>
        </w:rPr>
      </w:pPr>
      <w:r w:rsidRPr="004A7B8E">
        <w:rPr>
          <w:rStyle w:val="normaltextrun"/>
          <w:rFonts w:asciiTheme="minorHAnsi" w:hAnsiTheme="minorHAnsi" w:cstheme="minorHAnsi"/>
          <w:sz w:val="28"/>
          <w:szCs w:val="28"/>
        </w:rPr>
        <w:t xml:space="preserve">Tlaxcala, I. t. (s.f.). Herramientas Estadísticas- Instituto tecnológico Apizaco de Tlaxcala. </w:t>
      </w:r>
      <w:hyperlink r:id="rId52" w:history="1">
        <w:r w:rsidR="0049644E" w:rsidRPr="004A7B8E">
          <w:rPr>
            <w:rStyle w:val="Hipervnculo"/>
            <w:rFonts w:asciiTheme="minorHAnsi" w:hAnsiTheme="minorHAnsi" w:cstheme="minorHAnsi"/>
            <w:sz w:val="28"/>
            <w:szCs w:val="28"/>
          </w:rPr>
          <w:t>https://alfredogutierrez.weebly.com/16-herramientas-estadisticas.html</w:t>
        </w:r>
      </w:hyperlink>
    </w:p>
    <w:p w14:paraId="7607F978" w14:textId="77777777" w:rsidR="004C6747" w:rsidRPr="004A7B8E" w:rsidRDefault="004C6747" w:rsidP="00C743A8">
      <w:pPr>
        <w:ind w:right="49"/>
        <w:jc w:val="both"/>
        <w:rPr>
          <w:rFonts w:asciiTheme="minorHAnsi" w:hAnsiTheme="minorHAnsi" w:cstheme="minorHAnsi"/>
          <w:sz w:val="28"/>
          <w:szCs w:val="28"/>
        </w:rPr>
      </w:pPr>
    </w:p>
    <w:p w14:paraId="65DFC72E" w14:textId="77777777" w:rsidR="004C6747" w:rsidRPr="009E3E41" w:rsidRDefault="004C6747" w:rsidP="00C743A8">
      <w:pPr>
        <w:ind w:right="49"/>
        <w:jc w:val="both"/>
        <w:rPr>
          <w:rFonts w:asciiTheme="minorHAnsi" w:hAnsiTheme="minorHAnsi" w:cstheme="minorHAnsi"/>
          <w:sz w:val="28"/>
          <w:szCs w:val="28"/>
        </w:rPr>
      </w:pPr>
    </w:p>
    <w:p w14:paraId="0ED1ED5A" w14:textId="77777777" w:rsidR="004C6747" w:rsidRPr="009E3E41" w:rsidRDefault="004C6747" w:rsidP="00C743A8">
      <w:pPr>
        <w:ind w:right="49"/>
        <w:jc w:val="both"/>
        <w:rPr>
          <w:rFonts w:asciiTheme="minorHAnsi" w:hAnsiTheme="minorHAnsi" w:cstheme="minorHAnsi"/>
          <w:sz w:val="28"/>
          <w:szCs w:val="28"/>
        </w:rPr>
      </w:pPr>
    </w:p>
    <w:p w14:paraId="03D8894A" w14:textId="77777777" w:rsidR="00AA4C80" w:rsidRPr="009E3E41" w:rsidRDefault="00AA4C80" w:rsidP="002F5B80">
      <w:pPr>
        <w:pStyle w:val="Titulosgenerales"/>
      </w:pPr>
      <w:bookmarkStart w:id="20" w:name="_Toc167324608"/>
      <w:r w:rsidRPr="009E3E41">
        <w:t>Créditos</w:t>
      </w:r>
      <w:bookmarkEnd w:id="2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9E3E41" w14:paraId="4FA6FF08" w14:textId="77777777" w:rsidTr="00C97034">
        <w:trPr>
          <w:cnfStyle w:val="100000000000" w:firstRow="1" w:lastRow="0" w:firstColumn="0" w:lastColumn="0" w:oddVBand="0" w:evenVBand="0" w:oddHBand="0" w:evenHBand="0" w:firstRowFirstColumn="0" w:firstRowLastColumn="0" w:lastRowFirstColumn="0" w:lastRowLastColumn="0"/>
          <w:jc w:val="center"/>
        </w:trPr>
        <w:tc>
          <w:tcPr>
            <w:tcW w:w="3397" w:type="dxa"/>
          </w:tcPr>
          <w:p w14:paraId="25178013" w14:textId="77777777" w:rsidR="007C4292" w:rsidRPr="009E3E41" w:rsidRDefault="007C4292" w:rsidP="00712C5F">
            <w:pPr>
              <w:pStyle w:val="Tablas"/>
              <w:jc w:val="center"/>
              <w:rPr>
                <w:rFonts w:asciiTheme="minorHAnsi" w:hAnsiTheme="minorHAnsi" w:cstheme="minorHAnsi"/>
                <w:sz w:val="28"/>
                <w:szCs w:val="28"/>
              </w:rPr>
            </w:pPr>
            <w:r w:rsidRPr="009E3E41">
              <w:rPr>
                <w:rFonts w:asciiTheme="minorHAnsi" w:hAnsiTheme="minorHAnsi" w:cstheme="minorHAnsi"/>
                <w:sz w:val="28"/>
                <w:szCs w:val="28"/>
              </w:rPr>
              <w:t>Nombre</w:t>
            </w:r>
          </w:p>
        </w:tc>
        <w:tc>
          <w:tcPr>
            <w:tcW w:w="3776" w:type="dxa"/>
          </w:tcPr>
          <w:p w14:paraId="1199287B" w14:textId="77777777" w:rsidR="007C4292" w:rsidRPr="009E3E41" w:rsidRDefault="007C4292" w:rsidP="00712C5F">
            <w:pPr>
              <w:pStyle w:val="Tablas"/>
              <w:jc w:val="center"/>
              <w:rPr>
                <w:rFonts w:asciiTheme="minorHAnsi" w:hAnsiTheme="minorHAnsi" w:cstheme="minorHAnsi"/>
                <w:sz w:val="28"/>
                <w:szCs w:val="28"/>
              </w:rPr>
            </w:pPr>
            <w:r w:rsidRPr="009E3E41">
              <w:rPr>
                <w:rFonts w:asciiTheme="minorHAnsi" w:hAnsiTheme="minorHAnsi" w:cstheme="minorHAnsi"/>
                <w:sz w:val="28"/>
                <w:szCs w:val="28"/>
              </w:rPr>
              <w:t>Cargo</w:t>
            </w:r>
          </w:p>
        </w:tc>
        <w:tc>
          <w:tcPr>
            <w:tcW w:w="3454" w:type="dxa"/>
          </w:tcPr>
          <w:p w14:paraId="3BB2A66A" w14:textId="77777777" w:rsidR="007C4292" w:rsidRPr="009E3E41" w:rsidRDefault="007C4292" w:rsidP="00712C5F">
            <w:pPr>
              <w:pStyle w:val="Tablas"/>
              <w:jc w:val="center"/>
              <w:rPr>
                <w:rFonts w:asciiTheme="minorHAnsi" w:hAnsiTheme="minorHAnsi" w:cstheme="minorHAnsi"/>
                <w:sz w:val="28"/>
                <w:szCs w:val="28"/>
              </w:rPr>
            </w:pPr>
            <w:r w:rsidRPr="009E3E41">
              <w:rPr>
                <w:rFonts w:asciiTheme="minorHAnsi" w:hAnsiTheme="minorHAnsi" w:cstheme="minorHAnsi"/>
                <w:sz w:val="28"/>
                <w:szCs w:val="28"/>
              </w:rPr>
              <w:t>Regional y Centro de Formación</w:t>
            </w:r>
          </w:p>
        </w:tc>
      </w:tr>
      <w:tr w:rsidR="000D56F6" w:rsidRPr="009E3E41"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Claudia Patricia Aristiz</w:t>
            </w:r>
            <w:r w:rsidR="00712C5F" w:rsidRPr="009E3E41">
              <w:rPr>
                <w:rFonts w:asciiTheme="minorHAnsi" w:hAnsiTheme="minorHAnsi" w:cstheme="minorHAnsi"/>
                <w:color w:val="000000"/>
                <w:sz w:val="28"/>
                <w:szCs w:val="28"/>
              </w:rPr>
              <w:t>á</w:t>
            </w:r>
            <w:r w:rsidRPr="009E3E41">
              <w:rPr>
                <w:rFonts w:asciiTheme="minorHAnsi" w:hAnsiTheme="minorHAnsi" w:cstheme="minorHAnsi"/>
                <w:color w:val="000000"/>
                <w:sz w:val="28"/>
                <w:szCs w:val="28"/>
              </w:rPr>
              <w:t>bal</w:t>
            </w:r>
          </w:p>
        </w:tc>
        <w:tc>
          <w:tcPr>
            <w:tcW w:w="3776" w:type="dxa"/>
            <w:vAlign w:val="bottom"/>
          </w:tcPr>
          <w:p w14:paraId="25DDA8B9" w14:textId="53F6AFEB"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del Equipo</w:t>
            </w:r>
          </w:p>
        </w:tc>
        <w:tc>
          <w:tcPr>
            <w:tcW w:w="3454" w:type="dxa"/>
            <w:vAlign w:val="bottom"/>
          </w:tcPr>
          <w:p w14:paraId="439E87A4" w14:textId="3E465702"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Dirección General</w:t>
            </w:r>
          </w:p>
        </w:tc>
      </w:tr>
      <w:tr w:rsidR="000D56F6" w:rsidRPr="009E3E41" w14:paraId="1FC09E59" w14:textId="77777777" w:rsidTr="00FB7FCB">
        <w:trPr>
          <w:trHeight w:val="684"/>
          <w:jc w:val="center"/>
        </w:trPr>
        <w:tc>
          <w:tcPr>
            <w:tcW w:w="3397" w:type="dxa"/>
            <w:vAlign w:val="bottom"/>
          </w:tcPr>
          <w:p w14:paraId="5E8B039D" w14:textId="201C5CAD"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Norma Constanza Morales Cruz</w:t>
            </w:r>
          </w:p>
        </w:tc>
        <w:tc>
          <w:tcPr>
            <w:tcW w:w="3776" w:type="dxa"/>
            <w:vAlign w:val="bottom"/>
          </w:tcPr>
          <w:p w14:paraId="16167E52" w14:textId="00B7FF4F"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de línea de producción</w:t>
            </w:r>
          </w:p>
        </w:tc>
        <w:tc>
          <w:tcPr>
            <w:tcW w:w="3454" w:type="dxa"/>
            <w:vAlign w:val="bottom"/>
          </w:tcPr>
          <w:p w14:paraId="77F8D2EC" w14:textId="7BDA6F73" w:rsidR="000D56F6" w:rsidRPr="009E3E41" w:rsidRDefault="000D56F6"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C97034"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83A45" w:rsidRPr="009E3E41"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Carlos Fernando Riaño</w:t>
            </w:r>
            <w:r w:rsidRPr="009E3E41">
              <w:rPr>
                <w:rStyle w:val="font61"/>
                <w:rFonts w:asciiTheme="minorHAnsi" w:hAnsiTheme="minorHAnsi" w:cstheme="minorHAnsi"/>
                <w:sz w:val="28"/>
                <w:szCs w:val="28"/>
              </w:rPr>
              <w:t> </w:t>
            </w:r>
          </w:p>
        </w:tc>
        <w:tc>
          <w:tcPr>
            <w:tcW w:w="3776" w:type="dxa"/>
            <w:vAlign w:val="bottom"/>
          </w:tcPr>
          <w:p w14:paraId="58F2862D" w14:textId="18B10B0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Experto</w:t>
            </w:r>
            <w:r w:rsidRPr="009E3E41">
              <w:rPr>
                <w:rStyle w:val="font61"/>
                <w:rFonts w:asciiTheme="minorHAnsi" w:hAnsiTheme="minorHAnsi" w:cstheme="minorHAnsi"/>
                <w:sz w:val="28"/>
                <w:szCs w:val="28"/>
              </w:rPr>
              <w:t> </w:t>
            </w:r>
            <w:r w:rsidR="00E453D0" w:rsidRPr="00E453D0">
              <w:rPr>
                <w:rStyle w:val="font61"/>
                <w:rFonts w:asciiTheme="minorHAnsi" w:hAnsiTheme="minorHAnsi" w:cstheme="minorHAnsi"/>
                <w:b w:val="0"/>
                <w:bCs/>
                <w:sz w:val="28"/>
                <w:szCs w:val="28"/>
              </w:rPr>
              <w:t>Temático</w:t>
            </w:r>
          </w:p>
        </w:tc>
        <w:tc>
          <w:tcPr>
            <w:tcW w:w="3454" w:type="dxa"/>
            <w:vAlign w:val="bottom"/>
          </w:tcPr>
          <w:p w14:paraId="6B125339" w14:textId="615BB09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02F3A92B" w14:textId="77777777" w:rsidTr="00FB7FCB">
        <w:trPr>
          <w:trHeight w:val="703"/>
          <w:jc w:val="center"/>
        </w:trPr>
        <w:tc>
          <w:tcPr>
            <w:tcW w:w="3397" w:type="dxa"/>
            <w:vAlign w:val="bottom"/>
          </w:tcPr>
          <w:p w14:paraId="26AB118A" w14:textId="35D5F65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Fernanda Chacón Castro</w:t>
            </w:r>
            <w:r w:rsidRPr="009E3E41">
              <w:rPr>
                <w:rStyle w:val="font61"/>
                <w:rFonts w:asciiTheme="minorHAnsi" w:hAnsiTheme="minorHAnsi" w:cstheme="minorHAnsi"/>
                <w:sz w:val="28"/>
                <w:szCs w:val="28"/>
              </w:rPr>
              <w:t> </w:t>
            </w:r>
          </w:p>
        </w:tc>
        <w:tc>
          <w:tcPr>
            <w:tcW w:w="3776" w:type="dxa"/>
            <w:vAlign w:val="bottom"/>
          </w:tcPr>
          <w:p w14:paraId="0BCC9DD3" w14:textId="5CA73C6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Diseñador </w:t>
            </w:r>
            <w:r w:rsidR="00F51B9E">
              <w:rPr>
                <w:rFonts w:asciiTheme="minorHAnsi" w:hAnsiTheme="minorHAnsi" w:cstheme="minorHAnsi"/>
                <w:color w:val="000000"/>
                <w:sz w:val="28"/>
                <w:szCs w:val="28"/>
              </w:rPr>
              <w:t>I</w:t>
            </w:r>
            <w:r w:rsidRPr="009E3E41">
              <w:rPr>
                <w:rFonts w:asciiTheme="minorHAnsi" w:hAnsiTheme="minorHAnsi" w:cstheme="minorHAnsi"/>
                <w:color w:val="000000"/>
                <w:sz w:val="28"/>
                <w:szCs w:val="28"/>
              </w:rPr>
              <w:t>nstruccional</w:t>
            </w:r>
            <w:r w:rsidRPr="009E3E41">
              <w:rPr>
                <w:rStyle w:val="font61"/>
                <w:rFonts w:asciiTheme="minorHAnsi" w:hAnsiTheme="minorHAnsi" w:cstheme="minorHAnsi"/>
                <w:sz w:val="28"/>
                <w:szCs w:val="28"/>
              </w:rPr>
              <w:t> </w:t>
            </w:r>
          </w:p>
        </w:tc>
        <w:tc>
          <w:tcPr>
            <w:tcW w:w="3454" w:type="dxa"/>
            <w:vAlign w:val="bottom"/>
          </w:tcPr>
          <w:p w14:paraId="43CF4E17" w14:textId="03FB9E4C"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Distrito Capital -</w:t>
            </w:r>
            <w:r w:rsidRPr="009E3E41">
              <w:rPr>
                <w:rFonts w:asciiTheme="minorHAnsi" w:hAnsiTheme="minorHAnsi" w:cstheme="minorHAnsi"/>
                <w:color w:val="000000"/>
                <w:sz w:val="28"/>
                <w:szCs w:val="28"/>
              </w:rPr>
              <w:br/>
              <w:t>Centro de Gestión Industrial </w:t>
            </w:r>
            <w:r w:rsidRPr="009E3E41">
              <w:rPr>
                <w:rStyle w:val="font61"/>
                <w:rFonts w:asciiTheme="minorHAnsi" w:hAnsiTheme="minorHAnsi" w:cstheme="minorHAnsi"/>
                <w:sz w:val="28"/>
                <w:szCs w:val="28"/>
              </w:rPr>
              <w:t> </w:t>
            </w:r>
          </w:p>
        </w:tc>
      </w:tr>
      <w:tr w:rsidR="00483A45" w:rsidRPr="009E3E41"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Carolina Coca Salazar</w:t>
            </w:r>
            <w:r w:rsidRPr="009E3E41">
              <w:rPr>
                <w:rStyle w:val="font61"/>
                <w:rFonts w:asciiTheme="minorHAnsi" w:hAnsiTheme="minorHAnsi" w:cstheme="minorHAnsi"/>
                <w:sz w:val="28"/>
                <w:szCs w:val="28"/>
              </w:rPr>
              <w:t> </w:t>
            </w:r>
          </w:p>
        </w:tc>
        <w:tc>
          <w:tcPr>
            <w:tcW w:w="3776" w:type="dxa"/>
            <w:vAlign w:val="bottom"/>
          </w:tcPr>
          <w:p w14:paraId="12C047F8" w14:textId="616C5B68" w:rsidR="00483A45" w:rsidRPr="009E3E41" w:rsidRDefault="00483A45" w:rsidP="00E453D0">
            <w:pPr>
              <w:pStyle w:val="Tablas"/>
              <w:spacing w:line="240" w:lineRule="auto"/>
              <w:rPr>
                <w:rFonts w:asciiTheme="minorHAnsi" w:hAnsiTheme="minorHAnsi" w:cstheme="minorHAnsi"/>
                <w:sz w:val="28"/>
                <w:szCs w:val="28"/>
              </w:rPr>
            </w:pPr>
            <w:bookmarkStart w:id="21" w:name="_2et92p0" w:colFirst="0" w:colLast="0"/>
            <w:bookmarkEnd w:id="21"/>
            <w:r w:rsidRPr="009E3E41">
              <w:rPr>
                <w:rFonts w:asciiTheme="minorHAnsi" w:hAnsiTheme="minorHAnsi" w:cstheme="minorHAnsi"/>
                <w:color w:val="000000"/>
                <w:sz w:val="28"/>
                <w:szCs w:val="28"/>
              </w:rPr>
              <w:t>Asesora Metodológica </w:t>
            </w:r>
            <w:r w:rsidRPr="009E3E41">
              <w:rPr>
                <w:rStyle w:val="font61"/>
                <w:rFonts w:asciiTheme="minorHAnsi" w:hAnsiTheme="minorHAnsi" w:cstheme="minorHAnsi"/>
                <w:sz w:val="28"/>
                <w:szCs w:val="28"/>
              </w:rPr>
              <w:t> </w:t>
            </w:r>
          </w:p>
        </w:tc>
        <w:tc>
          <w:tcPr>
            <w:tcW w:w="3454" w:type="dxa"/>
            <w:vAlign w:val="bottom"/>
          </w:tcPr>
          <w:p w14:paraId="7595B06F" w14:textId="22B81519"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w:t>
            </w:r>
            <w:r w:rsidR="00F51B9E">
              <w:rPr>
                <w:rFonts w:asciiTheme="minorHAnsi" w:hAnsiTheme="minorHAnsi" w:cstheme="minorHAnsi"/>
                <w:color w:val="000000"/>
                <w:sz w:val="28"/>
                <w:szCs w:val="28"/>
              </w:rPr>
              <w:t>Distrito Capital</w:t>
            </w:r>
            <w:r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483A45" w:rsidRPr="009E3E41" w14:paraId="7B33BD49" w14:textId="77777777" w:rsidTr="00C97034">
        <w:trPr>
          <w:trHeight w:val="843"/>
          <w:jc w:val="center"/>
        </w:trPr>
        <w:tc>
          <w:tcPr>
            <w:tcW w:w="3397" w:type="dxa"/>
            <w:vAlign w:val="bottom"/>
          </w:tcPr>
          <w:p w14:paraId="7F992019" w14:textId="771AD2D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Rafael Neftalí Lizcano Reyes.</w:t>
            </w:r>
            <w:r w:rsidRPr="009E3E41">
              <w:rPr>
                <w:rStyle w:val="font61"/>
                <w:rFonts w:asciiTheme="minorHAnsi" w:hAnsiTheme="minorHAnsi" w:cstheme="minorHAnsi"/>
                <w:sz w:val="28"/>
                <w:szCs w:val="28"/>
              </w:rPr>
              <w:t> </w:t>
            </w:r>
          </w:p>
        </w:tc>
        <w:tc>
          <w:tcPr>
            <w:tcW w:w="3776" w:type="dxa"/>
            <w:vAlign w:val="bottom"/>
          </w:tcPr>
          <w:p w14:paraId="30715B9D" w14:textId="155814B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Responsable Equipo Desarrollo Curricular</w:t>
            </w:r>
            <w:r w:rsidRPr="009E3E41">
              <w:rPr>
                <w:rStyle w:val="font61"/>
                <w:rFonts w:asciiTheme="minorHAnsi" w:hAnsiTheme="minorHAnsi" w:cstheme="minorHAnsi"/>
                <w:sz w:val="28"/>
                <w:szCs w:val="28"/>
              </w:rPr>
              <w:t> </w:t>
            </w:r>
          </w:p>
        </w:tc>
        <w:tc>
          <w:tcPr>
            <w:tcW w:w="3454" w:type="dxa"/>
            <w:vAlign w:val="bottom"/>
          </w:tcPr>
          <w:p w14:paraId="07D46BAF" w14:textId="02EE08E3"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Santander - </w:t>
            </w:r>
            <w:r w:rsidRPr="009E3E41">
              <w:rPr>
                <w:rFonts w:asciiTheme="minorHAnsi" w:hAnsiTheme="minorHAnsi" w:cstheme="minorHAnsi"/>
                <w:color w:val="000000"/>
                <w:sz w:val="28"/>
                <w:szCs w:val="28"/>
              </w:rPr>
              <w:br/>
              <w:t>Centro Industrial del Diseño y la Manufactura</w:t>
            </w:r>
            <w:r w:rsidRPr="009E3E41">
              <w:rPr>
                <w:rStyle w:val="font61"/>
                <w:rFonts w:asciiTheme="minorHAnsi" w:hAnsiTheme="minorHAnsi" w:cstheme="minorHAnsi"/>
                <w:sz w:val="28"/>
                <w:szCs w:val="28"/>
              </w:rPr>
              <w:t> </w:t>
            </w:r>
          </w:p>
        </w:tc>
      </w:tr>
      <w:tr w:rsidR="00483A45" w:rsidRPr="009E3E41"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Sandra Patricia Hoyos Sepúlveda</w:t>
            </w:r>
            <w:r w:rsidRPr="009E3E41">
              <w:rPr>
                <w:rStyle w:val="font61"/>
                <w:rFonts w:asciiTheme="minorHAnsi" w:hAnsiTheme="minorHAnsi" w:cstheme="minorHAnsi"/>
                <w:sz w:val="28"/>
                <w:szCs w:val="28"/>
              </w:rPr>
              <w:t> </w:t>
            </w:r>
          </w:p>
        </w:tc>
        <w:tc>
          <w:tcPr>
            <w:tcW w:w="3776" w:type="dxa"/>
            <w:vAlign w:val="bottom"/>
          </w:tcPr>
          <w:p w14:paraId="71A8DFB1" w14:textId="40891DE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Correc</w:t>
            </w:r>
            <w:r w:rsidR="00F51B9E">
              <w:rPr>
                <w:rFonts w:asciiTheme="minorHAnsi" w:hAnsiTheme="minorHAnsi" w:cstheme="minorHAnsi"/>
                <w:color w:val="000000"/>
                <w:sz w:val="28"/>
                <w:szCs w:val="28"/>
              </w:rPr>
              <w:t>tora</w:t>
            </w:r>
            <w:r w:rsidRPr="009E3E41">
              <w:rPr>
                <w:rFonts w:asciiTheme="minorHAnsi" w:hAnsiTheme="minorHAnsi" w:cstheme="minorHAnsi"/>
                <w:color w:val="000000"/>
                <w:sz w:val="28"/>
                <w:szCs w:val="28"/>
              </w:rPr>
              <w:t xml:space="preserve"> de </w:t>
            </w:r>
            <w:r w:rsidR="00F51B9E">
              <w:rPr>
                <w:rFonts w:asciiTheme="minorHAnsi" w:hAnsiTheme="minorHAnsi" w:cstheme="minorHAnsi"/>
                <w:color w:val="000000"/>
                <w:sz w:val="28"/>
                <w:szCs w:val="28"/>
              </w:rPr>
              <w:t>E</w:t>
            </w:r>
            <w:r w:rsidRPr="009E3E41">
              <w:rPr>
                <w:rFonts w:asciiTheme="minorHAnsi" w:hAnsiTheme="minorHAnsi" w:cstheme="minorHAnsi"/>
                <w:color w:val="000000"/>
                <w:sz w:val="28"/>
                <w:szCs w:val="28"/>
              </w:rPr>
              <w:t>stilo</w:t>
            </w:r>
            <w:r w:rsidRPr="009E3E41">
              <w:rPr>
                <w:rStyle w:val="font61"/>
                <w:rFonts w:asciiTheme="minorHAnsi" w:hAnsiTheme="minorHAnsi" w:cstheme="minorHAnsi"/>
                <w:sz w:val="28"/>
                <w:szCs w:val="28"/>
              </w:rPr>
              <w:t> </w:t>
            </w:r>
          </w:p>
        </w:tc>
        <w:tc>
          <w:tcPr>
            <w:tcW w:w="3454" w:type="dxa"/>
            <w:vAlign w:val="bottom"/>
          </w:tcPr>
          <w:p w14:paraId="769A87C7" w14:textId="370FF62F"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Distrito Capital - </w:t>
            </w:r>
            <w:r w:rsidRPr="009E3E41">
              <w:rPr>
                <w:rFonts w:asciiTheme="minorHAnsi" w:hAnsiTheme="minorHAnsi" w:cstheme="minorHAnsi"/>
                <w:color w:val="000000"/>
                <w:sz w:val="28"/>
                <w:szCs w:val="28"/>
              </w:rPr>
              <w:br/>
              <w:t>Centro de Diseño y Metrología</w:t>
            </w:r>
            <w:r w:rsidRPr="009E3E41">
              <w:rPr>
                <w:rStyle w:val="font61"/>
                <w:rFonts w:asciiTheme="minorHAnsi" w:hAnsiTheme="minorHAnsi" w:cstheme="minorHAnsi"/>
                <w:sz w:val="28"/>
                <w:szCs w:val="28"/>
              </w:rPr>
              <w:t> </w:t>
            </w:r>
          </w:p>
        </w:tc>
      </w:tr>
      <w:tr w:rsidR="00E453D0" w:rsidRPr="009E3E41" w14:paraId="5760A561" w14:textId="77777777" w:rsidTr="00FB7FCB">
        <w:trPr>
          <w:trHeight w:val="703"/>
          <w:jc w:val="center"/>
        </w:trPr>
        <w:tc>
          <w:tcPr>
            <w:tcW w:w="3397" w:type="dxa"/>
            <w:vAlign w:val="bottom"/>
          </w:tcPr>
          <w:p w14:paraId="49394590" w14:textId="387B1C5E"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Humberto Arias Díaz</w:t>
            </w:r>
          </w:p>
        </w:tc>
        <w:tc>
          <w:tcPr>
            <w:tcW w:w="3776" w:type="dxa"/>
            <w:vAlign w:val="bottom"/>
          </w:tcPr>
          <w:p w14:paraId="352E75A3" w14:textId="4D449D79"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Diseñador Instruccional</w:t>
            </w:r>
          </w:p>
        </w:tc>
        <w:tc>
          <w:tcPr>
            <w:tcW w:w="3454" w:type="dxa"/>
            <w:vAlign w:val="bottom"/>
          </w:tcPr>
          <w:p w14:paraId="5263BD43" w14:textId="534ADDA0" w:rsidR="00E453D0" w:rsidRPr="009E3E41" w:rsidRDefault="00E453D0" w:rsidP="00E453D0">
            <w:pPr>
              <w:pStyle w:val="Tablas"/>
              <w:spacing w:line="240" w:lineRule="auto"/>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483A45" w:rsidRPr="009E3E41" w14:paraId="60324ADC" w14:textId="77777777" w:rsidTr="00FB7FCB">
        <w:trPr>
          <w:cnfStyle w:val="000000100000" w:firstRow="0" w:lastRow="0" w:firstColumn="0" w:lastColumn="0" w:oddVBand="0" w:evenVBand="0" w:oddHBand="1" w:evenHBand="0" w:firstRowFirstColumn="0" w:firstRowLastColumn="0" w:lastRowFirstColumn="0" w:lastRowLastColumn="0"/>
          <w:trHeight w:val="703"/>
          <w:jc w:val="center"/>
        </w:trPr>
        <w:tc>
          <w:tcPr>
            <w:tcW w:w="3397" w:type="dxa"/>
            <w:vAlign w:val="bottom"/>
          </w:tcPr>
          <w:p w14:paraId="409A3CC0" w14:textId="73763C08"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María Inés Machado López</w:t>
            </w:r>
            <w:r w:rsidRPr="009E3E41">
              <w:rPr>
                <w:rStyle w:val="font61"/>
                <w:rFonts w:asciiTheme="minorHAnsi" w:hAnsiTheme="minorHAnsi" w:cstheme="minorHAnsi"/>
                <w:sz w:val="28"/>
                <w:szCs w:val="28"/>
              </w:rPr>
              <w:t> </w:t>
            </w:r>
          </w:p>
        </w:tc>
        <w:tc>
          <w:tcPr>
            <w:tcW w:w="3776" w:type="dxa"/>
            <w:vAlign w:val="bottom"/>
          </w:tcPr>
          <w:p w14:paraId="78195E53" w14:textId="3DC7CB21"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Metodóloga</w:t>
            </w:r>
            <w:r w:rsidRPr="009E3E41">
              <w:rPr>
                <w:rStyle w:val="font61"/>
                <w:rFonts w:asciiTheme="minorHAnsi" w:hAnsiTheme="minorHAnsi" w:cstheme="minorHAnsi"/>
                <w:sz w:val="28"/>
                <w:szCs w:val="28"/>
              </w:rPr>
              <w:t> </w:t>
            </w:r>
          </w:p>
        </w:tc>
        <w:tc>
          <w:tcPr>
            <w:tcW w:w="3454" w:type="dxa"/>
            <w:vAlign w:val="bottom"/>
          </w:tcPr>
          <w:p w14:paraId="0044886C" w14:textId="0DEFC844" w:rsidR="00483A45" w:rsidRPr="009E3E41" w:rsidRDefault="00483A45"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Regional Tolima – </w:t>
            </w:r>
            <w:r w:rsidRPr="009E3E41">
              <w:rPr>
                <w:rFonts w:asciiTheme="minorHAnsi" w:hAnsiTheme="minorHAnsi" w:cstheme="minorHAnsi"/>
                <w:color w:val="000000"/>
                <w:sz w:val="28"/>
                <w:szCs w:val="28"/>
              </w:rPr>
              <w:br/>
              <w:t>Centro de Comercio y Servicios</w:t>
            </w:r>
            <w:r w:rsidRPr="009E3E41">
              <w:rPr>
                <w:rStyle w:val="font61"/>
                <w:rFonts w:asciiTheme="minorHAnsi" w:hAnsiTheme="minorHAnsi" w:cstheme="minorHAnsi"/>
                <w:sz w:val="28"/>
                <w:szCs w:val="28"/>
              </w:rPr>
              <w:t> </w:t>
            </w:r>
          </w:p>
        </w:tc>
      </w:tr>
      <w:tr w:rsidR="00422E5E" w:rsidRPr="009E3E41" w14:paraId="60453A23" w14:textId="77777777" w:rsidTr="00FB7FCB">
        <w:trPr>
          <w:trHeight w:val="699"/>
          <w:jc w:val="center"/>
        </w:trPr>
        <w:tc>
          <w:tcPr>
            <w:tcW w:w="3397" w:type="dxa"/>
            <w:vAlign w:val="bottom"/>
          </w:tcPr>
          <w:p w14:paraId="6285743D" w14:textId="2061A003" w:rsidR="00422E5E" w:rsidRPr="009E3E41" w:rsidRDefault="00712C5F"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Davison Gaitán Escobar</w:t>
            </w:r>
          </w:p>
        </w:tc>
        <w:tc>
          <w:tcPr>
            <w:tcW w:w="3776" w:type="dxa"/>
            <w:vAlign w:val="bottom"/>
          </w:tcPr>
          <w:p w14:paraId="34C93B2D" w14:textId="60E21ED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Desarrollador </w:t>
            </w:r>
            <w:proofErr w:type="spellStart"/>
            <w:r w:rsidRPr="009E3E41">
              <w:rPr>
                <w:rFonts w:asciiTheme="minorHAnsi" w:hAnsiTheme="minorHAnsi" w:cstheme="minorHAnsi"/>
                <w:color w:val="000000"/>
                <w:sz w:val="28"/>
                <w:szCs w:val="28"/>
              </w:rPr>
              <w:t>Fullstack</w:t>
            </w:r>
            <w:proofErr w:type="spellEnd"/>
          </w:p>
        </w:tc>
        <w:tc>
          <w:tcPr>
            <w:tcW w:w="3454" w:type="dxa"/>
            <w:vAlign w:val="bottom"/>
          </w:tcPr>
          <w:p w14:paraId="26F00038" w14:textId="3228349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 </w:t>
            </w:r>
            <w:r w:rsidRPr="009E3E41">
              <w:rPr>
                <w:rFonts w:asciiTheme="minorHAnsi" w:hAnsiTheme="minorHAnsi" w:cstheme="minorHAnsi"/>
                <w:color w:val="000000"/>
                <w:sz w:val="28"/>
                <w:szCs w:val="28"/>
              </w:rPr>
              <w:br/>
              <w:t>Centro de Comercio y Servicios</w:t>
            </w:r>
          </w:p>
        </w:tc>
      </w:tr>
      <w:tr w:rsidR="00422E5E" w:rsidRPr="009E3E41" w14:paraId="5CABDB95" w14:textId="77777777" w:rsidTr="00FB7FCB">
        <w:trPr>
          <w:cnfStyle w:val="000000100000" w:firstRow="0" w:lastRow="0" w:firstColumn="0" w:lastColumn="0" w:oddVBand="0" w:evenVBand="0" w:oddHBand="1" w:evenHBand="0" w:firstRowFirstColumn="0" w:firstRowLastColumn="0" w:lastRowFirstColumn="0" w:lastRowLastColumn="0"/>
          <w:trHeight w:val="695"/>
          <w:jc w:val="center"/>
        </w:trPr>
        <w:tc>
          <w:tcPr>
            <w:tcW w:w="3397" w:type="dxa"/>
            <w:vAlign w:val="bottom"/>
          </w:tcPr>
          <w:p w14:paraId="4D93ABD7" w14:textId="47A942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Gilberto Junior Rodríguez </w:t>
            </w:r>
            <w:proofErr w:type="spellStart"/>
            <w:r w:rsidRPr="009E3E41">
              <w:rPr>
                <w:rFonts w:asciiTheme="minorHAnsi" w:hAnsiTheme="minorHAnsi" w:cstheme="minorHAnsi"/>
                <w:color w:val="000000"/>
                <w:sz w:val="28"/>
                <w:szCs w:val="28"/>
              </w:rPr>
              <w:t>Rodríguez</w:t>
            </w:r>
            <w:proofErr w:type="spellEnd"/>
          </w:p>
        </w:tc>
        <w:tc>
          <w:tcPr>
            <w:tcW w:w="3776" w:type="dxa"/>
            <w:vAlign w:val="bottom"/>
          </w:tcPr>
          <w:p w14:paraId="35342DB9" w14:textId="435DC80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Storyboard e Ilustración</w:t>
            </w:r>
          </w:p>
        </w:tc>
        <w:tc>
          <w:tcPr>
            <w:tcW w:w="3454" w:type="dxa"/>
            <w:vAlign w:val="bottom"/>
          </w:tcPr>
          <w:p w14:paraId="2DCAEB26" w14:textId="4109016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2E316654" w14:textId="77777777" w:rsidTr="00FB7FCB">
        <w:trPr>
          <w:trHeight w:val="705"/>
          <w:jc w:val="center"/>
        </w:trPr>
        <w:tc>
          <w:tcPr>
            <w:tcW w:w="3397" w:type="dxa"/>
            <w:vAlign w:val="bottom"/>
          </w:tcPr>
          <w:p w14:paraId="5EEE293C" w14:textId="46992674"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Nelson Iván Vera Briceño</w:t>
            </w:r>
          </w:p>
        </w:tc>
        <w:tc>
          <w:tcPr>
            <w:tcW w:w="3776" w:type="dxa"/>
            <w:vAlign w:val="bottom"/>
          </w:tcPr>
          <w:p w14:paraId="71B0D3B6" w14:textId="6B45ECB9"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Producción </w:t>
            </w:r>
            <w:r w:rsidR="00F51B9E">
              <w:rPr>
                <w:rFonts w:asciiTheme="minorHAnsi" w:hAnsiTheme="minorHAnsi" w:cstheme="minorHAnsi"/>
                <w:color w:val="000000"/>
                <w:sz w:val="28"/>
                <w:szCs w:val="28"/>
              </w:rPr>
              <w:t>A</w:t>
            </w:r>
            <w:r w:rsidRPr="009E3E41">
              <w:rPr>
                <w:rFonts w:asciiTheme="minorHAnsi" w:hAnsiTheme="minorHAnsi" w:cstheme="minorHAnsi"/>
                <w:color w:val="000000"/>
                <w:sz w:val="28"/>
                <w:szCs w:val="28"/>
              </w:rPr>
              <w:t>udiovisual</w:t>
            </w:r>
          </w:p>
        </w:tc>
        <w:tc>
          <w:tcPr>
            <w:tcW w:w="3454" w:type="dxa"/>
            <w:vAlign w:val="bottom"/>
          </w:tcPr>
          <w:p w14:paraId="27B6E30E" w14:textId="4947FA35"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3C3D948A" w14:textId="77777777" w:rsidTr="00FB7FCB">
        <w:trPr>
          <w:cnfStyle w:val="000000100000" w:firstRow="0" w:lastRow="0" w:firstColumn="0" w:lastColumn="0" w:oddVBand="0" w:evenVBand="0" w:oddHBand="1" w:evenHBand="0" w:firstRowFirstColumn="0" w:firstRowLastColumn="0" w:lastRowFirstColumn="0" w:lastRowLastColumn="0"/>
          <w:trHeight w:val="687"/>
          <w:jc w:val="center"/>
        </w:trPr>
        <w:tc>
          <w:tcPr>
            <w:tcW w:w="3397" w:type="dxa"/>
            <w:vAlign w:val="bottom"/>
          </w:tcPr>
          <w:p w14:paraId="6641C279" w14:textId="2DCD3DB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Oleg </w:t>
            </w:r>
            <w:proofErr w:type="spellStart"/>
            <w:r w:rsidRPr="009E3E41">
              <w:rPr>
                <w:rFonts w:asciiTheme="minorHAnsi" w:hAnsiTheme="minorHAnsi" w:cstheme="minorHAnsi"/>
                <w:color w:val="000000"/>
                <w:sz w:val="28"/>
                <w:szCs w:val="28"/>
              </w:rPr>
              <w:t>Litvin</w:t>
            </w:r>
            <w:proofErr w:type="spellEnd"/>
          </w:p>
        </w:tc>
        <w:tc>
          <w:tcPr>
            <w:tcW w:w="3776" w:type="dxa"/>
            <w:vAlign w:val="bottom"/>
          </w:tcPr>
          <w:p w14:paraId="03CE85E9" w14:textId="4CF7F9B8"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Animador</w:t>
            </w:r>
          </w:p>
        </w:tc>
        <w:tc>
          <w:tcPr>
            <w:tcW w:w="3454" w:type="dxa"/>
            <w:vAlign w:val="bottom"/>
          </w:tcPr>
          <w:p w14:paraId="24F3E8FA" w14:textId="3A0C3C72"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712C5F" w:rsidRPr="009E3E41" w14:paraId="7FEA0772" w14:textId="77777777" w:rsidTr="00FB7FCB">
        <w:trPr>
          <w:trHeight w:val="711"/>
          <w:jc w:val="center"/>
        </w:trPr>
        <w:tc>
          <w:tcPr>
            <w:tcW w:w="3397" w:type="dxa"/>
            <w:vAlign w:val="bottom"/>
          </w:tcPr>
          <w:p w14:paraId="5A5122D4" w14:textId="3E849594" w:rsidR="00712C5F" w:rsidRPr="009E3E41" w:rsidRDefault="00483A45"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Francisco Javier Vásquez Suárez</w:t>
            </w:r>
          </w:p>
        </w:tc>
        <w:tc>
          <w:tcPr>
            <w:tcW w:w="3776" w:type="dxa"/>
            <w:vAlign w:val="bottom"/>
          </w:tcPr>
          <w:p w14:paraId="75B1FD46" w14:textId="6F8345DB"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 xml:space="preserve">Actividad </w:t>
            </w:r>
            <w:r w:rsidR="00F51B9E">
              <w:rPr>
                <w:rFonts w:asciiTheme="minorHAnsi" w:hAnsiTheme="minorHAnsi" w:cstheme="minorHAnsi"/>
                <w:color w:val="000000"/>
                <w:sz w:val="28"/>
                <w:szCs w:val="28"/>
              </w:rPr>
              <w:t>D</w:t>
            </w:r>
            <w:r w:rsidRPr="009E3E41">
              <w:rPr>
                <w:rFonts w:asciiTheme="minorHAnsi" w:hAnsiTheme="minorHAnsi" w:cstheme="minorHAnsi"/>
                <w:color w:val="000000"/>
                <w:sz w:val="28"/>
                <w:szCs w:val="28"/>
              </w:rPr>
              <w:t>idáctica</w:t>
            </w:r>
          </w:p>
        </w:tc>
        <w:tc>
          <w:tcPr>
            <w:tcW w:w="3454" w:type="dxa"/>
            <w:vAlign w:val="bottom"/>
          </w:tcPr>
          <w:p w14:paraId="484E539A" w14:textId="43831EE0" w:rsidR="00712C5F" w:rsidRPr="009E3E41" w:rsidRDefault="00712C5F" w:rsidP="00E453D0">
            <w:pPr>
              <w:pStyle w:val="Tablas"/>
              <w:spacing w:line="240" w:lineRule="auto"/>
              <w:rPr>
                <w:rFonts w:asciiTheme="minorHAnsi" w:hAnsiTheme="minorHAnsi" w:cstheme="minorHAnsi"/>
                <w:color w:val="000000"/>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123E9372"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6C1BAA60" w14:textId="4CD2AD2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Javier Mauricio Oviedo</w:t>
            </w:r>
          </w:p>
        </w:tc>
        <w:tc>
          <w:tcPr>
            <w:tcW w:w="3776" w:type="dxa"/>
            <w:vAlign w:val="bottom"/>
          </w:tcPr>
          <w:p w14:paraId="7C64059B" w14:textId="6E4AE99A"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y </w:t>
            </w:r>
            <w:r w:rsidR="00F51B9E">
              <w:rPr>
                <w:rFonts w:asciiTheme="minorHAnsi" w:hAnsiTheme="minorHAnsi" w:cstheme="minorHAnsi"/>
                <w:color w:val="000000"/>
                <w:sz w:val="28"/>
                <w:szCs w:val="28"/>
              </w:rPr>
              <w:t>V</w:t>
            </w:r>
            <w:r w:rsidRPr="009E3E41">
              <w:rPr>
                <w:rFonts w:asciiTheme="minorHAnsi" w:hAnsiTheme="minorHAnsi" w:cstheme="minorHAnsi"/>
                <w:color w:val="000000"/>
                <w:sz w:val="28"/>
                <w:szCs w:val="28"/>
              </w:rPr>
              <w:t xml:space="preserve">inculación en </w:t>
            </w:r>
            <w:r w:rsidR="00F51B9E">
              <w:rPr>
                <w:rFonts w:asciiTheme="minorHAnsi" w:hAnsiTheme="minorHAnsi" w:cstheme="minorHAnsi"/>
                <w:color w:val="000000"/>
                <w:sz w:val="28"/>
                <w:szCs w:val="28"/>
              </w:rPr>
              <w:t>P</w:t>
            </w:r>
            <w:r w:rsidRPr="009E3E41">
              <w:rPr>
                <w:rFonts w:asciiTheme="minorHAnsi" w:hAnsiTheme="minorHAnsi" w:cstheme="minorHAnsi"/>
                <w:color w:val="000000"/>
                <w:sz w:val="28"/>
                <w:szCs w:val="28"/>
              </w:rPr>
              <w:t>lataforma LMS</w:t>
            </w:r>
          </w:p>
        </w:tc>
        <w:tc>
          <w:tcPr>
            <w:tcW w:w="3454" w:type="dxa"/>
            <w:vAlign w:val="bottom"/>
          </w:tcPr>
          <w:p w14:paraId="2437F855" w14:textId="1042CFC7"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r w:rsidR="00422E5E" w:rsidRPr="009E3E41" w14:paraId="4AB56A7D" w14:textId="77777777" w:rsidTr="00C97034">
        <w:trPr>
          <w:trHeight w:val="837"/>
          <w:jc w:val="center"/>
        </w:trPr>
        <w:tc>
          <w:tcPr>
            <w:tcW w:w="3397" w:type="dxa"/>
            <w:vAlign w:val="bottom"/>
          </w:tcPr>
          <w:p w14:paraId="441AC09A" w14:textId="474A81AF"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Gilberto Naranjo Farfán</w:t>
            </w:r>
          </w:p>
        </w:tc>
        <w:tc>
          <w:tcPr>
            <w:tcW w:w="3776" w:type="dxa"/>
            <w:vAlign w:val="bottom"/>
          </w:tcPr>
          <w:p w14:paraId="515BB367" w14:textId="786010C6"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 xml:space="preserve">Validación de </w:t>
            </w:r>
            <w:r w:rsidR="00F51B9E">
              <w:rPr>
                <w:rFonts w:asciiTheme="minorHAnsi" w:hAnsiTheme="minorHAnsi" w:cstheme="minorHAnsi"/>
                <w:color w:val="000000"/>
                <w:sz w:val="28"/>
                <w:szCs w:val="28"/>
              </w:rPr>
              <w:t>C</w:t>
            </w:r>
            <w:r w:rsidRPr="009E3E41">
              <w:rPr>
                <w:rFonts w:asciiTheme="minorHAnsi" w:hAnsiTheme="minorHAnsi" w:cstheme="minorHAnsi"/>
                <w:color w:val="000000"/>
                <w:sz w:val="28"/>
                <w:szCs w:val="28"/>
              </w:rPr>
              <w:t>ontenidos</w:t>
            </w:r>
            <w:r w:rsidR="00F51B9E">
              <w:rPr>
                <w:rFonts w:asciiTheme="minorHAnsi" w:hAnsiTheme="minorHAnsi" w:cstheme="minorHAnsi"/>
                <w:color w:val="000000"/>
                <w:sz w:val="28"/>
                <w:szCs w:val="28"/>
              </w:rPr>
              <w:t xml:space="preserve"> Inclusivos y A</w:t>
            </w:r>
            <w:r w:rsidRPr="009E3E41">
              <w:rPr>
                <w:rFonts w:asciiTheme="minorHAnsi" w:hAnsiTheme="minorHAnsi" w:cstheme="minorHAnsi"/>
                <w:color w:val="000000"/>
                <w:sz w:val="28"/>
                <w:szCs w:val="28"/>
              </w:rPr>
              <w:t>ccesibles</w:t>
            </w:r>
          </w:p>
        </w:tc>
        <w:tc>
          <w:tcPr>
            <w:tcW w:w="3454" w:type="dxa"/>
            <w:vAlign w:val="bottom"/>
          </w:tcPr>
          <w:p w14:paraId="45FE5FFE" w14:textId="54AD2C31" w:rsidR="00422E5E" w:rsidRPr="009E3E41" w:rsidRDefault="00422E5E" w:rsidP="00E453D0">
            <w:pPr>
              <w:pStyle w:val="Tablas"/>
              <w:spacing w:line="240" w:lineRule="auto"/>
              <w:rPr>
                <w:rFonts w:asciiTheme="minorHAnsi" w:hAnsiTheme="minorHAnsi" w:cstheme="minorHAnsi"/>
                <w:sz w:val="28"/>
                <w:szCs w:val="28"/>
              </w:rPr>
            </w:pPr>
            <w:r w:rsidRPr="009E3E41">
              <w:rPr>
                <w:rFonts w:asciiTheme="minorHAnsi" w:hAnsiTheme="minorHAnsi" w:cstheme="minorHAnsi"/>
                <w:color w:val="000000"/>
                <w:sz w:val="28"/>
                <w:szCs w:val="28"/>
              </w:rPr>
              <w:t>Regional Tolima</w:t>
            </w:r>
            <w:r w:rsidR="007176B7" w:rsidRPr="009E3E41">
              <w:rPr>
                <w:rFonts w:asciiTheme="minorHAnsi" w:hAnsiTheme="minorHAnsi" w:cstheme="minorHAnsi"/>
                <w:color w:val="000000"/>
                <w:sz w:val="28"/>
                <w:szCs w:val="28"/>
              </w:rPr>
              <w:t xml:space="preserve"> -</w:t>
            </w:r>
            <w:r w:rsidRPr="009E3E41">
              <w:rPr>
                <w:rFonts w:asciiTheme="minorHAnsi" w:hAnsiTheme="minorHAnsi" w:cstheme="minorHAnsi"/>
                <w:color w:val="000000"/>
                <w:sz w:val="28"/>
                <w:szCs w:val="28"/>
              </w:rPr>
              <w:br/>
              <w:t>Centro de Comercio y Servicios</w:t>
            </w:r>
          </w:p>
        </w:tc>
      </w:tr>
    </w:tbl>
    <w:p w14:paraId="5AD429BA" w14:textId="77777777" w:rsidR="006666F4" w:rsidRPr="009E3E41" w:rsidRDefault="006666F4">
      <w:pPr>
        <w:spacing w:after="160" w:line="259" w:lineRule="auto"/>
        <w:ind w:firstLine="0"/>
        <w:rPr>
          <w:rFonts w:asciiTheme="minorHAnsi" w:hAnsiTheme="minorHAnsi" w:cstheme="minorHAnsi"/>
          <w:sz w:val="28"/>
          <w:szCs w:val="28"/>
        </w:rPr>
      </w:pPr>
    </w:p>
    <w:sectPr w:rsidR="006666F4" w:rsidRPr="009E3E41" w:rsidSect="00E82DE3">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A668F" w14:textId="77777777" w:rsidR="00956902" w:rsidRDefault="00956902" w:rsidP="00BF2980">
      <w:pPr>
        <w:spacing w:after="0" w:line="240" w:lineRule="auto"/>
      </w:pPr>
      <w:r>
        <w:separator/>
      </w:r>
    </w:p>
  </w:endnote>
  <w:endnote w:type="continuationSeparator" w:id="0">
    <w:p w14:paraId="5C26CCAD" w14:textId="77777777" w:rsidR="00956902" w:rsidRDefault="00956902"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28B91" w14:textId="77777777" w:rsidR="00956902" w:rsidRDefault="00956902" w:rsidP="00BF2980">
      <w:pPr>
        <w:spacing w:after="0" w:line="240" w:lineRule="auto"/>
      </w:pPr>
      <w:r>
        <w:separator/>
      </w:r>
    </w:p>
  </w:footnote>
  <w:footnote w:type="continuationSeparator" w:id="0">
    <w:p w14:paraId="5B33FC06" w14:textId="77777777" w:rsidR="00956902" w:rsidRDefault="00956902"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B1F18A4"/>
    <w:multiLevelType w:val="hybridMultilevel"/>
    <w:tmpl w:val="F15033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3C90E56"/>
    <w:multiLevelType w:val="hybridMultilevel"/>
    <w:tmpl w:val="5F5E36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C237843"/>
    <w:multiLevelType w:val="hybridMultilevel"/>
    <w:tmpl w:val="0BE4A97C"/>
    <w:lvl w:ilvl="0" w:tplc="240A0001">
      <w:start w:val="1"/>
      <w:numFmt w:val="bullet"/>
      <w:lvlText w:val=""/>
      <w:lvlJc w:val="left"/>
      <w:pPr>
        <w:ind w:left="2138" w:hanging="360"/>
      </w:pPr>
      <w:rPr>
        <w:rFonts w:ascii="Symbol" w:hAnsi="Symbol" w:hint="default"/>
      </w:rPr>
    </w:lvl>
    <w:lvl w:ilvl="1" w:tplc="240A0003">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5466D8D"/>
    <w:multiLevelType w:val="hybridMultilevel"/>
    <w:tmpl w:val="05E6B0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A4773E1"/>
    <w:multiLevelType w:val="hybridMultilevel"/>
    <w:tmpl w:val="499EB540"/>
    <w:lvl w:ilvl="0" w:tplc="240A0001">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67626D0"/>
    <w:multiLevelType w:val="hybridMultilevel"/>
    <w:tmpl w:val="83FAA7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6861D72"/>
    <w:multiLevelType w:val="hybridMultilevel"/>
    <w:tmpl w:val="95F6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6" w15:restartNumberingAfterBreak="0">
    <w:nsid w:val="5C736FC8"/>
    <w:multiLevelType w:val="hybridMultilevel"/>
    <w:tmpl w:val="29307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2103E0F"/>
    <w:multiLevelType w:val="hybridMultilevel"/>
    <w:tmpl w:val="27961CD0"/>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4A01004"/>
    <w:multiLevelType w:val="hybridMultilevel"/>
    <w:tmpl w:val="7310B4C2"/>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862370E"/>
    <w:multiLevelType w:val="hybridMultilevel"/>
    <w:tmpl w:val="F4B4299C"/>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9B6496E"/>
    <w:multiLevelType w:val="hybridMultilevel"/>
    <w:tmpl w:val="A5F8B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1C0FE8"/>
    <w:multiLevelType w:val="hybridMultilevel"/>
    <w:tmpl w:val="F8404D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E1C6CD6"/>
    <w:multiLevelType w:val="hybridMultilevel"/>
    <w:tmpl w:val="DE62E628"/>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10F0AE1"/>
    <w:multiLevelType w:val="hybridMultilevel"/>
    <w:tmpl w:val="1172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7B386866"/>
    <w:multiLevelType w:val="hybridMultilevel"/>
    <w:tmpl w:val="B0AAE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02D64A6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3950580">
    <w:abstractNumId w:val="25"/>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1716007256">
    <w:abstractNumId w:val="22"/>
  </w:num>
  <w:num w:numId="13" w16cid:durableId="492573178">
    <w:abstractNumId w:val="31"/>
  </w:num>
  <w:num w:numId="14" w16cid:durableId="1736658683">
    <w:abstractNumId w:val="10"/>
  </w:num>
  <w:num w:numId="15" w16cid:durableId="526061830">
    <w:abstractNumId w:val="24"/>
  </w:num>
  <w:num w:numId="16" w16cid:durableId="654457006">
    <w:abstractNumId w:val="27"/>
  </w:num>
  <w:num w:numId="17" w16cid:durableId="439881059">
    <w:abstractNumId w:val="49"/>
  </w:num>
  <w:num w:numId="18" w16cid:durableId="1086000756">
    <w:abstractNumId w:val="34"/>
  </w:num>
  <w:num w:numId="19" w16cid:durableId="878468315">
    <w:abstractNumId w:val="47"/>
  </w:num>
  <w:num w:numId="20" w16cid:durableId="1538393983">
    <w:abstractNumId w:val="12"/>
  </w:num>
  <w:num w:numId="21" w16cid:durableId="1857041312">
    <w:abstractNumId w:val="13"/>
  </w:num>
  <w:num w:numId="22" w16cid:durableId="1265697454">
    <w:abstractNumId w:val="38"/>
  </w:num>
  <w:num w:numId="23" w16cid:durableId="1126585292">
    <w:abstractNumId w:val="30"/>
  </w:num>
  <w:num w:numId="24" w16cid:durableId="416367420">
    <w:abstractNumId w:val="14"/>
  </w:num>
  <w:num w:numId="25" w16cid:durableId="242186567">
    <w:abstractNumId w:val="15"/>
  </w:num>
  <w:num w:numId="26" w16cid:durableId="332412185">
    <w:abstractNumId w:val="21"/>
  </w:num>
  <w:num w:numId="27" w16cid:durableId="1052579486">
    <w:abstractNumId w:val="29"/>
  </w:num>
  <w:num w:numId="28" w16cid:durableId="2013408517">
    <w:abstractNumId w:val="43"/>
  </w:num>
  <w:num w:numId="29" w16cid:durableId="1713994978">
    <w:abstractNumId w:val="20"/>
  </w:num>
  <w:num w:numId="30" w16cid:durableId="747001281">
    <w:abstractNumId w:val="17"/>
  </w:num>
  <w:num w:numId="31" w16cid:durableId="330448057">
    <w:abstractNumId w:val="46"/>
  </w:num>
  <w:num w:numId="32" w16cid:durableId="342636625">
    <w:abstractNumId w:val="35"/>
  </w:num>
  <w:num w:numId="33" w16cid:durableId="1442259492">
    <w:abstractNumId w:val="16"/>
  </w:num>
  <w:num w:numId="34" w16cid:durableId="2146000304">
    <w:abstractNumId w:val="11"/>
  </w:num>
  <w:num w:numId="35" w16cid:durableId="1894273945">
    <w:abstractNumId w:val="33"/>
  </w:num>
  <w:num w:numId="36" w16cid:durableId="1841385142">
    <w:abstractNumId w:val="41"/>
  </w:num>
  <w:num w:numId="37" w16cid:durableId="911236376">
    <w:abstractNumId w:val="23"/>
  </w:num>
  <w:num w:numId="38" w16cid:durableId="419639820">
    <w:abstractNumId w:val="19"/>
  </w:num>
  <w:num w:numId="39" w16cid:durableId="1746223860">
    <w:abstractNumId w:val="28"/>
  </w:num>
  <w:num w:numId="40" w16cid:durableId="1520969737">
    <w:abstractNumId w:val="18"/>
  </w:num>
  <w:num w:numId="41" w16cid:durableId="728503805">
    <w:abstractNumId w:val="39"/>
  </w:num>
  <w:num w:numId="42" w16cid:durableId="1072041937">
    <w:abstractNumId w:val="40"/>
  </w:num>
  <w:num w:numId="43" w16cid:durableId="793061518">
    <w:abstractNumId w:val="48"/>
  </w:num>
  <w:num w:numId="44" w16cid:durableId="59838911">
    <w:abstractNumId w:val="45"/>
  </w:num>
  <w:num w:numId="45" w16cid:durableId="1667399556">
    <w:abstractNumId w:val="26"/>
  </w:num>
  <w:num w:numId="46" w16cid:durableId="1855919357">
    <w:abstractNumId w:val="32"/>
  </w:num>
  <w:num w:numId="47" w16cid:durableId="314576056">
    <w:abstractNumId w:val="37"/>
  </w:num>
  <w:num w:numId="48" w16cid:durableId="220602548">
    <w:abstractNumId w:val="36"/>
  </w:num>
  <w:num w:numId="49" w16cid:durableId="1212226734">
    <w:abstractNumId w:val="42"/>
  </w:num>
  <w:num w:numId="50" w16cid:durableId="721683128">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936"/>
    <w:rsid w:val="00004337"/>
    <w:rsid w:val="00005907"/>
    <w:rsid w:val="00005C4A"/>
    <w:rsid w:val="0001087B"/>
    <w:rsid w:val="0001351C"/>
    <w:rsid w:val="000135C9"/>
    <w:rsid w:val="000137B6"/>
    <w:rsid w:val="00013F81"/>
    <w:rsid w:val="000143A1"/>
    <w:rsid w:val="00017579"/>
    <w:rsid w:val="00017ADC"/>
    <w:rsid w:val="000202DE"/>
    <w:rsid w:val="00022FE1"/>
    <w:rsid w:val="00023A15"/>
    <w:rsid w:val="00024293"/>
    <w:rsid w:val="00024ADA"/>
    <w:rsid w:val="00031CAB"/>
    <w:rsid w:val="00031EED"/>
    <w:rsid w:val="0003203A"/>
    <w:rsid w:val="00032DA1"/>
    <w:rsid w:val="00035870"/>
    <w:rsid w:val="00035B91"/>
    <w:rsid w:val="00036777"/>
    <w:rsid w:val="00037112"/>
    <w:rsid w:val="00041513"/>
    <w:rsid w:val="0004213B"/>
    <w:rsid w:val="000437B6"/>
    <w:rsid w:val="00043BAA"/>
    <w:rsid w:val="000468FE"/>
    <w:rsid w:val="000507D6"/>
    <w:rsid w:val="00051565"/>
    <w:rsid w:val="00054507"/>
    <w:rsid w:val="00056FE7"/>
    <w:rsid w:val="00060E9B"/>
    <w:rsid w:val="0006265F"/>
    <w:rsid w:val="00062CBC"/>
    <w:rsid w:val="00063D03"/>
    <w:rsid w:val="00064365"/>
    <w:rsid w:val="00067354"/>
    <w:rsid w:val="000712A6"/>
    <w:rsid w:val="00073205"/>
    <w:rsid w:val="00075242"/>
    <w:rsid w:val="00075A33"/>
    <w:rsid w:val="00077F38"/>
    <w:rsid w:val="000817B6"/>
    <w:rsid w:val="00084A1E"/>
    <w:rsid w:val="000919AE"/>
    <w:rsid w:val="00091E93"/>
    <w:rsid w:val="00093A2C"/>
    <w:rsid w:val="00096BC9"/>
    <w:rsid w:val="00097C42"/>
    <w:rsid w:val="000A064E"/>
    <w:rsid w:val="000A2665"/>
    <w:rsid w:val="000A2A07"/>
    <w:rsid w:val="000A2B97"/>
    <w:rsid w:val="000A2E9F"/>
    <w:rsid w:val="000A3024"/>
    <w:rsid w:val="000A3918"/>
    <w:rsid w:val="000A3FCC"/>
    <w:rsid w:val="000A56D1"/>
    <w:rsid w:val="000A6660"/>
    <w:rsid w:val="000A6837"/>
    <w:rsid w:val="000B149A"/>
    <w:rsid w:val="000B19BE"/>
    <w:rsid w:val="000D00D1"/>
    <w:rsid w:val="000D027C"/>
    <w:rsid w:val="000D1334"/>
    <w:rsid w:val="000D1C5A"/>
    <w:rsid w:val="000D333D"/>
    <w:rsid w:val="000D56F6"/>
    <w:rsid w:val="000D6062"/>
    <w:rsid w:val="000E2319"/>
    <w:rsid w:val="000E250B"/>
    <w:rsid w:val="000E63B6"/>
    <w:rsid w:val="000E6A3C"/>
    <w:rsid w:val="000F2737"/>
    <w:rsid w:val="000F350F"/>
    <w:rsid w:val="000F72C8"/>
    <w:rsid w:val="000F7C1E"/>
    <w:rsid w:val="000F7D1A"/>
    <w:rsid w:val="00100DD7"/>
    <w:rsid w:val="0010100E"/>
    <w:rsid w:val="00101A40"/>
    <w:rsid w:val="00103DBA"/>
    <w:rsid w:val="0010567E"/>
    <w:rsid w:val="00107533"/>
    <w:rsid w:val="001120CA"/>
    <w:rsid w:val="00113451"/>
    <w:rsid w:val="00115CB9"/>
    <w:rsid w:val="00116F7A"/>
    <w:rsid w:val="0012085D"/>
    <w:rsid w:val="00124C1F"/>
    <w:rsid w:val="00124E26"/>
    <w:rsid w:val="00125807"/>
    <w:rsid w:val="001265A7"/>
    <w:rsid w:val="001273D6"/>
    <w:rsid w:val="00127F9D"/>
    <w:rsid w:val="00132B70"/>
    <w:rsid w:val="00132BB7"/>
    <w:rsid w:val="001336C9"/>
    <w:rsid w:val="001345A4"/>
    <w:rsid w:val="0014188E"/>
    <w:rsid w:val="00145CCB"/>
    <w:rsid w:val="00146355"/>
    <w:rsid w:val="001464B6"/>
    <w:rsid w:val="0015239D"/>
    <w:rsid w:val="00153FFB"/>
    <w:rsid w:val="00162BBD"/>
    <w:rsid w:val="00163EF7"/>
    <w:rsid w:val="00166DA1"/>
    <w:rsid w:val="00167A1B"/>
    <w:rsid w:val="00171F94"/>
    <w:rsid w:val="00172440"/>
    <w:rsid w:val="00173866"/>
    <w:rsid w:val="00175400"/>
    <w:rsid w:val="00175EC5"/>
    <w:rsid w:val="00175F04"/>
    <w:rsid w:val="00176CA2"/>
    <w:rsid w:val="00181D9E"/>
    <w:rsid w:val="0018558B"/>
    <w:rsid w:val="001874A6"/>
    <w:rsid w:val="001902DB"/>
    <w:rsid w:val="00191414"/>
    <w:rsid w:val="00194A03"/>
    <w:rsid w:val="00197A96"/>
    <w:rsid w:val="001A21FC"/>
    <w:rsid w:val="001A3DBD"/>
    <w:rsid w:val="001B169D"/>
    <w:rsid w:val="001B36F9"/>
    <w:rsid w:val="001B551E"/>
    <w:rsid w:val="001B6A4A"/>
    <w:rsid w:val="001B75C0"/>
    <w:rsid w:val="001C04B4"/>
    <w:rsid w:val="001C10A7"/>
    <w:rsid w:val="001C15B5"/>
    <w:rsid w:val="001C176D"/>
    <w:rsid w:val="001C17A2"/>
    <w:rsid w:val="001C27A0"/>
    <w:rsid w:val="001D0C90"/>
    <w:rsid w:val="001D2142"/>
    <w:rsid w:val="001D2D1B"/>
    <w:rsid w:val="001D2F90"/>
    <w:rsid w:val="001D370A"/>
    <w:rsid w:val="001D39B6"/>
    <w:rsid w:val="001D3E36"/>
    <w:rsid w:val="001D4758"/>
    <w:rsid w:val="001D552D"/>
    <w:rsid w:val="001D5C8A"/>
    <w:rsid w:val="001D61C6"/>
    <w:rsid w:val="001D6B05"/>
    <w:rsid w:val="001D72B6"/>
    <w:rsid w:val="001E0489"/>
    <w:rsid w:val="001E0ACB"/>
    <w:rsid w:val="001E1F9F"/>
    <w:rsid w:val="001E23C5"/>
    <w:rsid w:val="001E3FE6"/>
    <w:rsid w:val="001E48BA"/>
    <w:rsid w:val="001E5ED3"/>
    <w:rsid w:val="001E6554"/>
    <w:rsid w:val="001E7C5C"/>
    <w:rsid w:val="001F053A"/>
    <w:rsid w:val="001F205D"/>
    <w:rsid w:val="001F56C1"/>
    <w:rsid w:val="00204BE2"/>
    <w:rsid w:val="0020672D"/>
    <w:rsid w:val="002068C6"/>
    <w:rsid w:val="00206909"/>
    <w:rsid w:val="00206BF4"/>
    <w:rsid w:val="00210E50"/>
    <w:rsid w:val="00213744"/>
    <w:rsid w:val="00221B13"/>
    <w:rsid w:val="00225511"/>
    <w:rsid w:val="00226B13"/>
    <w:rsid w:val="002307DB"/>
    <w:rsid w:val="00231912"/>
    <w:rsid w:val="0023354B"/>
    <w:rsid w:val="00235502"/>
    <w:rsid w:val="00236A9B"/>
    <w:rsid w:val="00237D52"/>
    <w:rsid w:val="00240908"/>
    <w:rsid w:val="0024663E"/>
    <w:rsid w:val="00246765"/>
    <w:rsid w:val="00255B02"/>
    <w:rsid w:val="002573D1"/>
    <w:rsid w:val="00257D4E"/>
    <w:rsid w:val="002630C1"/>
    <w:rsid w:val="0026443F"/>
    <w:rsid w:val="00264EA9"/>
    <w:rsid w:val="002717DB"/>
    <w:rsid w:val="00276482"/>
    <w:rsid w:val="0028027A"/>
    <w:rsid w:val="0028347B"/>
    <w:rsid w:val="00291DDF"/>
    <w:rsid w:val="002947C3"/>
    <w:rsid w:val="00295D4D"/>
    <w:rsid w:val="00295F5C"/>
    <w:rsid w:val="00295F8E"/>
    <w:rsid w:val="002963AF"/>
    <w:rsid w:val="00297026"/>
    <w:rsid w:val="002A0851"/>
    <w:rsid w:val="002A19C9"/>
    <w:rsid w:val="002A4B62"/>
    <w:rsid w:val="002A7983"/>
    <w:rsid w:val="002B105C"/>
    <w:rsid w:val="002B2D6D"/>
    <w:rsid w:val="002B435F"/>
    <w:rsid w:val="002C234C"/>
    <w:rsid w:val="002C380D"/>
    <w:rsid w:val="002C4A83"/>
    <w:rsid w:val="002C4C0D"/>
    <w:rsid w:val="002C50E6"/>
    <w:rsid w:val="002C5ED5"/>
    <w:rsid w:val="002C7B6C"/>
    <w:rsid w:val="002D2386"/>
    <w:rsid w:val="002D298D"/>
    <w:rsid w:val="002E1425"/>
    <w:rsid w:val="002E352B"/>
    <w:rsid w:val="002E7408"/>
    <w:rsid w:val="002F1D2A"/>
    <w:rsid w:val="002F1DAE"/>
    <w:rsid w:val="002F5B80"/>
    <w:rsid w:val="002F64C5"/>
    <w:rsid w:val="0030022D"/>
    <w:rsid w:val="00305A71"/>
    <w:rsid w:val="0031013A"/>
    <w:rsid w:val="003117B8"/>
    <w:rsid w:val="00311DBD"/>
    <w:rsid w:val="003126F2"/>
    <w:rsid w:val="00314901"/>
    <w:rsid w:val="00315D5C"/>
    <w:rsid w:val="00317701"/>
    <w:rsid w:val="00320A8B"/>
    <w:rsid w:val="00321CA5"/>
    <w:rsid w:val="00322CDF"/>
    <w:rsid w:val="00325772"/>
    <w:rsid w:val="00330255"/>
    <w:rsid w:val="0033094C"/>
    <w:rsid w:val="00330B01"/>
    <w:rsid w:val="00331382"/>
    <w:rsid w:val="00331ECE"/>
    <w:rsid w:val="0033367B"/>
    <w:rsid w:val="003349B4"/>
    <w:rsid w:val="00335643"/>
    <w:rsid w:val="00335E39"/>
    <w:rsid w:val="00337652"/>
    <w:rsid w:val="00337921"/>
    <w:rsid w:val="00343536"/>
    <w:rsid w:val="00343CCD"/>
    <w:rsid w:val="0034475D"/>
    <w:rsid w:val="00345722"/>
    <w:rsid w:val="00346995"/>
    <w:rsid w:val="003505D3"/>
    <w:rsid w:val="0035213B"/>
    <w:rsid w:val="00362835"/>
    <w:rsid w:val="003635A8"/>
    <w:rsid w:val="003641E7"/>
    <w:rsid w:val="003645E2"/>
    <w:rsid w:val="00364FC6"/>
    <w:rsid w:val="00365484"/>
    <w:rsid w:val="00370239"/>
    <w:rsid w:val="00370C69"/>
    <w:rsid w:val="00371968"/>
    <w:rsid w:val="00371A65"/>
    <w:rsid w:val="00373DC5"/>
    <w:rsid w:val="003760AC"/>
    <w:rsid w:val="00376BE6"/>
    <w:rsid w:val="00377A36"/>
    <w:rsid w:val="003802CF"/>
    <w:rsid w:val="00380BCF"/>
    <w:rsid w:val="00381405"/>
    <w:rsid w:val="00381F6F"/>
    <w:rsid w:val="00384665"/>
    <w:rsid w:val="00385B7E"/>
    <w:rsid w:val="00390DBD"/>
    <w:rsid w:val="00391B85"/>
    <w:rsid w:val="003923C3"/>
    <w:rsid w:val="003960C3"/>
    <w:rsid w:val="003A2601"/>
    <w:rsid w:val="003A3B89"/>
    <w:rsid w:val="003A4376"/>
    <w:rsid w:val="003A6188"/>
    <w:rsid w:val="003A65BA"/>
    <w:rsid w:val="003B0B45"/>
    <w:rsid w:val="003B1284"/>
    <w:rsid w:val="003B698A"/>
    <w:rsid w:val="003C10E1"/>
    <w:rsid w:val="003C4A0C"/>
    <w:rsid w:val="003D03E8"/>
    <w:rsid w:val="003D0A1F"/>
    <w:rsid w:val="003D28A0"/>
    <w:rsid w:val="003D3039"/>
    <w:rsid w:val="003D57E5"/>
    <w:rsid w:val="003D6DA7"/>
    <w:rsid w:val="003E2114"/>
    <w:rsid w:val="003E2478"/>
    <w:rsid w:val="003E388A"/>
    <w:rsid w:val="003E3AE6"/>
    <w:rsid w:val="003E5DE8"/>
    <w:rsid w:val="003E5E3B"/>
    <w:rsid w:val="003E6F3A"/>
    <w:rsid w:val="003E70D0"/>
    <w:rsid w:val="003F24DB"/>
    <w:rsid w:val="003F5C83"/>
    <w:rsid w:val="003F63FC"/>
    <w:rsid w:val="003F6C57"/>
    <w:rsid w:val="00403BA8"/>
    <w:rsid w:val="00406439"/>
    <w:rsid w:val="004117DD"/>
    <w:rsid w:val="00412B19"/>
    <w:rsid w:val="004141D0"/>
    <w:rsid w:val="0041493F"/>
    <w:rsid w:val="00415060"/>
    <w:rsid w:val="00415368"/>
    <w:rsid w:val="00416F61"/>
    <w:rsid w:val="004201A6"/>
    <w:rsid w:val="00421158"/>
    <w:rsid w:val="00422E5E"/>
    <w:rsid w:val="00426334"/>
    <w:rsid w:val="0042677F"/>
    <w:rsid w:val="004270E8"/>
    <w:rsid w:val="00427434"/>
    <w:rsid w:val="00433872"/>
    <w:rsid w:val="004367C8"/>
    <w:rsid w:val="00436A4C"/>
    <w:rsid w:val="004378C3"/>
    <w:rsid w:val="00442B0D"/>
    <w:rsid w:val="00446A42"/>
    <w:rsid w:val="00447D27"/>
    <w:rsid w:val="00450E11"/>
    <w:rsid w:val="004512FB"/>
    <w:rsid w:val="0045139B"/>
    <w:rsid w:val="004523B2"/>
    <w:rsid w:val="00452F9F"/>
    <w:rsid w:val="004578F8"/>
    <w:rsid w:val="00460D40"/>
    <w:rsid w:val="00461A88"/>
    <w:rsid w:val="00464553"/>
    <w:rsid w:val="004673FC"/>
    <w:rsid w:val="00467DEF"/>
    <w:rsid w:val="00472327"/>
    <w:rsid w:val="004725DB"/>
    <w:rsid w:val="0047477D"/>
    <w:rsid w:val="00475836"/>
    <w:rsid w:val="00476561"/>
    <w:rsid w:val="0047694F"/>
    <w:rsid w:val="00483A45"/>
    <w:rsid w:val="0048572F"/>
    <w:rsid w:val="0048682B"/>
    <w:rsid w:val="00486CB6"/>
    <w:rsid w:val="004914D0"/>
    <w:rsid w:val="0049644E"/>
    <w:rsid w:val="004967BA"/>
    <w:rsid w:val="004977C7"/>
    <w:rsid w:val="004A570A"/>
    <w:rsid w:val="004A74FF"/>
    <w:rsid w:val="004A7B8E"/>
    <w:rsid w:val="004B3020"/>
    <w:rsid w:val="004B3E9E"/>
    <w:rsid w:val="004B7EBD"/>
    <w:rsid w:val="004C0058"/>
    <w:rsid w:val="004C186D"/>
    <w:rsid w:val="004C1D0C"/>
    <w:rsid w:val="004C2A9D"/>
    <w:rsid w:val="004C4657"/>
    <w:rsid w:val="004C4D9F"/>
    <w:rsid w:val="004C5477"/>
    <w:rsid w:val="004C5956"/>
    <w:rsid w:val="004C6747"/>
    <w:rsid w:val="004D09C4"/>
    <w:rsid w:val="004D2A56"/>
    <w:rsid w:val="004D7683"/>
    <w:rsid w:val="004D7E6D"/>
    <w:rsid w:val="004E4312"/>
    <w:rsid w:val="004E7389"/>
    <w:rsid w:val="004F008E"/>
    <w:rsid w:val="004F199F"/>
    <w:rsid w:val="004F3A18"/>
    <w:rsid w:val="004F4A3D"/>
    <w:rsid w:val="004F4C37"/>
    <w:rsid w:val="004F5923"/>
    <w:rsid w:val="004F697F"/>
    <w:rsid w:val="004F778E"/>
    <w:rsid w:val="005028E3"/>
    <w:rsid w:val="005035BF"/>
    <w:rsid w:val="00504810"/>
    <w:rsid w:val="00506195"/>
    <w:rsid w:val="00512147"/>
    <w:rsid w:val="00514046"/>
    <w:rsid w:val="00514816"/>
    <w:rsid w:val="005163B5"/>
    <w:rsid w:val="005203D9"/>
    <w:rsid w:val="005276CD"/>
    <w:rsid w:val="00530651"/>
    <w:rsid w:val="005346D6"/>
    <w:rsid w:val="00534977"/>
    <w:rsid w:val="00535E36"/>
    <w:rsid w:val="00535F18"/>
    <w:rsid w:val="0054181E"/>
    <w:rsid w:val="005427B2"/>
    <w:rsid w:val="00543256"/>
    <w:rsid w:val="005439C0"/>
    <w:rsid w:val="00543B06"/>
    <w:rsid w:val="00543DF1"/>
    <w:rsid w:val="00545A6E"/>
    <w:rsid w:val="00546424"/>
    <w:rsid w:val="00551553"/>
    <w:rsid w:val="00551954"/>
    <w:rsid w:val="00553EEF"/>
    <w:rsid w:val="00554E22"/>
    <w:rsid w:val="00557EC4"/>
    <w:rsid w:val="00560A37"/>
    <w:rsid w:val="005616C4"/>
    <w:rsid w:val="00561B49"/>
    <w:rsid w:val="005627BD"/>
    <w:rsid w:val="00563C92"/>
    <w:rsid w:val="00566A09"/>
    <w:rsid w:val="00570D74"/>
    <w:rsid w:val="00571BA7"/>
    <w:rsid w:val="00571E89"/>
    <w:rsid w:val="00571FED"/>
    <w:rsid w:val="00573996"/>
    <w:rsid w:val="00573E32"/>
    <w:rsid w:val="00581C39"/>
    <w:rsid w:val="00581DA7"/>
    <w:rsid w:val="005825BF"/>
    <w:rsid w:val="00582FE1"/>
    <w:rsid w:val="005830F1"/>
    <w:rsid w:val="005856F7"/>
    <w:rsid w:val="00585CF8"/>
    <w:rsid w:val="005927B2"/>
    <w:rsid w:val="00592F24"/>
    <w:rsid w:val="005A0A39"/>
    <w:rsid w:val="005A0B27"/>
    <w:rsid w:val="005A4748"/>
    <w:rsid w:val="005A539F"/>
    <w:rsid w:val="005A5664"/>
    <w:rsid w:val="005B111F"/>
    <w:rsid w:val="005B3126"/>
    <w:rsid w:val="005B42FC"/>
    <w:rsid w:val="005B5D52"/>
    <w:rsid w:val="005B7616"/>
    <w:rsid w:val="005C2396"/>
    <w:rsid w:val="005C3B43"/>
    <w:rsid w:val="005C7727"/>
    <w:rsid w:val="005D236E"/>
    <w:rsid w:val="005D29B1"/>
    <w:rsid w:val="005D408F"/>
    <w:rsid w:val="005D603B"/>
    <w:rsid w:val="005D616F"/>
    <w:rsid w:val="005E00B6"/>
    <w:rsid w:val="005E58C5"/>
    <w:rsid w:val="005F3710"/>
    <w:rsid w:val="005F43E7"/>
    <w:rsid w:val="005F5692"/>
    <w:rsid w:val="005F67A8"/>
    <w:rsid w:val="00602279"/>
    <w:rsid w:val="00605441"/>
    <w:rsid w:val="006057BD"/>
    <w:rsid w:val="00606A50"/>
    <w:rsid w:val="00607911"/>
    <w:rsid w:val="00607EEB"/>
    <w:rsid w:val="00610621"/>
    <w:rsid w:val="00613804"/>
    <w:rsid w:val="006153CD"/>
    <w:rsid w:val="00615811"/>
    <w:rsid w:val="006171C3"/>
    <w:rsid w:val="006176F0"/>
    <w:rsid w:val="00620F49"/>
    <w:rsid w:val="006211B9"/>
    <w:rsid w:val="00624EF0"/>
    <w:rsid w:val="00626C14"/>
    <w:rsid w:val="00630965"/>
    <w:rsid w:val="00630FB5"/>
    <w:rsid w:val="006332AE"/>
    <w:rsid w:val="00634DAE"/>
    <w:rsid w:val="0063516F"/>
    <w:rsid w:val="0063619A"/>
    <w:rsid w:val="006361D0"/>
    <w:rsid w:val="006364E9"/>
    <w:rsid w:val="006365D6"/>
    <w:rsid w:val="00642366"/>
    <w:rsid w:val="006432F6"/>
    <w:rsid w:val="00643741"/>
    <w:rsid w:val="006459FB"/>
    <w:rsid w:val="00651176"/>
    <w:rsid w:val="00652A2F"/>
    <w:rsid w:val="00655E16"/>
    <w:rsid w:val="00656E9D"/>
    <w:rsid w:val="00660A2F"/>
    <w:rsid w:val="00661F76"/>
    <w:rsid w:val="00663753"/>
    <w:rsid w:val="00664DDB"/>
    <w:rsid w:val="006666F4"/>
    <w:rsid w:val="00666A1D"/>
    <w:rsid w:val="00673283"/>
    <w:rsid w:val="006733F6"/>
    <w:rsid w:val="00684C0E"/>
    <w:rsid w:val="006853AD"/>
    <w:rsid w:val="00686C16"/>
    <w:rsid w:val="006873FA"/>
    <w:rsid w:val="006904C5"/>
    <w:rsid w:val="006918DE"/>
    <w:rsid w:val="006929F1"/>
    <w:rsid w:val="00694C2D"/>
    <w:rsid w:val="00696761"/>
    <w:rsid w:val="00696DDE"/>
    <w:rsid w:val="00697E83"/>
    <w:rsid w:val="006A1125"/>
    <w:rsid w:val="006A1382"/>
    <w:rsid w:val="006A2B28"/>
    <w:rsid w:val="006A35AC"/>
    <w:rsid w:val="006A4BB9"/>
    <w:rsid w:val="006A4FEE"/>
    <w:rsid w:val="006A7050"/>
    <w:rsid w:val="006B338F"/>
    <w:rsid w:val="006B5BE2"/>
    <w:rsid w:val="006B66B1"/>
    <w:rsid w:val="006B73AF"/>
    <w:rsid w:val="006B75D6"/>
    <w:rsid w:val="006C09D2"/>
    <w:rsid w:val="006C21C7"/>
    <w:rsid w:val="006C2409"/>
    <w:rsid w:val="006C2CCC"/>
    <w:rsid w:val="006C2E7F"/>
    <w:rsid w:val="006C3848"/>
    <w:rsid w:val="006C38DB"/>
    <w:rsid w:val="006C41D1"/>
    <w:rsid w:val="006C4DD0"/>
    <w:rsid w:val="006C6255"/>
    <w:rsid w:val="006D1DBA"/>
    <w:rsid w:val="006D1DBE"/>
    <w:rsid w:val="006D305D"/>
    <w:rsid w:val="006D57E7"/>
    <w:rsid w:val="006D616A"/>
    <w:rsid w:val="006D6D52"/>
    <w:rsid w:val="006D761D"/>
    <w:rsid w:val="006E0D7F"/>
    <w:rsid w:val="006E0EE5"/>
    <w:rsid w:val="006E15E2"/>
    <w:rsid w:val="006E2873"/>
    <w:rsid w:val="006E299A"/>
    <w:rsid w:val="006E492B"/>
    <w:rsid w:val="006E5163"/>
    <w:rsid w:val="006F1113"/>
    <w:rsid w:val="006F11E4"/>
    <w:rsid w:val="00700DA3"/>
    <w:rsid w:val="00702760"/>
    <w:rsid w:val="00703BF5"/>
    <w:rsid w:val="00704F95"/>
    <w:rsid w:val="00705BBD"/>
    <w:rsid w:val="00707A53"/>
    <w:rsid w:val="00712C5F"/>
    <w:rsid w:val="007151DE"/>
    <w:rsid w:val="00715A48"/>
    <w:rsid w:val="007176B7"/>
    <w:rsid w:val="00717CFE"/>
    <w:rsid w:val="00720497"/>
    <w:rsid w:val="0072394E"/>
    <w:rsid w:val="007248F6"/>
    <w:rsid w:val="00724C26"/>
    <w:rsid w:val="007250E8"/>
    <w:rsid w:val="00726AA2"/>
    <w:rsid w:val="00727CCB"/>
    <w:rsid w:val="007310F6"/>
    <w:rsid w:val="00733A64"/>
    <w:rsid w:val="00735235"/>
    <w:rsid w:val="0074099C"/>
    <w:rsid w:val="007415DB"/>
    <w:rsid w:val="007428F0"/>
    <w:rsid w:val="007448AF"/>
    <w:rsid w:val="0074649B"/>
    <w:rsid w:val="00746623"/>
    <w:rsid w:val="007470C5"/>
    <w:rsid w:val="0075029A"/>
    <w:rsid w:val="00750C54"/>
    <w:rsid w:val="00750DC0"/>
    <w:rsid w:val="00751332"/>
    <w:rsid w:val="0075235B"/>
    <w:rsid w:val="00754385"/>
    <w:rsid w:val="00754880"/>
    <w:rsid w:val="00755726"/>
    <w:rsid w:val="00760FBA"/>
    <w:rsid w:val="00766D8C"/>
    <w:rsid w:val="00767A7B"/>
    <w:rsid w:val="00770174"/>
    <w:rsid w:val="00772706"/>
    <w:rsid w:val="00774A69"/>
    <w:rsid w:val="00774F1A"/>
    <w:rsid w:val="007752A2"/>
    <w:rsid w:val="00777044"/>
    <w:rsid w:val="00780CDC"/>
    <w:rsid w:val="007820D5"/>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585B"/>
    <w:rsid w:val="007C6470"/>
    <w:rsid w:val="007C659A"/>
    <w:rsid w:val="007C6693"/>
    <w:rsid w:val="007D1ADB"/>
    <w:rsid w:val="007D4330"/>
    <w:rsid w:val="007D4E7C"/>
    <w:rsid w:val="007D7B40"/>
    <w:rsid w:val="007D7F0B"/>
    <w:rsid w:val="007E2C0D"/>
    <w:rsid w:val="007F16ED"/>
    <w:rsid w:val="007F2B17"/>
    <w:rsid w:val="007F3B64"/>
    <w:rsid w:val="007F3BCD"/>
    <w:rsid w:val="007F4015"/>
    <w:rsid w:val="007F474E"/>
    <w:rsid w:val="007F5007"/>
    <w:rsid w:val="007F6776"/>
    <w:rsid w:val="007F7B8D"/>
    <w:rsid w:val="00800C0E"/>
    <w:rsid w:val="00802481"/>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3D36"/>
    <w:rsid w:val="00845767"/>
    <w:rsid w:val="00851152"/>
    <w:rsid w:val="00851275"/>
    <w:rsid w:val="00852935"/>
    <w:rsid w:val="00852BF3"/>
    <w:rsid w:val="0085441D"/>
    <w:rsid w:val="008554FA"/>
    <w:rsid w:val="00860FAB"/>
    <w:rsid w:val="008617C7"/>
    <w:rsid w:val="008644F7"/>
    <w:rsid w:val="008717EF"/>
    <w:rsid w:val="0087221A"/>
    <w:rsid w:val="008758E9"/>
    <w:rsid w:val="00876E0D"/>
    <w:rsid w:val="00890BF7"/>
    <w:rsid w:val="00891255"/>
    <w:rsid w:val="00891A1E"/>
    <w:rsid w:val="008937C6"/>
    <w:rsid w:val="00893ACD"/>
    <w:rsid w:val="00896DC2"/>
    <w:rsid w:val="008A6BBB"/>
    <w:rsid w:val="008A6EFB"/>
    <w:rsid w:val="008B07C4"/>
    <w:rsid w:val="008B20F8"/>
    <w:rsid w:val="008B223A"/>
    <w:rsid w:val="008B235F"/>
    <w:rsid w:val="008B2FC8"/>
    <w:rsid w:val="008B69C2"/>
    <w:rsid w:val="008B72B3"/>
    <w:rsid w:val="008C1DA3"/>
    <w:rsid w:val="008C23E9"/>
    <w:rsid w:val="008C256C"/>
    <w:rsid w:val="008C26DE"/>
    <w:rsid w:val="008C3B7C"/>
    <w:rsid w:val="008C5638"/>
    <w:rsid w:val="008C5852"/>
    <w:rsid w:val="008C721E"/>
    <w:rsid w:val="008D0490"/>
    <w:rsid w:val="008D4719"/>
    <w:rsid w:val="008D5BA7"/>
    <w:rsid w:val="008E1896"/>
    <w:rsid w:val="008E6F73"/>
    <w:rsid w:val="008F3AF0"/>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3842"/>
    <w:rsid w:val="0094575C"/>
    <w:rsid w:val="009504B5"/>
    <w:rsid w:val="009505DC"/>
    <w:rsid w:val="009521D8"/>
    <w:rsid w:val="0095289C"/>
    <w:rsid w:val="00952FA7"/>
    <w:rsid w:val="00956902"/>
    <w:rsid w:val="0095715B"/>
    <w:rsid w:val="009640D6"/>
    <w:rsid w:val="009642D6"/>
    <w:rsid w:val="00964F91"/>
    <w:rsid w:val="009663F2"/>
    <w:rsid w:val="00967F26"/>
    <w:rsid w:val="00970ACB"/>
    <w:rsid w:val="00972E35"/>
    <w:rsid w:val="009814C7"/>
    <w:rsid w:val="00984C04"/>
    <w:rsid w:val="00984E38"/>
    <w:rsid w:val="0098521D"/>
    <w:rsid w:val="0098577D"/>
    <w:rsid w:val="00993445"/>
    <w:rsid w:val="00994189"/>
    <w:rsid w:val="00995352"/>
    <w:rsid w:val="0099535B"/>
    <w:rsid w:val="00996794"/>
    <w:rsid w:val="009A018A"/>
    <w:rsid w:val="009A0563"/>
    <w:rsid w:val="009A0692"/>
    <w:rsid w:val="009A0E99"/>
    <w:rsid w:val="009A3E87"/>
    <w:rsid w:val="009B03F4"/>
    <w:rsid w:val="009B0D30"/>
    <w:rsid w:val="009B52FB"/>
    <w:rsid w:val="009B535F"/>
    <w:rsid w:val="009B7798"/>
    <w:rsid w:val="009C0916"/>
    <w:rsid w:val="009C1E1B"/>
    <w:rsid w:val="009C729F"/>
    <w:rsid w:val="009C7F33"/>
    <w:rsid w:val="009D2AA8"/>
    <w:rsid w:val="009D4FF8"/>
    <w:rsid w:val="009E0A0C"/>
    <w:rsid w:val="009E3E41"/>
    <w:rsid w:val="009E4028"/>
    <w:rsid w:val="009E7C46"/>
    <w:rsid w:val="009F1741"/>
    <w:rsid w:val="009F18E0"/>
    <w:rsid w:val="009F7198"/>
    <w:rsid w:val="009F7B15"/>
    <w:rsid w:val="00A03312"/>
    <w:rsid w:val="00A038CD"/>
    <w:rsid w:val="00A06258"/>
    <w:rsid w:val="00A066E9"/>
    <w:rsid w:val="00A07059"/>
    <w:rsid w:val="00A0717D"/>
    <w:rsid w:val="00A07447"/>
    <w:rsid w:val="00A11218"/>
    <w:rsid w:val="00A1148B"/>
    <w:rsid w:val="00A15F30"/>
    <w:rsid w:val="00A16522"/>
    <w:rsid w:val="00A17B39"/>
    <w:rsid w:val="00A22D92"/>
    <w:rsid w:val="00A23318"/>
    <w:rsid w:val="00A25E10"/>
    <w:rsid w:val="00A26924"/>
    <w:rsid w:val="00A309CA"/>
    <w:rsid w:val="00A32A79"/>
    <w:rsid w:val="00A33E3A"/>
    <w:rsid w:val="00A40151"/>
    <w:rsid w:val="00A41F24"/>
    <w:rsid w:val="00A42B62"/>
    <w:rsid w:val="00A4396C"/>
    <w:rsid w:val="00A4432D"/>
    <w:rsid w:val="00A4721B"/>
    <w:rsid w:val="00A51AF6"/>
    <w:rsid w:val="00A52808"/>
    <w:rsid w:val="00A5420A"/>
    <w:rsid w:val="00A55E9E"/>
    <w:rsid w:val="00A5651D"/>
    <w:rsid w:val="00A6027C"/>
    <w:rsid w:val="00A606E8"/>
    <w:rsid w:val="00A65AAA"/>
    <w:rsid w:val="00A714AF"/>
    <w:rsid w:val="00A725F9"/>
    <w:rsid w:val="00A7390F"/>
    <w:rsid w:val="00A760DC"/>
    <w:rsid w:val="00A77468"/>
    <w:rsid w:val="00A7771A"/>
    <w:rsid w:val="00A7781F"/>
    <w:rsid w:val="00A80217"/>
    <w:rsid w:val="00A802AC"/>
    <w:rsid w:val="00A84B53"/>
    <w:rsid w:val="00A84EE5"/>
    <w:rsid w:val="00A85C09"/>
    <w:rsid w:val="00A87C6B"/>
    <w:rsid w:val="00A93501"/>
    <w:rsid w:val="00A95D84"/>
    <w:rsid w:val="00A974C1"/>
    <w:rsid w:val="00AA3ADD"/>
    <w:rsid w:val="00AA46D3"/>
    <w:rsid w:val="00AA4C80"/>
    <w:rsid w:val="00AA4EC4"/>
    <w:rsid w:val="00AA5EF4"/>
    <w:rsid w:val="00AA60B9"/>
    <w:rsid w:val="00AA69DF"/>
    <w:rsid w:val="00AA6CF0"/>
    <w:rsid w:val="00AA7789"/>
    <w:rsid w:val="00AB05EA"/>
    <w:rsid w:val="00AB265F"/>
    <w:rsid w:val="00AB2B56"/>
    <w:rsid w:val="00AB3A66"/>
    <w:rsid w:val="00AB55ED"/>
    <w:rsid w:val="00AC2BA5"/>
    <w:rsid w:val="00AD0859"/>
    <w:rsid w:val="00AD6EA9"/>
    <w:rsid w:val="00AD710C"/>
    <w:rsid w:val="00AD74DA"/>
    <w:rsid w:val="00AE15FF"/>
    <w:rsid w:val="00AE246B"/>
    <w:rsid w:val="00AE2601"/>
    <w:rsid w:val="00AE5536"/>
    <w:rsid w:val="00AF0F35"/>
    <w:rsid w:val="00AF63A8"/>
    <w:rsid w:val="00AF63E1"/>
    <w:rsid w:val="00B00AA3"/>
    <w:rsid w:val="00B01BD6"/>
    <w:rsid w:val="00B0204E"/>
    <w:rsid w:val="00B02BAF"/>
    <w:rsid w:val="00B02BE7"/>
    <w:rsid w:val="00B032A9"/>
    <w:rsid w:val="00B06DF8"/>
    <w:rsid w:val="00B14F59"/>
    <w:rsid w:val="00B16849"/>
    <w:rsid w:val="00B16CBA"/>
    <w:rsid w:val="00B226FA"/>
    <w:rsid w:val="00B23394"/>
    <w:rsid w:val="00B23902"/>
    <w:rsid w:val="00B24C3D"/>
    <w:rsid w:val="00B26545"/>
    <w:rsid w:val="00B2668E"/>
    <w:rsid w:val="00B276B9"/>
    <w:rsid w:val="00B321EE"/>
    <w:rsid w:val="00B34C5F"/>
    <w:rsid w:val="00B37EE5"/>
    <w:rsid w:val="00B40240"/>
    <w:rsid w:val="00B40282"/>
    <w:rsid w:val="00B43906"/>
    <w:rsid w:val="00B43B5A"/>
    <w:rsid w:val="00B45A3C"/>
    <w:rsid w:val="00B515F2"/>
    <w:rsid w:val="00B52C43"/>
    <w:rsid w:val="00B55876"/>
    <w:rsid w:val="00B5797C"/>
    <w:rsid w:val="00B606BF"/>
    <w:rsid w:val="00B6113A"/>
    <w:rsid w:val="00B635DB"/>
    <w:rsid w:val="00B63CBC"/>
    <w:rsid w:val="00B66576"/>
    <w:rsid w:val="00B66A5C"/>
    <w:rsid w:val="00B710B3"/>
    <w:rsid w:val="00B728E1"/>
    <w:rsid w:val="00B72B4D"/>
    <w:rsid w:val="00B72C77"/>
    <w:rsid w:val="00B757B8"/>
    <w:rsid w:val="00B77037"/>
    <w:rsid w:val="00B77ED8"/>
    <w:rsid w:val="00B803AC"/>
    <w:rsid w:val="00B8132E"/>
    <w:rsid w:val="00B81A21"/>
    <w:rsid w:val="00B81FA7"/>
    <w:rsid w:val="00B82943"/>
    <w:rsid w:val="00B8492E"/>
    <w:rsid w:val="00B85A2C"/>
    <w:rsid w:val="00B85B92"/>
    <w:rsid w:val="00B8701C"/>
    <w:rsid w:val="00B9145D"/>
    <w:rsid w:val="00B92881"/>
    <w:rsid w:val="00B95B95"/>
    <w:rsid w:val="00B97193"/>
    <w:rsid w:val="00BA0220"/>
    <w:rsid w:val="00BA21DD"/>
    <w:rsid w:val="00BA52AA"/>
    <w:rsid w:val="00BA5E9A"/>
    <w:rsid w:val="00BA7440"/>
    <w:rsid w:val="00BA7AE7"/>
    <w:rsid w:val="00BB00F2"/>
    <w:rsid w:val="00BB0DCA"/>
    <w:rsid w:val="00BB2AF4"/>
    <w:rsid w:val="00BB4101"/>
    <w:rsid w:val="00BB4D44"/>
    <w:rsid w:val="00BB77DB"/>
    <w:rsid w:val="00BC15E7"/>
    <w:rsid w:val="00BC4BC8"/>
    <w:rsid w:val="00BC73D5"/>
    <w:rsid w:val="00BC7C99"/>
    <w:rsid w:val="00BD50A4"/>
    <w:rsid w:val="00BD54B1"/>
    <w:rsid w:val="00BD5CDA"/>
    <w:rsid w:val="00BD6CF2"/>
    <w:rsid w:val="00BE031F"/>
    <w:rsid w:val="00BE0790"/>
    <w:rsid w:val="00BE09BF"/>
    <w:rsid w:val="00BE17E5"/>
    <w:rsid w:val="00BE22F4"/>
    <w:rsid w:val="00BE29A1"/>
    <w:rsid w:val="00BE7302"/>
    <w:rsid w:val="00BE7BF3"/>
    <w:rsid w:val="00BF2980"/>
    <w:rsid w:val="00BF4059"/>
    <w:rsid w:val="00C00C58"/>
    <w:rsid w:val="00C028B1"/>
    <w:rsid w:val="00C02C3F"/>
    <w:rsid w:val="00C03AD2"/>
    <w:rsid w:val="00C07105"/>
    <w:rsid w:val="00C07A56"/>
    <w:rsid w:val="00C10CD7"/>
    <w:rsid w:val="00C143A0"/>
    <w:rsid w:val="00C14542"/>
    <w:rsid w:val="00C14572"/>
    <w:rsid w:val="00C169D7"/>
    <w:rsid w:val="00C239AA"/>
    <w:rsid w:val="00C24915"/>
    <w:rsid w:val="00C26610"/>
    <w:rsid w:val="00C26938"/>
    <w:rsid w:val="00C275A6"/>
    <w:rsid w:val="00C339ED"/>
    <w:rsid w:val="00C33E19"/>
    <w:rsid w:val="00C34971"/>
    <w:rsid w:val="00C356F2"/>
    <w:rsid w:val="00C429D5"/>
    <w:rsid w:val="00C42A27"/>
    <w:rsid w:val="00C4378C"/>
    <w:rsid w:val="00C45E94"/>
    <w:rsid w:val="00C476D7"/>
    <w:rsid w:val="00C513E5"/>
    <w:rsid w:val="00C5376E"/>
    <w:rsid w:val="00C53DF0"/>
    <w:rsid w:val="00C55E50"/>
    <w:rsid w:val="00C60A73"/>
    <w:rsid w:val="00C60B60"/>
    <w:rsid w:val="00C63251"/>
    <w:rsid w:val="00C667F2"/>
    <w:rsid w:val="00C6723D"/>
    <w:rsid w:val="00C6758C"/>
    <w:rsid w:val="00C71B63"/>
    <w:rsid w:val="00C743A8"/>
    <w:rsid w:val="00C76DBC"/>
    <w:rsid w:val="00C800C8"/>
    <w:rsid w:val="00C826E3"/>
    <w:rsid w:val="00C845BA"/>
    <w:rsid w:val="00C8557B"/>
    <w:rsid w:val="00C92B30"/>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C75B8"/>
    <w:rsid w:val="00CD1882"/>
    <w:rsid w:val="00CD2580"/>
    <w:rsid w:val="00CD3848"/>
    <w:rsid w:val="00CD5CC3"/>
    <w:rsid w:val="00CE145B"/>
    <w:rsid w:val="00CE3488"/>
    <w:rsid w:val="00CE3B22"/>
    <w:rsid w:val="00CE3DF2"/>
    <w:rsid w:val="00CE5AAC"/>
    <w:rsid w:val="00CF2316"/>
    <w:rsid w:val="00CF435C"/>
    <w:rsid w:val="00CF51A6"/>
    <w:rsid w:val="00CF580C"/>
    <w:rsid w:val="00D03F57"/>
    <w:rsid w:val="00D10C23"/>
    <w:rsid w:val="00D10D54"/>
    <w:rsid w:val="00D115FD"/>
    <w:rsid w:val="00D11D62"/>
    <w:rsid w:val="00D13803"/>
    <w:rsid w:val="00D14080"/>
    <w:rsid w:val="00D14FF1"/>
    <w:rsid w:val="00D15B02"/>
    <w:rsid w:val="00D16FFE"/>
    <w:rsid w:val="00D1747D"/>
    <w:rsid w:val="00D17534"/>
    <w:rsid w:val="00D178D5"/>
    <w:rsid w:val="00D2158D"/>
    <w:rsid w:val="00D2195E"/>
    <w:rsid w:val="00D364A0"/>
    <w:rsid w:val="00D37F3A"/>
    <w:rsid w:val="00D4000B"/>
    <w:rsid w:val="00D4038B"/>
    <w:rsid w:val="00D41869"/>
    <w:rsid w:val="00D41A58"/>
    <w:rsid w:val="00D41D67"/>
    <w:rsid w:val="00D41E8F"/>
    <w:rsid w:val="00D423B0"/>
    <w:rsid w:val="00D42E2E"/>
    <w:rsid w:val="00D4385D"/>
    <w:rsid w:val="00D455B2"/>
    <w:rsid w:val="00D50002"/>
    <w:rsid w:val="00D51E1F"/>
    <w:rsid w:val="00D52A53"/>
    <w:rsid w:val="00D52B59"/>
    <w:rsid w:val="00D5333D"/>
    <w:rsid w:val="00D5360A"/>
    <w:rsid w:val="00D5413C"/>
    <w:rsid w:val="00D54201"/>
    <w:rsid w:val="00D55A5C"/>
    <w:rsid w:val="00D55F53"/>
    <w:rsid w:val="00D561DB"/>
    <w:rsid w:val="00D56F07"/>
    <w:rsid w:val="00D61802"/>
    <w:rsid w:val="00D61B06"/>
    <w:rsid w:val="00D65872"/>
    <w:rsid w:val="00D666D1"/>
    <w:rsid w:val="00D70EF3"/>
    <w:rsid w:val="00D737B0"/>
    <w:rsid w:val="00D74CCA"/>
    <w:rsid w:val="00D77A2A"/>
    <w:rsid w:val="00D8028E"/>
    <w:rsid w:val="00D80826"/>
    <w:rsid w:val="00D813E7"/>
    <w:rsid w:val="00D8219D"/>
    <w:rsid w:val="00D830E4"/>
    <w:rsid w:val="00D8322A"/>
    <w:rsid w:val="00D83F22"/>
    <w:rsid w:val="00D84C01"/>
    <w:rsid w:val="00D92624"/>
    <w:rsid w:val="00D96C56"/>
    <w:rsid w:val="00D973ED"/>
    <w:rsid w:val="00DA0A24"/>
    <w:rsid w:val="00DA3378"/>
    <w:rsid w:val="00DA377A"/>
    <w:rsid w:val="00DB142F"/>
    <w:rsid w:val="00DB2967"/>
    <w:rsid w:val="00DB3DAB"/>
    <w:rsid w:val="00DB51C1"/>
    <w:rsid w:val="00DB5F7C"/>
    <w:rsid w:val="00DB6486"/>
    <w:rsid w:val="00DC04E7"/>
    <w:rsid w:val="00DC1BE4"/>
    <w:rsid w:val="00DC375A"/>
    <w:rsid w:val="00DC3FF4"/>
    <w:rsid w:val="00DC4F55"/>
    <w:rsid w:val="00DC6D95"/>
    <w:rsid w:val="00DC6DCB"/>
    <w:rsid w:val="00DC791E"/>
    <w:rsid w:val="00DC7CA5"/>
    <w:rsid w:val="00DD06D6"/>
    <w:rsid w:val="00DD1E3A"/>
    <w:rsid w:val="00DD24A5"/>
    <w:rsid w:val="00DD4286"/>
    <w:rsid w:val="00DD7AD5"/>
    <w:rsid w:val="00DE27BA"/>
    <w:rsid w:val="00DF1568"/>
    <w:rsid w:val="00DF209C"/>
    <w:rsid w:val="00DF2819"/>
    <w:rsid w:val="00DF45EF"/>
    <w:rsid w:val="00DF4BB4"/>
    <w:rsid w:val="00E0049B"/>
    <w:rsid w:val="00E00BAE"/>
    <w:rsid w:val="00E01466"/>
    <w:rsid w:val="00E018DE"/>
    <w:rsid w:val="00E01EB1"/>
    <w:rsid w:val="00E02BC6"/>
    <w:rsid w:val="00E02ED0"/>
    <w:rsid w:val="00E1087C"/>
    <w:rsid w:val="00E124E1"/>
    <w:rsid w:val="00E12D2F"/>
    <w:rsid w:val="00E1592A"/>
    <w:rsid w:val="00E168C2"/>
    <w:rsid w:val="00E16D0E"/>
    <w:rsid w:val="00E175D1"/>
    <w:rsid w:val="00E20031"/>
    <w:rsid w:val="00E2005A"/>
    <w:rsid w:val="00E2083F"/>
    <w:rsid w:val="00E20933"/>
    <w:rsid w:val="00E236EE"/>
    <w:rsid w:val="00E2373D"/>
    <w:rsid w:val="00E23DDF"/>
    <w:rsid w:val="00E24787"/>
    <w:rsid w:val="00E26A57"/>
    <w:rsid w:val="00E317D5"/>
    <w:rsid w:val="00E32942"/>
    <w:rsid w:val="00E32D52"/>
    <w:rsid w:val="00E44CC0"/>
    <w:rsid w:val="00E453D0"/>
    <w:rsid w:val="00E45917"/>
    <w:rsid w:val="00E47BF8"/>
    <w:rsid w:val="00E52D5E"/>
    <w:rsid w:val="00E5399E"/>
    <w:rsid w:val="00E5566A"/>
    <w:rsid w:val="00E56A24"/>
    <w:rsid w:val="00E637F2"/>
    <w:rsid w:val="00E6380E"/>
    <w:rsid w:val="00E63D05"/>
    <w:rsid w:val="00E6450E"/>
    <w:rsid w:val="00E675B5"/>
    <w:rsid w:val="00E6771D"/>
    <w:rsid w:val="00E70C07"/>
    <w:rsid w:val="00E73EAD"/>
    <w:rsid w:val="00E74148"/>
    <w:rsid w:val="00E745E2"/>
    <w:rsid w:val="00E7510C"/>
    <w:rsid w:val="00E754B5"/>
    <w:rsid w:val="00E82DE3"/>
    <w:rsid w:val="00E84237"/>
    <w:rsid w:val="00E84B5D"/>
    <w:rsid w:val="00E92BBA"/>
    <w:rsid w:val="00E95416"/>
    <w:rsid w:val="00E95833"/>
    <w:rsid w:val="00E95C66"/>
    <w:rsid w:val="00EA5738"/>
    <w:rsid w:val="00EA7252"/>
    <w:rsid w:val="00EB237B"/>
    <w:rsid w:val="00EB318C"/>
    <w:rsid w:val="00EB31E8"/>
    <w:rsid w:val="00EB6B98"/>
    <w:rsid w:val="00EB7B77"/>
    <w:rsid w:val="00EC1C6B"/>
    <w:rsid w:val="00EC346C"/>
    <w:rsid w:val="00EC64F2"/>
    <w:rsid w:val="00EC7250"/>
    <w:rsid w:val="00EC730D"/>
    <w:rsid w:val="00EC79F3"/>
    <w:rsid w:val="00ED143B"/>
    <w:rsid w:val="00ED381F"/>
    <w:rsid w:val="00EE03D6"/>
    <w:rsid w:val="00EE0A05"/>
    <w:rsid w:val="00EE0B68"/>
    <w:rsid w:val="00EE1003"/>
    <w:rsid w:val="00EE2DDC"/>
    <w:rsid w:val="00EE31D6"/>
    <w:rsid w:val="00EE3906"/>
    <w:rsid w:val="00EE4C97"/>
    <w:rsid w:val="00EE53E0"/>
    <w:rsid w:val="00EE588D"/>
    <w:rsid w:val="00EE6EA1"/>
    <w:rsid w:val="00EE7FC2"/>
    <w:rsid w:val="00EF3207"/>
    <w:rsid w:val="00EF3E97"/>
    <w:rsid w:val="00EF3F0B"/>
    <w:rsid w:val="00EF48C2"/>
    <w:rsid w:val="00EF6955"/>
    <w:rsid w:val="00F0069A"/>
    <w:rsid w:val="00F014E7"/>
    <w:rsid w:val="00F04227"/>
    <w:rsid w:val="00F04F2A"/>
    <w:rsid w:val="00F0508C"/>
    <w:rsid w:val="00F05936"/>
    <w:rsid w:val="00F06406"/>
    <w:rsid w:val="00F11D47"/>
    <w:rsid w:val="00F123EF"/>
    <w:rsid w:val="00F14A71"/>
    <w:rsid w:val="00F167AE"/>
    <w:rsid w:val="00F1682C"/>
    <w:rsid w:val="00F17A44"/>
    <w:rsid w:val="00F20567"/>
    <w:rsid w:val="00F22004"/>
    <w:rsid w:val="00F22212"/>
    <w:rsid w:val="00F2615A"/>
    <w:rsid w:val="00F27459"/>
    <w:rsid w:val="00F303F4"/>
    <w:rsid w:val="00F334E8"/>
    <w:rsid w:val="00F35494"/>
    <w:rsid w:val="00F36CEA"/>
    <w:rsid w:val="00F36F61"/>
    <w:rsid w:val="00F40999"/>
    <w:rsid w:val="00F4264B"/>
    <w:rsid w:val="00F46282"/>
    <w:rsid w:val="00F46CCD"/>
    <w:rsid w:val="00F47441"/>
    <w:rsid w:val="00F477A4"/>
    <w:rsid w:val="00F517C8"/>
    <w:rsid w:val="00F51B9E"/>
    <w:rsid w:val="00F526C0"/>
    <w:rsid w:val="00F52B20"/>
    <w:rsid w:val="00F53C1A"/>
    <w:rsid w:val="00F56255"/>
    <w:rsid w:val="00F56892"/>
    <w:rsid w:val="00F5710F"/>
    <w:rsid w:val="00F57A47"/>
    <w:rsid w:val="00F62537"/>
    <w:rsid w:val="00F6465A"/>
    <w:rsid w:val="00F650F2"/>
    <w:rsid w:val="00F66F12"/>
    <w:rsid w:val="00F67730"/>
    <w:rsid w:val="00F73061"/>
    <w:rsid w:val="00F73107"/>
    <w:rsid w:val="00F73C75"/>
    <w:rsid w:val="00F73FFA"/>
    <w:rsid w:val="00F74584"/>
    <w:rsid w:val="00F75960"/>
    <w:rsid w:val="00F761B9"/>
    <w:rsid w:val="00F844E5"/>
    <w:rsid w:val="00F85460"/>
    <w:rsid w:val="00F85D97"/>
    <w:rsid w:val="00F8681A"/>
    <w:rsid w:val="00F9070B"/>
    <w:rsid w:val="00F90E75"/>
    <w:rsid w:val="00F91CBB"/>
    <w:rsid w:val="00F95C49"/>
    <w:rsid w:val="00F95F18"/>
    <w:rsid w:val="00F96178"/>
    <w:rsid w:val="00F967E1"/>
    <w:rsid w:val="00F96C3F"/>
    <w:rsid w:val="00FA0B03"/>
    <w:rsid w:val="00FA12A5"/>
    <w:rsid w:val="00FA3260"/>
    <w:rsid w:val="00FA4EEF"/>
    <w:rsid w:val="00FA5AD1"/>
    <w:rsid w:val="00FA6D4D"/>
    <w:rsid w:val="00FA7C19"/>
    <w:rsid w:val="00FB01E0"/>
    <w:rsid w:val="00FB2739"/>
    <w:rsid w:val="00FB2DAB"/>
    <w:rsid w:val="00FB3D64"/>
    <w:rsid w:val="00FB4D34"/>
    <w:rsid w:val="00FB6307"/>
    <w:rsid w:val="00FB7FCB"/>
    <w:rsid w:val="00FC2B0A"/>
    <w:rsid w:val="00FC6668"/>
    <w:rsid w:val="00FD0EAC"/>
    <w:rsid w:val="00FD21C3"/>
    <w:rsid w:val="00FD383C"/>
    <w:rsid w:val="00FD66E8"/>
    <w:rsid w:val="00FD6CC1"/>
    <w:rsid w:val="00FD7966"/>
    <w:rsid w:val="00FE0D77"/>
    <w:rsid w:val="00FE0F71"/>
    <w:rsid w:val="00FE121E"/>
    <w:rsid w:val="00FE1A9E"/>
    <w:rsid w:val="00FE5FA6"/>
    <w:rsid w:val="00FE6BB4"/>
    <w:rsid w:val="00FE6D17"/>
    <w:rsid w:val="00FE71F4"/>
    <w:rsid w:val="00FE7C8E"/>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2F5B80"/>
    <w:pPr>
      <w:numPr>
        <w:numId w:val="17"/>
      </w:numPr>
      <w:shd w:val="clear" w:color="auto" w:fill="FFFFFF"/>
      <w:spacing w:before="360" w:after="240"/>
      <w:contextualSpacing/>
      <w:outlineLvl w:val="0"/>
    </w:pPr>
    <w:rPr>
      <w:rFonts w:asciiTheme="minorHAnsi" w:eastAsia="Times New Roman" w:hAnsiTheme="minorHAnsi" w:cstheme="minorHAnsi"/>
      <w:b/>
      <w:sz w:val="32"/>
      <w:szCs w:val="32"/>
      <w:lang w:eastAsia="es-CO"/>
    </w:rPr>
  </w:style>
  <w:style w:type="paragraph" w:styleId="Ttulo2">
    <w:name w:val="heading 2"/>
    <w:basedOn w:val="Normal"/>
    <w:next w:val="Normal"/>
    <w:link w:val="Ttulo2Car"/>
    <w:autoRedefine/>
    <w:uiPriority w:val="9"/>
    <w:unhideWhenUsed/>
    <w:qFormat/>
    <w:rsid w:val="005D616F"/>
    <w:pPr>
      <w:keepNext/>
      <w:keepLines/>
      <w:spacing w:before="360" w:after="0" w:line="480" w:lineRule="auto"/>
      <w:ind w:left="567" w:hanging="567"/>
      <w:outlineLvl w:val="1"/>
    </w:pPr>
    <w:rPr>
      <w:rFonts w:asciiTheme="minorHAnsi" w:eastAsiaTheme="majorEastAsia" w:hAnsiTheme="minorHAnsi" w:cstheme="minorHAnsi"/>
      <w:b/>
      <w:bCs/>
      <w:sz w:val="32"/>
      <w:szCs w:val="32"/>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5D616F"/>
    <w:rPr>
      <w:rFonts w:eastAsiaTheme="majorEastAsia" w:cstheme="minorHAnsi"/>
      <w:b/>
      <w:bCs/>
      <w:color w:val="000000" w:themeColor="text1"/>
      <w:sz w:val="32"/>
      <w:szCs w:val="32"/>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2F5B80"/>
    <w:rPr>
      <w:rFonts w:eastAsia="Times New Roman" w:cstheme="minorHAnsi"/>
      <w:b/>
      <w:color w:val="000000" w:themeColor="text1"/>
      <w:sz w:val="32"/>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C4DD0"/>
    <w:pPr>
      <w:tabs>
        <w:tab w:val="left" w:pos="1134"/>
      </w:tabs>
      <w:ind w:left="992" w:firstLine="0"/>
    </w:pPr>
    <w:rPr>
      <w:rFonts w:asciiTheme="minorHAnsi" w:hAnsiTheme="minorHAnsi" w:cstheme="minorHAnsi"/>
      <w:b/>
      <w:bCs/>
      <w:sz w:val="28"/>
      <w:szCs w:val="28"/>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6C4DD0"/>
    <w:rPr>
      <w:rFonts w:cstheme="minorHAnsi"/>
      <w:b/>
      <w:bCs/>
      <w:color w:val="000000" w:themeColor="text1"/>
      <w:sz w:val="28"/>
      <w:szCs w:val="28"/>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4041766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54327445">
      <w:bodyDiv w:val="1"/>
      <w:marLeft w:val="0"/>
      <w:marRight w:val="0"/>
      <w:marTop w:val="0"/>
      <w:marBottom w:val="0"/>
      <w:divBdr>
        <w:top w:val="none" w:sz="0" w:space="0" w:color="auto"/>
        <w:left w:val="none" w:sz="0" w:space="0" w:color="auto"/>
        <w:bottom w:val="none" w:sz="0" w:space="0" w:color="auto"/>
        <w:right w:val="none" w:sz="0" w:space="0" w:color="auto"/>
      </w:divBdr>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0127">
      <w:bodyDiv w:val="1"/>
      <w:marLeft w:val="0"/>
      <w:marRight w:val="0"/>
      <w:marTop w:val="0"/>
      <w:marBottom w:val="0"/>
      <w:divBdr>
        <w:top w:val="none" w:sz="0" w:space="0" w:color="auto"/>
        <w:left w:val="none" w:sz="0" w:space="0" w:color="auto"/>
        <w:bottom w:val="none" w:sz="0" w:space="0" w:color="auto"/>
        <w:right w:val="none" w:sz="0" w:space="0" w:color="auto"/>
      </w:divBdr>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98507">
      <w:bodyDiv w:val="1"/>
      <w:marLeft w:val="0"/>
      <w:marRight w:val="0"/>
      <w:marTop w:val="0"/>
      <w:marBottom w:val="0"/>
      <w:divBdr>
        <w:top w:val="none" w:sz="0" w:space="0" w:color="auto"/>
        <w:left w:val="none" w:sz="0" w:space="0" w:color="auto"/>
        <w:bottom w:val="none" w:sz="0" w:space="0" w:color="auto"/>
        <w:right w:val="none" w:sz="0" w:space="0" w:color="auto"/>
      </w:divBdr>
      <w:divsChild>
        <w:div w:id="423917549">
          <w:marLeft w:val="0"/>
          <w:marRight w:val="0"/>
          <w:marTop w:val="0"/>
          <w:marBottom w:val="0"/>
          <w:divBdr>
            <w:top w:val="none" w:sz="0" w:space="0" w:color="auto"/>
            <w:left w:val="none" w:sz="0" w:space="0" w:color="auto"/>
            <w:bottom w:val="none" w:sz="0" w:space="0" w:color="auto"/>
            <w:right w:val="none" w:sz="0" w:space="0" w:color="auto"/>
          </w:divBdr>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image" Target="media/image26.png"/><Relationship Id="rId47" Type="http://schemas.openxmlformats.org/officeDocument/2006/relationships/hyperlink" Target="https://blog.hubspot.es/sales/plan-de-accion-empresa" TargetMode="External"/><Relationship Id="rId50" Type="http://schemas.openxmlformats.org/officeDocument/2006/relationships/hyperlink" Target="https://www.youtube.com/watch?v=xbS2KO92BZU"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hyperlink" Target="https://blog.hubspot.es/sales/plan-de-accion-empresa" TargetMode="External"/><Relationship Id="rId25" Type="http://schemas.openxmlformats.org/officeDocument/2006/relationships/image" Target="media/image13.svg"/><Relationship Id="rId33" Type="http://schemas.openxmlformats.org/officeDocument/2006/relationships/image" Target="media/image19.png"/><Relationship Id="rId38" Type="http://schemas.openxmlformats.org/officeDocument/2006/relationships/image" Target="media/image23.svg"/><Relationship Id="rId46" Type="http://schemas.openxmlformats.org/officeDocument/2006/relationships/hyperlink" Target="https://blog.hubspot.es/marketing/indicadores-de-gestion" TargetMode="Externa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hyperlink" Target="https://www.iso.org/obp/ui/"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3.uji.es/~gregori/docencia/mt1021-1516/tema5-herramientas-pablo.html" TargetMode="External"/><Relationship Id="rId37" Type="http://schemas.openxmlformats.org/officeDocument/2006/relationships/image" Target="media/image22.png"/><Relationship Id="rId40" Type="http://schemas.openxmlformats.org/officeDocument/2006/relationships/image" Target="media/image25.svg"/><Relationship Id="rId45" Type="http://schemas.openxmlformats.org/officeDocument/2006/relationships/hyperlink" Target="https://blog.hubspot.es/sales/plan-de-accion-empresa" TargetMode="External"/><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watch?v=tTTeEk2PySs&amp;ab_channel=EcosistemadeRecursosEducativosDigitalesSENA" TargetMode="External"/><Relationship Id="rId49" Type="http://schemas.openxmlformats.org/officeDocument/2006/relationships/hyperlink" Target="https://www.agencomex.com/pdf/ISO-9001-2015.pdf"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alfredogutierrez.weebly.com/16-herramientas-estadisticas.html" TargetMode="External"/><Relationship Id="rId44" Type="http://schemas.openxmlformats.org/officeDocument/2006/relationships/hyperlink" Target="https://www.centro-virtual.com/recursos/biblioteca/pdf/dgp_gestion_calidad/clase2_pdf1.pdf" TargetMode="External"/><Relationship Id="rId52" Type="http://schemas.openxmlformats.org/officeDocument/2006/relationships/hyperlink" Target="https://alfredogutierrez.weebly.com/16-herramientas-estadisticas.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QhrzsQpPj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svg"/><Relationship Id="rId48" Type="http://schemas.openxmlformats.org/officeDocument/2006/relationships/hyperlink" Target="http://www3.uji.es/~gregori/docencia/mt1021-1516/tema5-herramientas-pablo.html"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minas.medellin.unal.edu.co/images/transformacion-pospandemia.pdf"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228BEC3E-5276-4635-988A-FDE61061A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13</TotalTime>
  <Pages>1</Pages>
  <Words>14615</Words>
  <Characters>80388</Characters>
  <Application>Microsoft Office Word</Application>
  <DocSecurity>0</DocSecurity>
  <Lines>669</Lines>
  <Paragraphs>189</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Organizaciones</vt:lpstr>
      <vt:lpstr>Proceso Administrativo</vt:lpstr>
      <vt:lpstr>    2.1 Planeación</vt:lpstr>
      <vt:lpstr>    2.2 Organización</vt:lpstr>
      <vt:lpstr>    2.3 Dirección</vt:lpstr>
      <vt:lpstr>    2.4 Control</vt:lpstr>
      <vt:lpstr>Factores y variables que impulsan las empresas</vt:lpstr>
      <vt:lpstr>    3.1 Factores y variables internos</vt:lpstr>
      <vt:lpstr>    3.2 Factores y variables externos</vt:lpstr>
      <vt:lpstr>    3.3. Herramientas para el análisis de factores y variables internos y externos</vt:lpstr>
      <vt:lpstr>Modelos administrativos</vt:lpstr>
      <vt:lpstr>    4.1 Planeación estratégica</vt:lpstr>
      <vt:lpstr>    4.2 “Balanced Scorecard” - BSC</vt:lpstr>
      <vt:lpstr>    4.3 Gestión Basada en Procesos</vt:lpstr>
      <vt:lpstr>Norma ISO 9001</vt:lpstr>
      <vt:lpstr>Síntesis</vt:lpstr>
      <vt:lpstr>Glosario</vt:lpstr>
      <vt:lpstr>Referencias bibliográficas </vt:lpstr>
      <vt:lpstr>Material complementario</vt:lpstr>
      <vt:lpstr>Créditos</vt:lpstr>
    </vt:vector>
  </TitlesOfParts>
  <Company>Microsoft</Company>
  <LinksUpToDate>false</LinksUpToDate>
  <CharactersWithSpaces>94814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Maria Camila Montes Morales</cp:lastModifiedBy>
  <cp:revision>5</cp:revision>
  <cp:lastPrinted>2024-05-23T07:55:00Z</cp:lastPrinted>
  <dcterms:created xsi:type="dcterms:W3CDTF">2024-05-23T07:42:00Z</dcterms:created>
  <dcterms:modified xsi:type="dcterms:W3CDTF">2024-05-23T07:55:00Z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